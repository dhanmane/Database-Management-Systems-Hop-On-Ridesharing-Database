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53A148" w14:textId="77777777"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rPr>
        <w:drawing>
          <wp:inline distT="0" distB="0" distL="0" distR="0" wp14:anchorId="4C2424C5" wp14:editId="65FF9AD6">
            <wp:extent cx="5446395" cy="2720340"/>
            <wp:effectExtent l="0" t="0" r="0" b="381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522339" cy="2758272"/>
                    </a:xfrm>
                    <a:prstGeom prst="rect">
                      <a:avLst/>
                    </a:prstGeom>
                    <a:noFill/>
                    <a:ln w="254000" cap="rnd">
                      <a:noFill/>
                    </a:ln>
                    <a:effectLst/>
                  </pic:spPr>
                </pic:pic>
              </a:graphicData>
            </a:graphic>
          </wp:inline>
        </w:drawing>
      </w:r>
    </w:p>
    <w:bookmarkEnd w:id="0"/>
    <w:bookmarkEnd w:id="1"/>
    <w:bookmarkEnd w:id="2"/>
    <w:bookmarkEnd w:id="3"/>
    <w:bookmarkEnd w:id="4"/>
    <w:p w14:paraId="085F1409" w14:textId="78D8BF81" w:rsidR="00C6554A" w:rsidRDefault="004822B8" w:rsidP="00C6554A">
      <w:pPr>
        <w:pStyle w:val="Title"/>
      </w:pPr>
      <w:r>
        <w:t>Hop-On</w:t>
      </w:r>
    </w:p>
    <w:p w14:paraId="4F462103" w14:textId="77777777" w:rsidR="00727DAD" w:rsidRDefault="00727DAD" w:rsidP="00727DAD">
      <w:pPr>
        <w:pStyle w:val="ContactInfo"/>
        <w:rPr>
          <w:color w:val="auto"/>
        </w:rPr>
      </w:pPr>
    </w:p>
    <w:p w14:paraId="0C0A7D84" w14:textId="77777777" w:rsidR="00727DAD" w:rsidRDefault="00727DAD" w:rsidP="00727DAD">
      <w:pPr>
        <w:pStyle w:val="ContactInfo"/>
        <w:rPr>
          <w:color w:val="auto"/>
        </w:rPr>
      </w:pPr>
    </w:p>
    <w:p w14:paraId="3D9462ED" w14:textId="77777777" w:rsidR="00727DAD" w:rsidRDefault="00727DAD" w:rsidP="00727DAD">
      <w:pPr>
        <w:pStyle w:val="ContactInfo"/>
        <w:rPr>
          <w:color w:val="auto"/>
        </w:rPr>
      </w:pPr>
    </w:p>
    <w:p w14:paraId="2DC77FB9" w14:textId="70F43EB3" w:rsidR="00727DAD" w:rsidRDefault="004E7F04" w:rsidP="00727DAD">
      <w:pPr>
        <w:pStyle w:val="ContactInfo"/>
        <w:rPr>
          <w:color w:val="auto"/>
        </w:rPr>
      </w:pPr>
      <w:r>
        <w:rPr>
          <w:color w:val="auto"/>
        </w:rPr>
        <w:t>Team: Storage Warrior</w:t>
      </w:r>
      <w:r w:rsidR="003956C1">
        <w:rPr>
          <w:color w:val="auto"/>
        </w:rPr>
        <w:t>s</w:t>
      </w:r>
    </w:p>
    <w:p w14:paraId="42905EAF" w14:textId="00A3FA57" w:rsidR="00C6554A" w:rsidRPr="00727DAD" w:rsidRDefault="004822B8" w:rsidP="00727DAD">
      <w:pPr>
        <w:pStyle w:val="ContactInfo"/>
        <w:rPr>
          <w:color w:val="auto"/>
        </w:rPr>
      </w:pPr>
      <w:r w:rsidRPr="00727DAD">
        <w:rPr>
          <w:color w:val="auto"/>
        </w:rPr>
        <w:t>Dhanashree Mane</w:t>
      </w:r>
    </w:p>
    <w:p w14:paraId="08864FEA" w14:textId="29DC0322" w:rsidR="004822B8" w:rsidRPr="00727DAD" w:rsidRDefault="004822B8" w:rsidP="00727DAD">
      <w:pPr>
        <w:pStyle w:val="ContactInfo"/>
        <w:rPr>
          <w:color w:val="auto"/>
        </w:rPr>
      </w:pPr>
      <w:r w:rsidRPr="00727DAD">
        <w:rPr>
          <w:color w:val="auto"/>
        </w:rPr>
        <w:t>Arjoo Gangwal</w:t>
      </w:r>
    </w:p>
    <w:p w14:paraId="78710272" w14:textId="1349A909" w:rsidR="004822B8" w:rsidRPr="00727DAD" w:rsidRDefault="004822B8" w:rsidP="00727DAD">
      <w:pPr>
        <w:pStyle w:val="ContactInfo"/>
        <w:rPr>
          <w:color w:val="auto"/>
        </w:rPr>
      </w:pPr>
      <w:r w:rsidRPr="00727DAD">
        <w:rPr>
          <w:color w:val="auto"/>
        </w:rPr>
        <w:t>Krutika Ambavane</w:t>
      </w:r>
    </w:p>
    <w:p w14:paraId="0BE66F93" w14:textId="53346441" w:rsidR="004822B8" w:rsidRDefault="004822B8" w:rsidP="00727DAD">
      <w:pPr>
        <w:pStyle w:val="ContactInfo"/>
        <w:rPr>
          <w:color w:val="auto"/>
        </w:rPr>
      </w:pPr>
      <w:r w:rsidRPr="00727DAD">
        <w:rPr>
          <w:color w:val="auto"/>
        </w:rPr>
        <w:t xml:space="preserve">Sanya </w:t>
      </w:r>
      <w:r w:rsidR="00727DAD">
        <w:rPr>
          <w:color w:val="auto"/>
        </w:rPr>
        <w:t>Purwar</w:t>
      </w:r>
      <w:bookmarkStart w:id="5" w:name="_GoBack"/>
      <w:bookmarkEnd w:id="5"/>
    </w:p>
    <w:p w14:paraId="5FFA71F1" w14:textId="1BF6F63F" w:rsidR="00727DAD" w:rsidRDefault="00727DAD" w:rsidP="00727DAD">
      <w:pPr>
        <w:pStyle w:val="ContactInfo"/>
        <w:rPr>
          <w:color w:val="auto"/>
        </w:rPr>
      </w:pPr>
    </w:p>
    <w:p w14:paraId="6C518030" w14:textId="0DAF9F36" w:rsidR="00727DAD" w:rsidRDefault="00727DAD" w:rsidP="00727DAD">
      <w:pPr>
        <w:pStyle w:val="ContactInfo"/>
        <w:rPr>
          <w:color w:val="auto"/>
        </w:rPr>
      </w:pPr>
    </w:p>
    <w:p w14:paraId="257B9224" w14:textId="10A23969" w:rsidR="00727DAD" w:rsidRDefault="00727DAD" w:rsidP="00727DAD">
      <w:pPr>
        <w:pStyle w:val="ContactInfo"/>
        <w:rPr>
          <w:color w:val="auto"/>
        </w:rPr>
      </w:pPr>
    </w:p>
    <w:p w14:paraId="3A812BD0" w14:textId="087AAD06" w:rsidR="00727DAD" w:rsidRDefault="00727DAD" w:rsidP="00727DAD">
      <w:pPr>
        <w:pStyle w:val="ContactInfo"/>
        <w:rPr>
          <w:color w:val="auto"/>
        </w:rPr>
      </w:pPr>
    </w:p>
    <w:p w14:paraId="654C6637" w14:textId="3EFA3E2C" w:rsidR="00727DAD" w:rsidRDefault="00727DAD" w:rsidP="00727DAD">
      <w:pPr>
        <w:pStyle w:val="ContactInfo"/>
        <w:rPr>
          <w:color w:val="auto"/>
        </w:rPr>
      </w:pPr>
    </w:p>
    <w:p w14:paraId="212FF0EF" w14:textId="473AB739" w:rsidR="00727DAD" w:rsidRDefault="00727DAD" w:rsidP="00727DAD">
      <w:pPr>
        <w:pStyle w:val="ContactInfo"/>
        <w:rPr>
          <w:color w:val="auto"/>
        </w:rPr>
      </w:pPr>
    </w:p>
    <w:p w14:paraId="3293DA9A" w14:textId="77777777" w:rsidR="00727DAD" w:rsidRPr="00727DAD" w:rsidRDefault="00727DAD" w:rsidP="00727DAD">
      <w:pPr>
        <w:pStyle w:val="ContactInfo"/>
        <w:rPr>
          <w:color w:val="auto"/>
        </w:rPr>
      </w:pPr>
    </w:p>
    <w:p w14:paraId="0C0DC55B" w14:textId="77777777" w:rsidR="000C0BAA" w:rsidRDefault="00C70326" w:rsidP="00C6554A">
      <w:pPr>
        <w:pStyle w:val="ContactInfo"/>
        <w:rPr>
          <w:color w:val="auto"/>
        </w:rPr>
      </w:pPr>
      <w:r w:rsidRPr="00727DAD">
        <w:rPr>
          <w:color w:val="auto"/>
        </w:rPr>
        <w:t xml:space="preserve">Guided </w:t>
      </w:r>
      <w:r w:rsidR="0038125E" w:rsidRPr="00727DAD">
        <w:rPr>
          <w:color w:val="auto"/>
        </w:rPr>
        <w:t>by</w:t>
      </w:r>
      <w:r w:rsidRPr="00727DAD">
        <w:rPr>
          <w:color w:val="auto"/>
        </w:rPr>
        <w:t xml:space="preserve"> </w:t>
      </w:r>
      <w:r w:rsidR="0038125E" w:rsidRPr="00727DAD">
        <w:rPr>
          <w:color w:val="auto"/>
        </w:rPr>
        <w:t xml:space="preserve">Prof. Dr. Shailesh Agarwal </w:t>
      </w:r>
      <w:r w:rsidR="00C6554A" w:rsidRPr="00727DAD">
        <w:rPr>
          <w:color w:val="auto"/>
        </w:rPr>
        <w:t xml:space="preserve">| </w:t>
      </w:r>
      <w:r w:rsidR="004822B8" w:rsidRPr="00727DAD">
        <w:rPr>
          <w:color w:val="auto"/>
        </w:rPr>
        <w:t>MSIS 2603 Database Management System</w:t>
      </w:r>
      <w:r w:rsidR="00C6554A" w:rsidRPr="00727DAD">
        <w:rPr>
          <w:color w:val="auto"/>
        </w:rPr>
        <w:t xml:space="preserve"> </w:t>
      </w:r>
    </w:p>
    <w:p w14:paraId="378D2901" w14:textId="16ABFDEC" w:rsidR="00C6554A" w:rsidRDefault="00C6554A" w:rsidP="00C6554A">
      <w:pPr>
        <w:pStyle w:val="ContactInfo"/>
      </w:pPr>
      <w:r>
        <w:br w:type="page"/>
      </w:r>
    </w:p>
    <w:p w14:paraId="3D6AE581" w14:textId="5EF967AA" w:rsidR="00C6554A" w:rsidRDefault="0038125E" w:rsidP="00E769A6">
      <w:pPr>
        <w:pStyle w:val="Heading1"/>
        <w:jc w:val="center"/>
      </w:pPr>
      <w:r>
        <w:lastRenderedPageBreak/>
        <w:t>Table of Content</w:t>
      </w:r>
    </w:p>
    <w:p w14:paraId="210AD274" w14:textId="77777777" w:rsidR="0038125E" w:rsidRPr="0038125E" w:rsidRDefault="0038125E" w:rsidP="0038125E"/>
    <w:p w14:paraId="38DF8E44" w14:textId="66425572" w:rsidR="00C6554A" w:rsidRPr="00727DAD" w:rsidRDefault="0038125E" w:rsidP="009A5BFD">
      <w:pPr>
        <w:spacing w:line="360" w:lineRule="auto"/>
        <w:rPr>
          <w:b/>
          <w:color w:val="auto"/>
        </w:rPr>
      </w:pPr>
      <w:r w:rsidRPr="00727DAD">
        <w:rPr>
          <w:b/>
          <w:color w:val="auto"/>
        </w:rPr>
        <w:t>1.</w:t>
      </w:r>
      <w:r w:rsidR="0032479F" w:rsidRPr="00727DAD">
        <w:rPr>
          <w:b/>
          <w:color w:val="auto"/>
        </w:rPr>
        <w:t xml:space="preserve"> </w:t>
      </w:r>
      <w:r w:rsidRPr="00727DAD">
        <w:rPr>
          <w:b/>
          <w:color w:val="auto"/>
        </w:rPr>
        <w:t>Business Application Description</w:t>
      </w:r>
      <w:r w:rsidRPr="00727DAD">
        <w:rPr>
          <w:b/>
          <w:color w:val="auto"/>
        </w:rPr>
        <w:tab/>
      </w:r>
      <w:r w:rsidRPr="00727DAD">
        <w:rPr>
          <w:b/>
          <w:color w:val="auto"/>
        </w:rPr>
        <w:tab/>
      </w:r>
      <w:r w:rsidRPr="00727DAD">
        <w:rPr>
          <w:b/>
          <w:color w:val="auto"/>
        </w:rPr>
        <w:tab/>
      </w:r>
      <w:r w:rsidRPr="00727DAD">
        <w:rPr>
          <w:b/>
          <w:color w:val="auto"/>
        </w:rPr>
        <w:tab/>
      </w:r>
      <w:r w:rsidRPr="00727DAD">
        <w:rPr>
          <w:b/>
          <w:color w:val="auto"/>
        </w:rPr>
        <w:tab/>
      </w:r>
      <w:r w:rsidRPr="00727DAD">
        <w:rPr>
          <w:b/>
          <w:color w:val="auto"/>
        </w:rPr>
        <w:tab/>
        <w:t xml:space="preserve">            </w:t>
      </w:r>
      <w:r w:rsidR="00A56F5E">
        <w:rPr>
          <w:b/>
          <w:color w:val="auto"/>
        </w:rPr>
        <w:t xml:space="preserve">            2</w:t>
      </w:r>
    </w:p>
    <w:p w14:paraId="2E1BA55A" w14:textId="24DEB322" w:rsidR="001E79D0" w:rsidRPr="00727DAD" w:rsidRDefault="0038125E" w:rsidP="002948D9">
      <w:pPr>
        <w:pStyle w:val="ListParagraph"/>
        <w:numPr>
          <w:ilvl w:val="1"/>
          <w:numId w:val="3"/>
        </w:numPr>
        <w:spacing w:line="360" w:lineRule="auto"/>
        <w:ind w:left="720"/>
        <w:rPr>
          <w:b/>
          <w:color w:val="auto"/>
        </w:rPr>
      </w:pPr>
      <w:r w:rsidRPr="00727DAD">
        <w:rPr>
          <w:b/>
          <w:color w:val="auto"/>
        </w:rPr>
        <w:t>Introduction</w:t>
      </w:r>
      <w:r w:rsidR="009277EA" w:rsidRPr="00727DAD">
        <w:rPr>
          <w:b/>
          <w:color w:val="auto"/>
        </w:rPr>
        <w:tab/>
      </w:r>
      <w:r w:rsidR="009277EA" w:rsidRPr="00727DAD">
        <w:rPr>
          <w:b/>
          <w:color w:val="auto"/>
        </w:rPr>
        <w:tab/>
      </w:r>
      <w:r w:rsidR="009277EA" w:rsidRPr="00727DAD">
        <w:rPr>
          <w:b/>
          <w:color w:val="auto"/>
        </w:rPr>
        <w:tab/>
      </w:r>
      <w:r w:rsidR="009277EA" w:rsidRPr="00727DAD">
        <w:rPr>
          <w:b/>
          <w:color w:val="auto"/>
        </w:rPr>
        <w:tab/>
      </w:r>
      <w:r w:rsidR="009277EA" w:rsidRPr="00727DAD">
        <w:rPr>
          <w:b/>
          <w:color w:val="auto"/>
        </w:rPr>
        <w:tab/>
      </w:r>
      <w:r w:rsidR="00C043B7">
        <w:rPr>
          <w:b/>
          <w:color w:val="auto"/>
        </w:rPr>
        <w:tab/>
      </w:r>
      <w:r w:rsidR="00C043B7">
        <w:rPr>
          <w:b/>
          <w:color w:val="auto"/>
        </w:rPr>
        <w:tab/>
      </w:r>
      <w:r w:rsidR="00C043B7">
        <w:rPr>
          <w:b/>
          <w:color w:val="auto"/>
        </w:rPr>
        <w:tab/>
      </w:r>
      <w:r w:rsidR="00C043B7">
        <w:rPr>
          <w:b/>
          <w:color w:val="auto"/>
        </w:rPr>
        <w:tab/>
      </w:r>
      <w:r w:rsidR="00C043B7">
        <w:rPr>
          <w:b/>
          <w:color w:val="auto"/>
        </w:rPr>
        <w:tab/>
        <w:t xml:space="preserve">           2</w:t>
      </w:r>
    </w:p>
    <w:p w14:paraId="77B8B524" w14:textId="206A1A77" w:rsidR="001E79D0" w:rsidRDefault="0038125E" w:rsidP="002948D9">
      <w:pPr>
        <w:pStyle w:val="ListParagraph"/>
        <w:numPr>
          <w:ilvl w:val="1"/>
          <w:numId w:val="3"/>
        </w:numPr>
        <w:spacing w:line="360" w:lineRule="auto"/>
        <w:ind w:left="720"/>
        <w:rPr>
          <w:b/>
          <w:color w:val="auto"/>
        </w:rPr>
      </w:pPr>
      <w:r w:rsidRPr="00727DAD">
        <w:rPr>
          <w:b/>
          <w:color w:val="auto"/>
        </w:rPr>
        <w:t>Objective</w:t>
      </w:r>
      <w:r w:rsidR="00C043B7">
        <w:rPr>
          <w:b/>
          <w:color w:val="auto"/>
        </w:rPr>
        <w:tab/>
      </w:r>
      <w:r w:rsidR="00C043B7">
        <w:rPr>
          <w:b/>
          <w:color w:val="auto"/>
        </w:rPr>
        <w:tab/>
      </w:r>
      <w:r w:rsidR="00C043B7">
        <w:rPr>
          <w:b/>
          <w:color w:val="auto"/>
        </w:rPr>
        <w:tab/>
      </w:r>
      <w:r w:rsidR="00C043B7">
        <w:rPr>
          <w:b/>
          <w:color w:val="auto"/>
        </w:rPr>
        <w:tab/>
      </w:r>
      <w:r w:rsidR="00C043B7">
        <w:rPr>
          <w:b/>
          <w:color w:val="auto"/>
        </w:rPr>
        <w:tab/>
      </w:r>
      <w:r w:rsidR="00C043B7">
        <w:rPr>
          <w:b/>
          <w:color w:val="auto"/>
        </w:rPr>
        <w:tab/>
      </w:r>
      <w:r w:rsidR="00C043B7">
        <w:rPr>
          <w:b/>
          <w:color w:val="auto"/>
        </w:rPr>
        <w:tab/>
      </w:r>
      <w:r w:rsidR="00C043B7">
        <w:rPr>
          <w:b/>
          <w:color w:val="auto"/>
        </w:rPr>
        <w:tab/>
      </w:r>
      <w:r w:rsidR="00C043B7">
        <w:rPr>
          <w:b/>
          <w:color w:val="auto"/>
        </w:rPr>
        <w:tab/>
      </w:r>
      <w:r w:rsidR="00C043B7">
        <w:rPr>
          <w:b/>
          <w:color w:val="auto"/>
        </w:rPr>
        <w:tab/>
        <w:t xml:space="preserve">           2</w:t>
      </w:r>
    </w:p>
    <w:p w14:paraId="4C23DD37" w14:textId="704128A3" w:rsidR="00C043B7" w:rsidRPr="00727DAD" w:rsidRDefault="00C043B7" w:rsidP="002948D9">
      <w:pPr>
        <w:pStyle w:val="ListParagraph"/>
        <w:numPr>
          <w:ilvl w:val="1"/>
          <w:numId w:val="3"/>
        </w:numPr>
        <w:spacing w:line="360" w:lineRule="auto"/>
        <w:ind w:left="720"/>
        <w:rPr>
          <w:b/>
          <w:color w:val="auto"/>
        </w:rPr>
      </w:pPr>
      <w:r>
        <w:rPr>
          <w:b/>
          <w:color w:val="auto"/>
        </w:rPr>
        <w:t>Design Description</w:t>
      </w:r>
      <w:r>
        <w:rPr>
          <w:b/>
          <w:color w:val="auto"/>
        </w:rPr>
        <w:tab/>
        <w:t xml:space="preserve">                                                                                                                         </w:t>
      </w:r>
      <w:r w:rsidR="002272DC">
        <w:rPr>
          <w:b/>
          <w:color w:val="auto"/>
        </w:rPr>
        <w:t>3</w:t>
      </w:r>
      <w:r>
        <w:rPr>
          <w:b/>
          <w:color w:val="auto"/>
        </w:rPr>
        <w:t xml:space="preserve"> </w:t>
      </w:r>
    </w:p>
    <w:p w14:paraId="689BA2FE" w14:textId="002A3D8B" w:rsidR="0038125E" w:rsidRPr="00727DAD" w:rsidRDefault="00045511" w:rsidP="002948D9">
      <w:pPr>
        <w:pStyle w:val="ListParagraph"/>
        <w:numPr>
          <w:ilvl w:val="1"/>
          <w:numId w:val="3"/>
        </w:numPr>
        <w:spacing w:line="360" w:lineRule="auto"/>
        <w:ind w:left="720"/>
        <w:rPr>
          <w:b/>
          <w:color w:val="auto"/>
        </w:rPr>
      </w:pPr>
      <w:r>
        <w:rPr>
          <w:b/>
          <w:color w:val="auto"/>
        </w:rPr>
        <w:t xml:space="preserve">Future </w:t>
      </w:r>
      <w:r w:rsidR="0038125E" w:rsidRPr="00727DAD">
        <w:rPr>
          <w:b/>
          <w:color w:val="auto"/>
        </w:rPr>
        <w:t>Scope</w:t>
      </w:r>
      <w:r w:rsidR="00C043B7">
        <w:rPr>
          <w:b/>
          <w:color w:val="auto"/>
        </w:rPr>
        <w:t xml:space="preserve"> </w:t>
      </w:r>
      <w:r w:rsidR="00C043B7">
        <w:rPr>
          <w:b/>
          <w:color w:val="auto"/>
        </w:rPr>
        <w:tab/>
      </w:r>
      <w:r w:rsidR="002272DC">
        <w:rPr>
          <w:b/>
          <w:color w:val="auto"/>
        </w:rPr>
        <w:tab/>
      </w:r>
      <w:r w:rsidR="002272DC">
        <w:rPr>
          <w:b/>
          <w:color w:val="auto"/>
        </w:rPr>
        <w:tab/>
      </w:r>
      <w:r w:rsidR="002272DC">
        <w:rPr>
          <w:b/>
          <w:color w:val="auto"/>
        </w:rPr>
        <w:tab/>
      </w:r>
      <w:r w:rsidR="002272DC">
        <w:rPr>
          <w:b/>
          <w:color w:val="auto"/>
        </w:rPr>
        <w:tab/>
      </w:r>
      <w:r w:rsidR="002272DC">
        <w:rPr>
          <w:b/>
          <w:color w:val="auto"/>
        </w:rPr>
        <w:tab/>
      </w:r>
      <w:r w:rsidR="002272DC">
        <w:rPr>
          <w:b/>
          <w:color w:val="auto"/>
        </w:rPr>
        <w:tab/>
      </w:r>
      <w:r w:rsidR="002272DC">
        <w:rPr>
          <w:b/>
          <w:color w:val="auto"/>
        </w:rPr>
        <w:tab/>
      </w:r>
      <w:r w:rsidR="002272DC">
        <w:rPr>
          <w:b/>
          <w:color w:val="auto"/>
        </w:rPr>
        <w:tab/>
      </w:r>
      <w:r w:rsidR="002272DC">
        <w:rPr>
          <w:b/>
          <w:color w:val="auto"/>
        </w:rPr>
        <w:tab/>
        <w:t xml:space="preserve">           3</w:t>
      </w:r>
    </w:p>
    <w:p w14:paraId="04102A9C" w14:textId="1168E26E" w:rsidR="0038125E" w:rsidRPr="00727DAD" w:rsidRDefault="0038125E" w:rsidP="009A5BFD">
      <w:pPr>
        <w:spacing w:line="360" w:lineRule="auto"/>
        <w:rPr>
          <w:b/>
          <w:color w:val="auto"/>
        </w:rPr>
      </w:pPr>
      <w:r w:rsidRPr="00727DAD">
        <w:rPr>
          <w:b/>
          <w:color w:val="auto"/>
        </w:rPr>
        <w:t>2. User Types or Entities</w:t>
      </w:r>
      <w:r w:rsidR="002272DC">
        <w:rPr>
          <w:b/>
          <w:color w:val="auto"/>
        </w:rPr>
        <w:t xml:space="preserve">                </w:t>
      </w:r>
      <w:r w:rsidR="002272DC">
        <w:rPr>
          <w:b/>
          <w:color w:val="auto"/>
        </w:rPr>
        <w:tab/>
      </w:r>
      <w:r w:rsidR="002272DC">
        <w:rPr>
          <w:b/>
          <w:color w:val="auto"/>
        </w:rPr>
        <w:tab/>
      </w:r>
      <w:r w:rsidR="002272DC">
        <w:rPr>
          <w:b/>
          <w:color w:val="auto"/>
        </w:rPr>
        <w:tab/>
      </w:r>
      <w:r w:rsidR="002272DC">
        <w:rPr>
          <w:b/>
          <w:color w:val="auto"/>
        </w:rPr>
        <w:tab/>
      </w:r>
      <w:r w:rsidR="002272DC">
        <w:rPr>
          <w:b/>
          <w:color w:val="auto"/>
        </w:rPr>
        <w:tab/>
      </w:r>
      <w:r w:rsidR="002272DC">
        <w:rPr>
          <w:b/>
          <w:color w:val="auto"/>
        </w:rPr>
        <w:tab/>
      </w:r>
      <w:r w:rsidR="002272DC">
        <w:rPr>
          <w:b/>
          <w:color w:val="auto"/>
        </w:rPr>
        <w:tab/>
      </w:r>
      <w:r w:rsidR="002272DC">
        <w:rPr>
          <w:b/>
          <w:color w:val="auto"/>
        </w:rPr>
        <w:tab/>
        <w:t xml:space="preserve">           4</w:t>
      </w:r>
    </w:p>
    <w:p w14:paraId="4329CA89" w14:textId="1C403CF6" w:rsidR="0038125E" w:rsidRPr="00727DAD" w:rsidRDefault="0038125E" w:rsidP="009A5BFD">
      <w:pPr>
        <w:spacing w:line="360" w:lineRule="auto"/>
        <w:rPr>
          <w:b/>
          <w:color w:val="auto"/>
        </w:rPr>
      </w:pPr>
      <w:r w:rsidRPr="00727DAD">
        <w:rPr>
          <w:b/>
          <w:color w:val="auto"/>
        </w:rPr>
        <w:t>3. Tables</w:t>
      </w:r>
      <w:r w:rsidR="00C35255">
        <w:rPr>
          <w:b/>
          <w:color w:val="auto"/>
        </w:rPr>
        <w:t xml:space="preserve">                                                                                                                                                              5</w:t>
      </w:r>
    </w:p>
    <w:p w14:paraId="460F1118" w14:textId="63993CE6" w:rsidR="0038125E" w:rsidRPr="00727DAD" w:rsidRDefault="0038125E" w:rsidP="009A5BFD">
      <w:pPr>
        <w:spacing w:line="360" w:lineRule="auto"/>
        <w:rPr>
          <w:b/>
          <w:color w:val="auto"/>
        </w:rPr>
      </w:pPr>
      <w:r w:rsidRPr="00727DAD">
        <w:rPr>
          <w:b/>
          <w:color w:val="auto"/>
        </w:rPr>
        <w:t>4. Logical Schema – UML Model</w:t>
      </w:r>
      <w:r w:rsidR="00562007">
        <w:rPr>
          <w:b/>
          <w:color w:val="auto"/>
        </w:rPr>
        <w:t xml:space="preserve">                                                                                                                 6</w:t>
      </w:r>
    </w:p>
    <w:p w14:paraId="2817234E" w14:textId="4140DB27" w:rsidR="0038125E" w:rsidRPr="00727DAD" w:rsidRDefault="0038125E" w:rsidP="009A5BFD">
      <w:pPr>
        <w:spacing w:line="360" w:lineRule="auto"/>
        <w:rPr>
          <w:b/>
          <w:color w:val="auto"/>
        </w:rPr>
      </w:pPr>
      <w:r w:rsidRPr="00727DAD">
        <w:rPr>
          <w:b/>
          <w:color w:val="auto"/>
        </w:rPr>
        <w:t>5. Use Cases</w:t>
      </w:r>
      <w:r w:rsidR="00562007">
        <w:rPr>
          <w:b/>
          <w:color w:val="auto"/>
        </w:rPr>
        <w:t xml:space="preserve">                                                                                                                                                        7</w:t>
      </w:r>
    </w:p>
    <w:p w14:paraId="7EAAA6BC" w14:textId="21D75C8D" w:rsidR="0038125E" w:rsidRPr="00727DAD" w:rsidRDefault="0038125E" w:rsidP="009A5BFD">
      <w:pPr>
        <w:spacing w:line="360" w:lineRule="auto"/>
        <w:rPr>
          <w:b/>
          <w:color w:val="auto"/>
        </w:rPr>
      </w:pPr>
      <w:r w:rsidRPr="00727DAD">
        <w:rPr>
          <w:b/>
          <w:color w:val="auto"/>
        </w:rPr>
        <w:t xml:space="preserve">6. Physical Schema – Database Dictionary             </w:t>
      </w:r>
      <w:r w:rsidR="00562007">
        <w:rPr>
          <w:b/>
          <w:color w:val="auto"/>
        </w:rPr>
        <w:t xml:space="preserve">                                                                                8</w:t>
      </w:r>
      <w:r w:rsidRPr="00727DAD">
        <w:rPr>
          <w:b/>
          <w:color w:val="auto"/>
        </w:rPr>
        <w:t xml:space="preserve">              </w:t>
      </w:r>
    </w:p>
    <w:p w14:paraId="4F80E80A" w14:textId="61F44474" w:rsidR="0038125E" w:rsidRPr="00727DAD" w:rsidRDefault="0038125E" w:rsidP="009A5BFD">
      <w:pPr>
        <w:spacing w:line="360" w:lineRule="auto"/>
        <w:rPr>
          <w:b/>
          <w:color w:val="auto"/>
        </w:rPr>
      </w:pPr>
      <w:r w:rsidRPr="00727DAD">
        <w:rPr>
          <w:b/>
          <w:color w:val="auto"/>
        </w:rPr>
        <w:t xml:space="preserve">7. Queries                 </w:t>
      </w:r>
      <w:r w:rsidR="009D59DD">
        <w:rPr>
          <w:b/>
          <w:color w:val="auto"/>
        </w:rPr>
        <w:tab/>
      </w:r>
      <w:r w:rsidR="009D59DD">
        <w:rPr>
          <w:b/>
          <w:color w:val="auto"/>
        </w:rPr>
        <w:tab/>
      </w:r>
      <w:r w:rsidR="009D59DD">
        <w:rPr>
          <w:b/>
          <w:color w:val="auto"/>
        </w:rPr>
        <w:tab/>
      </w:r>
      <w:r w:rsidR="009D59DD">
        <w:rPr>
          <w:b/>
          <w:color w:val="auto"/>
        </w:rPr>
        <w:tab/>
      </w:r>
      <w:r w:rsidR="009D59DD">
        <w:rPr>
          <w:b/>
          <w:color w:val="auto"/>
        </w:rPr>
        <w:tab/>
      </w:r>
      <w:r w:rsidR="009D59DD">
        <w:rPr>
          <w:b/>
          <w:color w:val="auto"/>
        </w:rPr>
        <w:tab/>
        <w:t xml:space="preserve">                                                               20</w:t>
      </w:r>
      <w:r w:rsidRPr="00727DAD">
        <w:rPr>
          <w:b/>
          <w:color w:val="auto"/>
        </w:rPr>
        <w:t xml:space="preserve"> </w:t>
      </w:r>
    </w:p>
    <w:p w14:paraId="2FE94C62" w14:textId="65292255" w:rsidR="0038125E" w:rsidRPr="00727DAD" w:rsidRDefault="0038125E" w:rsidP="009A5BFD">
      <w:pPr>
        <w:spacing w:line="360" w:lineRule="auto"/>
        <w:rPr>
          <w:b/>
          <w:color w:val="auto"/>
        </w:rPr>
      </w:pPr>
      <w:r w:rsidRPr="00727DAD">
        <w:rPr>
          <w:b/>
          <w:color w:val="auto"/>
        </w:rPr>
        <w:t>8. Index</w:t>
      </w:r>
      <w:r w:rsidR="000E7C5E">
        <w:rPr>
          <w:b/>
          <w:color w:val="auto"/>
        </w:rPr>
        <w:t>es</w:t>
      </w:r>
      <w:r w:rsidRPr="00727DAD">
        <w:rPr>
          <w:b/>
          <w:color w:val="auto"/>
        </w:rPr>
        <w:t xml:space="preserve">               </w:t>
      </w:r>
      <w:r w:rsidR="000E7C5E">
        <w:rPr>
          <w:b/>
          <w:color w:val="auto"/>
        </w:rPr>
        <w:t xml:space="preserve">                                                                                                                                          </w:t>
      </w:r>
      <w:r w:rsidRPr="00727DAD">
        <w:rPr>
          <w:b/>
          <w:color w:val="auto"/>
        </w:rPr>
        <w:t>3</w:t>
      </w:r>
      <w:r w:rsidR="000E7C5E">
        <w:rPr>
          <w:b/>
          <w:color w:val="auto"/>
        </w:rPr>
        <w:t>0</w:t>
      </w:r>
      <w:r w:rsidRPr="00727DAD">
        <w:rPr>
          <w:b/>
          <w:color w:val="auto"/>
        </w:rPr>
        <w:t xml:space="preserve"> </w:t>
      </w:r>
    </w:p>
    <w:p w14:paraId="2A81CB35" w14:textId="1538F406" w:rsidR="0038125E" w:rsidRPr="00727DAD" w:rsidRDefault="000E7C5E" w:rsidP="009A5BFD">
      <w:pPr>
        <w:spacing w:line="360" w:lineRule="auto"/>
        <w:rPr>
          <w:b/>
          <w:color w:val="auto"/>
        </w:rPr>
      </w:pPr>
      <w:r>
        <w:rPr>
          <w:b/>
          <w:color w:val="auto"/>
        </w:rPr>
        <w:t>9</w:t>
      </w:r>
      <w:r w:rsidR="0038125E" w:rsidRPr="00727DAD">
        <w:rPr>
          <w:b/>
          <w:color w:val="auto"/>
        </w:rPr>
        <w:t xml:space="preserve">. Views                  </w:t>
      </w:r>
      <w:r w:rsidR="00AF6FF2">
        <w:rPr>
          <w:b/>
          <w:color w:val="auto"/>
        </w:rPr>
        <w:t xml:space="preserve">                                                                                                                                           31</w:t>
      </w:r>
      <w:r w:rsidR="0038125E" w:rsidRPr="00727DAD">
        <w:rPr>
          <w:b/>
          <w:color w:val="auto"/>
        </w:rPr>
        <w:t xml:space="preserve"> </w:t>
      </w:r>
    </w:p>
    <w:p w14:paraId="2A51C866" w14:textId="18BF7C06" w:rsidR="0038125E" w:rsidRPr="00727DAD" w:rsidRDefault="0038125E" w:rsidP="009A5BFD">
      <w:pPr>
        <w:spacing w:line="360" w:lineRule="auto"/>
        <w:rPr>
          <w:b/>
          <w:color w:val="auto"/>
        </w:rPr>
      </w:pPr>
      <w:r w:rsidRPr="00727DAD">
        <w:rPr>
          <w:b/>
          <w:color w:val="auto"/>
        </w:rPr>
        <w:t>1</w:t>
      </w:r>
      <w:r w:rsidR="000E7C5E">
        <w:rPr>
          <w:b/>
          <w:color w:val="auto"/>
        </w:rPr>
        <w:t>0</w:t>
      </w:r>
      <w:r w:rsidRPr="00727DAD">
        <w:rPr>
          <w:b/>
          <w:color w:val="auto"/>
        </w:rPr>
        <w:t xml:space="preserve">. Metrics                 </w:t>
      </w:r>
      <w:r w:rsidR="0059386E">
        <w:rPr>
          <w:b/>
          <w:color w:val="auto"/>
        </w:rPr>
        <w:t xml:space="preserve">                                                                                                                                       35</w:t>
      </w:r>
      <w:r w:rsidRPr="00727DAD">
        <w:rPr>
          <w:b/>
          <w:color w:val="auto"/>
        </w:rPr>
        <w:t xml:space="preserve"> </w:t>
      </w:r>
    </w:p>
    <w:p w14:paraId="1779C44D" w14:textId="7F838529" w:rsidR="00A56F5E" w:rsidRDefault="0038125E" w:rsidP="002948D9">
      <w:pPr>
        <w:pStyle w:val="ListParagraph"/>
        <w:numPr>
          <w:ilvl w:val="0"/>
          <w:numId w:val="11"/>
        </w:numPr>
        <w:spacing w:line="360" w:lineRule="auto"/>
        <w:rPr>
          <w:b/>
          <w:color w:val="auto"/>
        </w:rPr>
      </w:pPr>
      <w:r w:rsidRPr="00A56F5E">
        <w:rPr>
          <w:b/>
          <w:color w:val="auto"/>
        </w:rPr>
        <w:t>Project Summary</w:t>
      </w:r>
      <w:r w:rsidR="0059386E">
        <w:rPr>
          <w:b/>
          <w:color w:val="auto"/>
        </w:rPr>
        <w:t xml:space="preserve">                                                                                                                                    39</w:t>
      </w:r>
    </w:p>
    <w:p w14:paraId="72BA2CC8" w14:textId="6B9A3F00" w:rsidR="005D2148" w:rsidRDefault="005D2148" w:rsidP="002948D9">
      <w:pPr>
        <w:pStyle w:val="ListParagraph"/>
        <w:numPr>
          <w:ilvl w:val="1"/>
          <w:numId w:val="11"/>
        </w:numPr>
        <w:spacing w:line="360" w:lineRule="auto"/>
        <w:rPr>
          <w:b/>
          <w:color w:val="auto"/>
        </w:rPr>
      </w:pPr>
      <w:r w:rsidRPr="005D2148">
        <w:rPr>
          <w:b/>
          <w:color w:val="auto"/>
        </w:rPr>
        <w:t>Summarize your experience with this exercise</w:t>
      </w:r>
      <w:r>
        <w:rPr>
          <w:b/>
          <w:color w:val="auto"/>
        </w:rPr>
        <w:tab/>
        <w:t xml:space="preserve">                                                                39</w:t>
      </w:r>
    </w:p>
    <w:p w14:paraId="176FD1AC" w14:textId="45B23213" w:rsidR="00480416" w:rsidRDefault="00480416" w:rsidP="002948D9">
      <w:pPr>
        <w:pStyle w:val="ListParagraph"/>
        <w:numPr>
          <w:ilvl w:val="1"/>
          <w:numId w:val="11"/>
        </w:numPr>
        <w:spacing w:line="360" w:lineRule="auto"/>
        <w:rPr>
          <w:b/>
          <w:color w:val="auto"/>
        </w:rPr>
      </w:pPr>
      <w:r w:rsidRPr="00480416">
        <w:rPr>
          <w:b/>
          <w:color w:val="auto"/>
        </w:rPr>
        <w:t>What was the hardest part of this project?</w:t>
      </w:r>
      <w:r>
        <w:rPr>
          <w:b/>
          <w:color w:val="auto"/>
        </w:rPr>
        <w:t xml:space="preserve">                                                                             39</w:t>
      </w:r>
    </w:p>
    <w:p w14:paraId="13C1CE13" w14:textId="7303C56F" w:rsidR="00A56F5E" w:rsidRDefault="00F11D70" w:rsidP="002948D9">
      <w:pPr>
        <w:pStyle w:val="ListParagraph"/>
        <w:numPr>
          <w:ilvl w:val="1"/>
          <w:numId w:val="11"/>
        </w:numPr>
        <w:spacing w:line="360" w:lineRule="auto"/>
        <w:rPr>
          <w:b/>
          <w:color w:val="auto"/>
        </w:rPr>
      </w:pPr>
      <w:r>
        <w:rPr>
          <w:b/>
          <w:color w:val="auto"/>
        </w:rPr>
        <w:t xml:space="preserve">What did you learn from the project?                    </w:t>
      </w:r>
      <w:r w:rsidR="0059386E">
        <w:rPr>
          <w:b/>
          <w:color w:val="auto"/>
        </w:rPr>
        <w:t xml:space="preserve">                                                                  39</w:t>
      </w:r>
    </w:p>
    <w:p w14:paraId="3AAA0623" w14:textId="14403BBB" w:rsidR="00A56F5E" w:rsidRDefault="009277EA" w:rsidP="002948D9">
      <w:pPr>
        <w:pStyle w:val="ListParagraph"/>
        <w:numPr>
          <w:ilvl w:val="1"/>
          <w:numId w:val="11"/>
        </w:numPr>
        <w:spacing w:line="360" w:lineRule="auto"/>
        <w:rPr>
          <w:b/>
          <w:color w:val="auto"/>
        </w:rPr>
      </w:pPr>
      <w:r w:rsidRPr="00A56F5E">
        <w:rPr>
          <w:b/>
          <w:color w:val="auto"/>
        </w:rPr>
        <w:t xml:space="preserve">What problems did you run against in this project? </w:t>
      </w:r>
      <w:r w:rsidR="00F11D70">
        <w:rPr>
          <w:b/>
          <w:color w:val="auto"/>
        </w:rPr>
        <w:t xml:space="preserve">                                                          39</w:t>
      </w:r>
    </w:p>
    <w:p w14:paraId="3F77C93F" w14:textId="59B0E1AD" w:rsidR="00A56F5E" w:rsidRDefault="009277EA" w:rsidP="002948D9">
      <w:pPr>
        <w:pStyle w:val="ListParagraph"/>
        <w:numPr>
          <w:ilvl w:val="1"/>
          <w:numId w:val="11"/>
        </w:numPr>
        <w:spacing w:line="360" w:lineRule="auto"/>
        <w:rPr>
          <w:b/>
          <w:color w:val="auto"/>
        </w:rPr>
      </w:pPr>
      <w:r w:rsidRPr="00A56F5E">
        <w:rPr>
          <w:b/>
          <w:color w:val="auto"/>
        </w:rPr>
        <w:t>How did you solve these problems?</w:t>
      </w:r>
      <w:r w:rsidR="00F11D70">
        <w:rPr>
          <w:b/>
          <w:color w:val="auto"/>
        </w:rPr>
        <w:t xml:space="preserve">                                                                                         </w:t>
      </w:r>
      <w:r w:rsidR="00480416">
        <w:rPr>
          <w:b/>
          <w:color w:val="auto"/>
        </w:rPr>
        <w:t>40</w:t>
      </w:r>
    </w:p>
    <w:p w14:paraId="691044B6" w14:textId="74632D66" w:rsidR="00A56F5E" w:rsidRDefault="009277EA" w:rsidP="002948D9">
      <w:pPr>
        <w:pStyle w:val="ListParagraph"/>
        <w:numPr>
          <w:ilvl w:val="1"/>
          <w:numId w:val="11"/>
        </w:numPr>
        <w:spacing w:line="360" w:lineRule="auto"/>
        <w:rPr>
          <w:b/>
          <w:color w:val="auto"/>
        </w:rPr>
      </w:pPr>
      <w:r w:rsidRPr="00A56F5E">
        <w:rPr>
          <w:b/>
          <w:color w:val="auto"/>
        </w:rPr>
        <w:t>If you were to do this project again, what methodology would you</w:t>
      </w:r>
      <w:r w:rsidR="00C75FF2" w:rsidRPr="00A56F5E">
        <w:rPr>
          <w:b/>
          <w:color w:val="auto"/>
        </w:rPr>
        <w:t xml:space="preserve"> </w:t>
      </w:r>
      <w:r w:rsidRPr="00A56F5E">
        <w:rPr>
          <w:b/>
          <w:color w:val="auto"/>
        </w:rPr>
        <w:t>follow?</w:t>
      </w:r>
      <w:r w:rsidR="00F11D70">
        <w:rPr>
          <w:b/>
          <w:color w:val="auto"/>
        </w:rPr>
        <w:t xml:space="preserve">              </w:t>
      </w:r>
      <w:r w:rsidR="00480416">
        <w:rPr>
          <w:b/>
          <w:color w:val="auto"/>
        </w:rPr>
        <w:t>40</w:t>
      </w:r>
    </w:p>
    <w:p w14:paraId="589561D8" w14:textId="280FA2F2" w:rsidR="0038125E" w:rsidRPr="00727DAD" w:rsidRDefault="0038125E" w:rsidP="009A5BFD">
      <w:pPr>
        <w:spacing w:line="360" w:lineRule="auto"/>
        <w:ind w:left="1170" w:hanging="450"/>
        <w:rPr>
          <w:color w:val="auto"/>
        </w:rPr>
      </w:pPr>
    </w:p>
    <w:p w14:paraId="5C981ED6" w14:textId="77777777" w:rsidR="002A5FD4" w:rsidRDefault="002A5FD4" w:rsidP="002A5FD4"/>
    <w:p w14:paraId="20B52462" w14:textId="5ECA2CF0" w:rsidR="00B71C4F" w:rsidRDefault="00C21D5C" w:rsidP="003A23E6">
      <w:pPr>
        <w:pStyle w:val="Heading1"/>
        <w:jc w:val="center"/>
      </w:pPr>
      <w:r>
        <w:lastRenderedPageBreak/>
        <w:t>Business application description</w:t>
      </w:r>
    </w:p>
    <w:p w14:paraId="0D2AD233" w14:textId="77777777" w:rsidR="002A5FD4" w:rsidRPr="002A5FD4" w:rsidRDefault="002A5FD4" w:rsidP="002A5FD4"/>
    <w:p w14:paraId="504880F9" w14:textId="3164D23C" w:rsidR="00B71C4F" w:rsidRDefault="00B71C4F" w:rsidP="002948D9">
      <w:pPr>
        <w:pStyle w:val="Heading3"/>
        <w:numPr>
          <w:ilvl w:val="1"/>
          <w:numId w:val="4"/>
        </w:numPr>
      </w:pPr>
      <w:r>
        <w:t>Introduction</w:t>
      </w:r>
    </w:p>
    <w:p w14:paraId="19F6D46C" w14:textId="77777777" w:rsidR="00F800C5" w:rsidRPr="00F800C5" w:rsidRDefault="00F800C5" w:rsidP="00F800C5">
      <w:pPr>
        <w:rPr>
          <w:color w:val="auto"/>
        </w:rPr>
      </w:pPr>
      <w:r w:rsidRPr="00F800C5">
        <w:rPr>
          <w:color w:val="auto"/>
        </w:rPr>
        <w:t>Today we see that congestion on the roads and road accident due to drunk driving are increasing enormously. According to New York Times the number of road accidents in the United States have increased by 14% from 2015 to 2017 and hundreds of million dollars have been spent on campaigns to remind the people of the dangers of drunk driving, failing to use seat belts and texting while driving.</w:t>
      </w:r>
    </w:p>
    <w:p w14:paraId="03E2258A" w14:textId="5010155F" w:rsidR="00F800C5" w:rsidRPr="00F800C5" w:rsidRDefault="00F800C5" w:rsidP="00F800C5">
      <w:pPr>
        <w:rPr>
          <w:color w:val="auto"/>
        </w:rPr>
      </w:pPr>
      <w:r w:rsidRPr="00F800C5">
        <w:rPr>
          <w:color w:val="auto"/>
        </w:rPr>
        <w:t>One major factor responsible for the congestion is the increasing number of vehicles on the road.  Introducing the concept of real time ride sharing will reduce this congestion and the accidents happening as well as curb emission of gases that cause global warming, Hence, more and more companies are looking to implement their own versions of a real time ride sharing system. Hop-On is a real time ridesharing service that provides on demand car transportation. Headquartered in Los Angeles, California, operating in the United States. To use our application the passengers must download the application, sign up, enter a valid phone number, and enter a valid form of payment (either a credit card, or link to an e-wallet account). Passengers can then request a ride from a nearby driver. Once confirmed, the app shows the driver and car details to the passenger. Similarly, the drivers must get registered with us. With our application we create a win-win situation for both the drivers and the passengers. The passengers get a ride to their destination instantly without the hassle of driving or parking and the drivers earn money by filling up empty seats of their car.</w:t>
      </w:r>
    </w:p>
    <w:p w14:paraId="43150CAD" w14:textId="7291A1A6" w:rsidR="00C21D5C" w:rsidRDefault="00B71C4F" w:rsidP="002948D9">
      <w:pPr>
        <w:pStyle w:val="Heading3"/>
        <w:numPr>
          <w:ilvl w:val="1"/>
          <w:numId w:val="4"/>
        </w:numPr>
      </w:pPr>
      <w:r>
        <w:t>Objective</w:t>
      </w:r>
    </w:p>
    <w:p w14:paraId="1A24995A" w14:textId="77777777" w:rsidR="002272DC" w:rsidRPr="00DF4040" w:rsidRDefault="002272DC" w:rsidP="002272DC">
      <w:pPr>
        <w:rPr>
          <w:color w:val="auto"/>
        </w:rPr>
      </w:pPr>
      <w:r w:rsidRPr="00DF4040">
        <w:rPr>
          <w:color w:val="auto"/>
        </w:rPr>
        <w:t>The objectives of Hop-On are listed as under:</w:t>
      </w:r>
    </w:p>
    <w:p w14:paraId="1A7162A8" w14:textId="77777777" w:rsidR="00DF4040" w:rsidRPr="00DF4040" w:rsidRDefault="002272DC" w:rsidP="002948D9">
      <w:pPr>
        <w:pStyle w:val="ListParagraph"/>
        <w:numPr>
          <w:ilvl w:val="0"/>
          <w:numId w:val="9"/>
        </w:numPr>
        <w:rPr>
          <w:color w:val="auto"/>
        </w:rPr>
      </w:pPr>
      <w:r w:rsidRPr="00DF4040">
        <w:rPr>
          <w:b/>
          <w:color w:val="auto"/>
        </w:rPr>
        <w:t>Provide Cheap and Convenient Transportation:</w:t>
      </w:r>
      <w:r w:rsidRPr="00DF4040">
        <w:rPr>
          <w:color w:val="auto"/>
        </w:rPr>
        <w:t xml:space="preserve"> Create an application which enables the passenger to book rides instantly and let them share rides in real time to save money.</w:t>
      </w:r>
    </w:p>
    <w:p w14:paraId="5AD5A73F" w14:textId="77777777" w:rsidR="00DF4040" w:rsidRPr="00DF4040" w:rsidRDefault="002272DC" w:rsidP="002948D9">
      <w:pPr>
        <w:pStyle w:val="ListParagraph"/>
        <w:numPr>
          <w:ilvl w:val="0"/>
          <w:numId w:val="9"/>
        </w:numPr>
        <w:rPr>
          <w:color w:val="auto"/>
        </w:rPr>
      </w:pPr>
      <w:r w:rsidRPr="00DF4040">
        <w:rPr>
          <w:b/>
          <w:color w:val="auto"/>
        </w:rPr>
        <w:t>Reduce Traffic Congestion:</w:t>
      </w:r>
      <w:r w:rsidRPr="00DF4040">
        <w:rPr>
          <w:color w:val="auto"/>
        </w:rPr>
        <w:t xml:space="preserve"> Our application aims to reduce the traffic on roads during peak hours by introducing safe and efficient ride-sharing.</w:t>
      </w:r>
    </w:p>
    <w:p w14:paraId="35AC9898" w14:textId="77777777" w:rsidR="00DF4040" w:rsidRPr="00DF4040" w:rsidRDefault="002272DC" w:rsidP="002948D9">
      <w:pPr>
        <w:pStyle w:val="ListParagraph"/>
        <w:numPr>
          <w:ilvl w:val="0"/>
          <w:numId w:val="9"/>
        </w:numPr>
        <w:rPr>
          <w:color w:val="auto"/>
        </w:rPr>
      </w:pPr>
      <w:r w:rsidRPr="00DF4040">
        <w:rPr>
          <w:b/>
          <w:color w:val="auto"/>
        </w:rPr>
        <w:t>Help Drivers earn Money:</w:t>
      </w:r>
      <w:r w:rsidRPr="00DF4040">
        <w:rPr>
          <w:color w:val="auto"/>
        </w:rPr>
        <w:t xml:space="preserve"> Provide drivers with means to earn money while sharing rides with the passengers on their convenience. </w:t>
      </w:r>
    </w:p>
    <w:p w14:paraId="57F358EF" w14:textId="4A7F8A49" w:rsidR="002272DC" w:rsidRDefault="002272DC" w:rsidP="002948D9">
      <w:pPr>
        <w:pStyle w:val="ListParagraph"/>
        <w:numPr>
          <w:ilvl w:val="0"/>
          <w:numId w:val="9"/>
        </w:numPr>
        <w:rPr>
          <w:color w:val="auto"/>
        </w:rPr>
      </w:pPr>
      <w:r w:rsidRPr="00DF4040">
        <w:rPr>
          <w:b/>
          <w:color w:val="auto"/>
        </w:rPr>
        <w:t>Reduce the Number of Road Accidents:</w:t>
      </w:r>
      <w:r w:rsidRPr="00DF4040">
        <w:rPr>
          <w:color w:val="auto"/>
        </w:rPr>
        <w:t xml:space="preserve"> Provide people with cheap commute alternatives </w:t>
      </w:r>
      <w:r w:rsidR="00770E5F" w:rsidRPr="00DF4040">
        <w:rPr>
          <w:color w:val="auto"/>
        </w:rPr>
        <w:t>to</w:t>
      </w:r>
      <w:r w:rsidRPr="00DF4040">
        <w:rPr>
          <w:color w:val="auto"/>
        </w:rPr>
        <w:t xml:space="preserve"> reduce drunk driving on roads and ensure safety by hiring drivers only after a thorough background check.</w:t>
      </w:r>
    </w:p>
    <w:p w14:paraId="0267D47A" w14:textId="3966DE61" w:rsidR="00C043B7" w:rsidRDefault="00C043B7" w:rsidP="002948D9">
      <w:pPr>
        <w:pStyle w:val="Heading3"/>
        <w:numPr>
          <w:ilvl w:val="1"/>
          <w:numId w:val="4"/>
        </w:numPr>
      </w:pPr>
      <w:r>
        <w:t>Design Description</w:t>
      </w:r>
    </w:p>
    <w:p w14:paraId="0ED68208" w14:textId="77777777" w:rsidR="00DF4040" w:rsidRPr="00DF4040" w:rsidRDefault="00DF4040" w:rsidP="00DF4040">
      <w:pPr>
        <w:spacing w:line="240" w:lineRule="auto"/>
        <w:rPr>
          <w:rFonts w:ascii="Times New Roman" w:eastAsia="Times New Roman" w:hAnsi="Times New Roman" w:cs="Times New Roman"/>
          <w:color w:val="auto"/>
          <w:sz w:val="24"/>
          <w:szCs w:val="24"/>
        </w:rPr>
      </w:pPr>
      <w:r w:rsidRPr="00DF4040">
        <w:rPr>
          <w:rFonts w:ascii="Constantia" w:eastAsia="Times New Roman" w:hAnsi="Constantia" w:cs="Times New Roman"/>
          <w:color w:val="auto"/>
        </w:rPr>
        <w:t>Each ride ID uniquely identifies a passenger.</w:t>
      </w:r>
      <w:r w:rsidRPr="00DF4040">
        <w:rPr>
          <w:rFonts w:ascii="Constantia" w:eastAsia="Times New Roman" w:hAnsi="Constantia" w:cs="Times New Roman"/>
          <w:b/>
          <w:bCs/>
          <w:color w:val="auto"/>
        </w:rPr>
        <w:t xml:space="preserve"> </w:t>
      </w:r>
      <w:r w:rsidRPr="00DF4040">
        <w:rPr>
          <w:rFonts w:ascii="Constantia" w:eastAsia="Times New Roman" w:hAnsi="Constantia" w:cs="Times New Roman"/>
          <w:color w:val="auto"/>
        </w:rPr>
        <w:t>Thus, in a pool every passenger will still have unique ride ID. We haven’t implemented the concept of master ride ID.</w:t>
      </w:r>
    </w:p>
    <w:p w14:paraId="56472FAB" w14:textId="77777777" w:rsidR="00DF4040" w:rsidRPr="00DF4040" w:rsidRDefault="00DF4040" w:rsidP="00DF4040">
      <w:pPr>
        <w:spacing w:line="240" w:lineRule="auto"/>
        <w:rPr>
          <w:rFonts w:ascii="Times New Roman" w:eastAsia="Times New Roman" w:hAnsi="Times New Roman" w:cs="Times New Roman"/>
          <w:color w:val="auto"/>
          <w:sz w:val="24"/>
          <w:szCs w:val="24"/>
        </w:rPr>
      </w:pPr>
      <w:r w:rsidRPr="00DF4040">
        <w:rPr>
          <w:rFonts w:ascii="Constantia" w:eastAsia="Times New Roman" w:hAnsi="Constantia" w:cs="Times New Roman"/>
          <w:color w:val="auto"/>
        </w:rPr>
        <w:t>A user can be both, passenger and driver.</w:t>
      </w:r>
    </w:p>
    <w:p w14:paraId="03FC86E5" w14:textId="6287FCCA" w:rsidR="00DF4040" w:rsidRPr="00DF4040" w:rsidRDefault="00DF4040" w:rsidP="00DF4040">
      <w:pPr>
        <w:spacing w:line="240" w:lineRule="auto"/>
        <w:rPr>
          <w:rFonts w:ascii="Times New Roman" w:eastAsia="Times New Roman" w:hAnsi="Times New Roman" w:cs="Times New Roman"/>
          <w:color w:val="auto"/>
          <w:sz w:val="24"/>
          <w:szCs w:val="24"/>
        </w:rPr>
      </w:pPr>
      <w:r w:rsidRPr="00DF4040">
        <w:rPr>
          <w:rFonts w:ascii="Constantia" w:eastAsia="Times New Roman" w:hAnsi="Constantia" w:cs="Times New Roman"/>
          <w:color w:val="auto"/>
        </w:rPr>
        <w:t>An incident can be lodged in two ways:</w:t>
      </w:r>
    </w:p>
    <w:p w14:paraId="09CFB585" w14:textId="77777777" w:rsidR="00DF4040" w:rsidRPr="00DF4040" w:rsidRDefault="00DF4040" w:rsidP="002948D9">
      <w:pPr>
        <w:numPr>
          <w:ilvl w:val="0"/>
          <w:numId w:val="10"/>
        </w:numPr>
        <w:spacing w:after="0" w:line="240" w:lineRule="auto"/>
        <w:textAlignment w:val="baseline"/>
        <w:rPr>
          <w:rFonts w:ascii="Constantia" w:eastAsia="Times New Roman" w:hAnsi="Constantia" w:cs="Times New Roman"/>
          <w:color w:val="auto"/>
        </w:rPr>
      </w:pPr>
      <w:r w:rsidRPr="00DF4040">
        <w:rPr>
          <w:rFonts w:ascii="Constantia" w:eastAsia="Times New Roman" w:hAnsi="Constantia" w:cs="Times New Roman"/>
          <w:color w:val="auto"/>
        </w:rPr>
        <w:lastRenderedPageBreak/>
        <w:t>the passenger can lodge the complaint directly through the app which will add it to the database</w:t>
      </w:r>
    </w:p>
    <w:p w14:paraId="007356E2" w14:textId="77777777" w:rsidR="00DF4040" w:rsidRPr="00DF4040" w:rsidRDefault="00DF4040" w:rsidP="002948D9">
      <w:pPr>
        <w:numPr>
          <w:ilvl w:val="0"/>
          <w:numId w:val="10"/>
        </w:numPr>
        <w:spacing w:before="0" w:line="240" w:lineRule="auto"/>
        <w:textAlignment w:val="baseline"/>
        <w:rPr>
          <w:rFonts w:ascii="Constantia" w:eastAsia="Times New Roman" w:hAnsi="Constantia" w:cs="Times New Roman"/>
          <w:color w:val="auto"/>
        </w:rPr>
      </w:pPr>
      <w:r w:rsidRPr="00DF4040">
        <w:rPr>
          <w:rFonts w:ascii="Constantia" w:eastAsia="Times New Roman" w:hAnsi="Constantia" w:cs="Times New Roman"/>
          <w:color w:val="auto"/>
        </w:rPr>
        <w:t>the passenger can call the passenger support and the support representative will thereafter enter the incident details into the database</w:t>
      </w:r>
    </w:p>
    <w:p w14:paraId="63D8CBFB" w14:textId="77777777" w:rsidR="00DF4040" w:rsidRPr="00DF4040" w:rsidRDefault="00DF4040" w:rsidP="00DF4040">
      <w:pPr>
        <w:spacing w:line="240" w:lineRule="auto"/>
        <w:rPr>
          <w:rFonts w:ascii="Times New Roman" w:eastAsia="Times New Roman" w:hAnsi="Times New Roman" w:cs="Times New Roman"/>
          <w:color w:val="auto"/>
          <w:sz w:val="24"/>
          <w:szCs w:val="24"/>
        </w:rPr>
      </w:pPr>
      <w:r w:rsidRPr="00DF4040">
        <w:rPr>
          <w:rFonts w:ascii="Constantia" w:eastAsia="Times New Roman" w:hAnsi="Constantia" w:cs="Times New Roman"/>
          <w:color w:val="auto"/>
        </w:rPr>
        <w:t>The case of refund is handled using two database tables: payment and ride.</w:t>
      </w:r>
    </w:p>
    <w:p w14:paraId="3A6DFCF1" w14:textId="0E98D49C" w:rsidR="00DF4040" w:rsidRDefault="00DF4040" w:rsidP="00DF4040">
      <w:pPr>
        <w:spacing w:line="240" w:lineRule="auto"/>
        <w:rPr>
          <w:rFonts w:ascii="Constantia" w:eastAsia="Times New Roman" w:hAnsi="Constantia" w:cs="Times New Roman"/>
          <w:color w:val="auto"/>
        </w:rPr>
      </w:pPr>
      <w:r w:rsidRPr="00DF4040">
        <w:rPr>
          <w:rFonts w:ascii="Constantia" w:eastAsia="Times New Roman" w:hAnsi="Constantia" w:cs="Times New Roman"/>
          <w:color w:val="auto"/>
        </w:rPr>
        <w:t>After refunding the amount, the total cost of the ride changes to zero and additional comments get inserted into the payment table indicating that the amount for that ride was refunded.</w:t>
      </w:r>
    </w:p>
    <w:p w14:paraId="18211C59" w14:textId="35852150" w:rsidR="008606F1" w:rsidRPr="00DF4040" w:rsidRDefault="0078243C" w:rsidP="00DF4040">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The passenger/driver support who adds the driver/passenger into the blacklist wont necessarily be the one to remove them from the list.</w:t>
      </w:r>
    </w:p>
    <w:p w14:paraId="3CF9F1D7" w14:textId="77777777" w:rsidR="00DF4040" w:rsidRPr="00DF4040" w:rsidRDefault="00DF4040" w:rsidP="00DF4040">
      <w:pPr>
        <w:spacing w:line="240" w:lineRule="auto"/>
        <w:rPr>
          <w:rFonts w:ascii="Times New Roman" w:eastAsia="Times New Roman" w:hAnsi="Times New Roman" w:cs="Times New Roman"/>
          <w:color w:val="auto"/>
          <w:sz w:val="24"/>
          <w:szCs w:val="24"/>
        </w:rPr>
      </w:pPr>
    </w:p>
    <w:p w14:paraId="3D8C96DE" w14:textId="7468A598" w:rsidR="00B71C4F" w:rsidRDefault="00B71C4F" w:rsidP="002948D9">
      <w:pPr>
        <w:pStyle w:val="Heading3"/>
        <w:numPr>
          <w:ilvl w:val="1"/>
          <w:numId w:val="4"/>
        </w:numPr>
      </w:pPr>
      <w:r w:rsidRPr="00B71C4F">
        <w:t>Scope</w:t>
      </w:r>
    </w:p>
    <w:p w14:paraId="17A36868" w14:textId="17D0BEF0" w:rsidR="00B71C4F" w:rsidRDefault="00770E5F">
      <w:pPr>
        <w:rPr>
          <w:rFonts w:asciiTheme="majorHAnsi" w:eastAsiaTheme="majorEastAsia" w:hAnsiTheme="majorHAnsi" w:cstheme="majorBidi"/>
          <w:color w:val="007789" w:themeColor="accent1" w:themeShade="BF"/>
          <w:sz w:val="32"/>
        </w:rPr>
      </w:pPr>
      <w:r w:rsidRPr="00770E5F">
        <w:rPr>
          <w:color w:val="auto"/>
        </w:rPr>
        <w:t>Currently, we are operating only in California. We are offering the passengers LUXURY, XL, X and POOL options for a Ride. We have car types like SUV, Sedan, Hatchback and Minivan which we map respectively based on make and model to the Ride Types. We have two modes of payment currently i.e. Card and PayPal. By Q1 2019, we expect to increase our customer base in the entire United States. A</w:t>
      </w:r>
      <w:r>
        <w:rPr>
          <w:color w:val="auto"/>
        </w:rPr>
        <w:t>s</w:t>
      </w:r>
      <w:r w:rsidRPr="00770E5F">
        <w:rPr>
          <w:color w:val="auto"/>
        </w:rPr>
        <w:t xml:space="preserve"> of now, we have a lot of demand for luxury rides. We have estimated to gain increased demands in Pool and X services in the coming 6 months through customer acquisition in California. As we increase in size, we will add new payment modes like Apple Pay and we will be creating a credit system for the customers to use. Each customer will get bonus credits for registering on our application. Also, he can earn credits by inviting friends to register. </w:t>
      </w:r>
      <w:r w:rsidR="00B71C4F">
        <w:br w:type="page"/>
      </w:r>
    </w:p>
    <w:p w14:paraId="399D7218" w14:textId="39F21885" w:rsidR="00C21D5C" w:rsidRDefault="00B71C4F" w:rsidP="00B71C4F">
      <w:pPr>
        <w:pStyle w:val="Heading1"/>
        <w:jc w:val="center"/>
      </w:pPr>
      <w:r>
        <w:lastRenderedPageBreak/>
        <w:t>User Types or Entities</w:t>
      </w:r>
    </w:p>
    <w:p w14:paraId="45886F86" w14:textId="595E79FD" w:rsidR="00B71C4F" w:rsidRDefault="00B71C4F" w:rsidP="00B71C4F"/>
    <w:p w14:paraId="187ACF88" w14:textId="62C8178B" w:rsidR="00FC2D38" w:rsidRPr="00077940" w:rsidRDefault="00FC2D38" w:rsidP="00B71C4F">
      <w:pPr>
        <w:rPr>
          <w:color w:val="auto"/>
        </w:rPr>
      </w:pPr>
      <w:r w:rsidRPr="00077940">
        <w:rPr>
          <w:color w:val="auto"/>
        </w:rPr>
        <w:t>Below users or entities would play a pivotal role in our</w:t>
      </w:r>
      <w:r w:rsidR="00812576" w:rsidRPr="00077940">
        <w:rPr>
          <w:color w:val="auto"/>
        </w:rPr>
        <w:t xml:space="preserve"> Ridesharing Application:</w:t>
      </w:r>
    </w:p>
    <w:p w14:paraId="3569DCF2" w14:textId="77777777" w:rsidR="00077940" w:rsidRPr="00077940" w:rsidRDefault="00077940" w:rsidP="002948D9">
      <w:pPr>
        <w:numPr>
          <w:ilvl w:val="0"/>
          <w:numId w:val="6"/>
        </w:numPr>
        <w:rPr>
          <w:color w:val="auto"/>
        </w:rPr>
      </w:pPr>
      <w:r w:rsidRPr="00077940">
        <w:rPr>
          <w:b/>
          <w:color w:val="auto"/>
        </w:rPr>
        <w:t>Passenger</w:t>
      </w:r>
      <w:r w:rsidRPr="00077940">
        <w:rPr>
          <w:color w:val="auto"/>
        </w:rPr>
        <w:t>- A person who requests a ride to go from a certain location to another.</w:t>
      </w:r>
    </w:p>
    <w:p w14:paraId="394E009D" w14:textId="77777777" w:rsidR="00077940" w:rsidRPr="00077940" w:rsidRDefault="00077940" w:rsidP="002948D9">
      <w:pPr>
        <w:numPr>
          <w:ilvl w:val="0"/>
          <w:numId w:val="6"/>
        </w:numPr>
        <w:rPr>
          <w:color w:val="auto"/>
        </w:rPr>
      </w:pPr>
      <w:r w:rsidRPr="00077940">
        <w:rPr>
          <w:b/>
          <w:color w:val="auto"/>
        </w:rPr>
        <w:t>Driver</w:t>
      </w:r>
      <w:r w:rsidRPr="00077940">
        <w:rPr>
          <w:color w:val="auto"/>
        </w:rPr>
        <w:t>- A driver is a person hired by Hop-On to drive their car around a specific area to provide rides for passengers who book them.  </w:t>
      </w:r>
    </w:p>
    <w:p w14:paraId="007A5291" w14:textId="77777777" w:rsidR="00077940" w:rsidRPr="00077940" w:rsidRDefault="00077940" w:rsidP="002948D9">
      <w:pPr>
        <w:numPr>
          <w:ilvl w:val="0"/>
          <w:numId w:val="6"/>
        </w:numPr>
        <w:rPr>
          <w:color w:val="auto"/>
        </w:rPr>
      </w:pPr>
      <w:r w:rsidRPr="00077940">
        <w:rPr>
          <w:b/>
          <w:color w:val="auto"/>
        </w:rPr>
        <w:t>Customer Support Executive</w:t>
      </w:r>
      <w:r w:rsidRPr="00077940">
        <w:rPr>
          <w:color w:val="auto"/>
        </w:rPr>
        <w:t>- A person who assists the passengers with all the complaints and issues.</w:t>
      </w:r>
    </w:p>
    <w:p w14:paraId="6FBE3BBF" w14:textId="77777777" w:rsidR="00077940" w:rsidRPr="00077940" w:rsidRDefault="00077940" w:rsidP="002948D9">
      <w:pPr>
        <w:numPr>
          <w:ilvl w:val="0"/>
          <w:numId w:val="6"/>
        </w:numPr>
        <w:rPr>
          <w:color w:val="auto"/>
        </w:rPr>
      </w:pPr>
      <w:r w:rsidRPr="00077940">
        <w:rPr>
          <w:b/>
          <w:color w:val="auto"/>
        </w:rPr>
        <w:t>Driver Support Executive</w:t>
      </w:r>
      <w:r w:rsidRPr="00077940">
        <w:rPr>
          <w:color w:val="auto"/>
        </w:rPr>
        <w:t xml:space="preserve"> - A person who assists the drivers with all the complaints and issues.</w:t>
      </w:r>
    </w:p>
    <w:p w14:paraId="7006FBA1" w14:textId="77777777" w:rsidR="00077940" w:rsidRPr="00077940" w:rsidRDefault="00077940" w:rsidP="002948D9">
      <w:pPr>
        <w:numPr>
          <w:ilvl w:val="0"/>
          <w:numId w:val="6"/>
        </w:numPr>
        <w:rPr>
          <w:color w:val="auto"/>
        </w:rPr>
      </w:pPr>
      <w:r w:rsidRPr="00077940">
        <w:rPr>
          <w:b/>
          <w:color w:val="auto"/>
        </w:rPr>
        <w:t>Application</w:t>
      </w:r>
      <w:r w:rsidRPr="00077940">
        <w:rPr>
          <w:color w:val="auto"/>
        </w:rPr>
        <w:t xml:space="preserve"> </w:t>
      </w:r>
      <w:r w:rsidRPr="00077940">
        <w:rPr>
          <w:b/>
          <w:color w:val="auto"/>
        </w:rPr>
        <w:t>Administrator</w:t>
      </w:r>
      <w:r w:rsidRPr="00077940">
        <w:rPr>
          <w:color w:val="auto"/>
        </w:rPr>
        <w:t xml:space="preserve"> - A person who analyses the data and trends of the business and provides insights to improve the business value.</w:t>
      </w:r>
    </w:p>
    <w:p w14:paraId="313C1939" w14:textId="77777777" w:rsidR="00077940" w:rsidRDefault="00077940" w:rsidP="00B71C4F"/>
    <w:p w14:paraId="2A247BFC" w14:textId="77777777" w:rsidR="00812576" w:rsidRPr="00B71C4F" w:rsidRDefault="00812576" w:rsidP="00B71C4F"/>
    <w:p w14:paraId="737894F0" w14:textId="77777777" w:rsidR="00B71C4F" w:rsidRDefault="00B71C4F">
      <w:pPr>
        <w:rPr>
          <w:rFonts w:asciiTheme="majorHAnsi" w:eastAsiaTheme="majorEastAsia" w:hAnsiTheme="majorHAnsi" w:cstheme="majorBidi"/>
          <w:color w:val="007789" w:themeColor="accent1" w:themeShade="BF"/>
          <w:sz w:val="32"/>
        </w:rPr>
      </w:pPr>
      <w:r>
        <w:br w:type="page"/>
      </w:r>
    </w:p>
    <w:p w14:paraId="6C15EC1D" w14:textId="72E91932" w:rsidR="00B71C4F" w:rsidRDefault="00B71C4F" w:rsidP="00B71C4F">
      <w:pPr>
        <w:pStyle w:val="Heading1"/>
        <w:jc w:val="center"/>
      </w:pPr>
      <w:r>
        <w:lastRenderedPageBreak/>
        <w:t>Tables</w:t>
      </w:r>
    </w:p>
    <w:p w14:paraId="6263DA4B" w14:textId="76F2F15E" w:rsidR="00727DAD" w:rsidRPr="00727DAD" w:rsidRDefault="00727DAD" w:rsidP="002948D9">
      <w:pPr>
        <w:pStyle w:val="ListNumber"/>
        <w:numPr>
          <w:ilvl w:val="0"/>
          <w:numId w:val="5"/>
        </w:numPr>
        <w:spacing w:line="480" w:lineRule="auto"/>
        <w:rPr>
          <w:rFonts w:asciiTheme="majorHAnsi" w:eastAsiaTheme="majorEastAsia" w:hAnsiTheme="majorHAnsi" w:cstheme="majorBidi"/>
          <w:color w:val="auto"/>
          <w:sz w:val="32"/>
        </w:rPr>
      </w:pPr>
      <w:r w:rsidRPr="00727DAD">
        <w:rPr>
          <w:color w:val="auto"/>
        </w:rPr>
        <w:t>Passenger</w:t>
      </w:r>
    </w:p>
    <w:p w14:paraId="1E554007" w14:textId="4D7EB00C" w:rsidR="00727DAD" w:rsidRPr="00727DAD" w:rsidRDefault="00727DAD" w:rsidP="002948D9">
      <w:pPr>
        <w:pStyle w:val="ListNumber"/>
        <w:numPr>
          <w:ilvl w:val="0"/>
          <w:numId w:val="5"/>
        </w:numPr>
        <w:spacing w:line="480" w:lineRule="auto"/>
        <w:rPr>
          <w:color w:val="auto"/>
        </w:rPr>
      </w:pPr>
      <w:r w:rsidRPr="00727DAD">
        <w:rPr>
          <w:color w:val="auto"/>
        </w:rPr>
        <w:t>Driver</w:t>
      </w:r>
    </w:p>
    <w:p w14:paraId="03C13E43" w14:textId="1034A6FC" w:rsidR="00727DAD" w:rsidRPr="00727DAD" w:rsidRDefault="00727DAD" w:rsidP="002948D9">
      <w:pPr>
        <w:pStyle w:val="ListNumber"/>
        <w:numPr>
          <w:ilvl w:val="0"/>
          <w:numId w:val="5"/>
        </w:numPr>
        <w:spacing w:line="480" w:lineRule="auto"/>
        <w:rPr>
          <w:color w:val="auto"/>
        </w:rPr>
      </w:pPr>
      <w:r w:rsidRPr="00727DAD">
        <w:rPr>
          <w:color w:val="auto"/>
        </w:rPr>
        <w:t>Car</w:t>
      </w:r>
    </w:p>
    <w:p w14:paraId="4EF6D73B" w14:textId="72639308" w:rsidR="00727DAD" w:rsidRPr="00727DAD" w:rsidRDefault="00727DAD" w:rsidP="002948D9">
      <w:pPr>
        <w:pStyle w:val="ListNumber"/>
        <w:numPr>
          <w:ilvl w:val="0"/>
          <w:numId w:val="5"/>
        </w:numPr>
        <w:spacing w:line="480" w:lineRule="auto"/>
        <w:rPr>
          <w:color w:val="auto"/>
        </w:rPr>
      </w:pPr>
      <w:r w:rsidRPr="00727DAD">
        <w:rPr>
          <w:color w:val="auto"/>
        </w:rPr>
        <w:t>Ride</w:t>
      </w:r>
    </w:p>
    <w:p w14:paraId="710C84D4" w14:textId="17D5A343" w:rsidR="00727DAD" w:rsidRPr="00727DAD" w:rsidRDefault="00727DAD" w:rsidP="002948D9">
      <w:pPr>
        <w:pStyle w:val="ListNumber"/>
        <w:numPr>
          <w:ilvl w:val="0"/>
          <w:numId w:val="5"/>
        </w:numPr>
        <w:spacing w:line="480" w:lineRule="auto"/>
        <w:rPr>
          <w:color w:val="auto"/>
        </w:rPr>
      </w:pPr>
      <w:r w:rsidRPr="00727DAD">
        <w:rPr>
          <w:color w:val="auto"/>
        </w:rPr>
        <w:t>Rating</w:t>
      </w:r>
    </w:p>
    <w:p w14:paraId="0C1C3C3C" w14:textId="4758EB07" w:rsidR="00727DAD" w:rsidRPr="00727DAD" w:rsidRDefault="00727DAD" w:rsidP="002948D9">
      <w:pPr>
        <w:pStyle w:val="ListNumber"/>
        <w:numPr>
          <w:ilvl w:val="0"/>
          <w:numId w:val="5"/>
        </w:numPr>
        <w:spacing w:line="480" w:lineRule="auto"/>
        <w:rPr>
          <w:color w:val="auto"/>
        </w:rPr>
      </w:pPr>
      <w:r w:rsidRPr="00727DAD">
        <w:rPr>
          <w:color w:val="auto"/>
        </w:rPr>
        <w:t>Payment Mode</w:t>
      </w:r>
    </w:p>
    <w:p w14:paraId="393D3C9E" w14:textId="757FD1C6" w:rsidR="00727DAD" w:rsidRPr="00727DAD" w:rsidRDefault="00727DAD" w:rsidP="002948D9">
      <w:pPr>
        <w:pStyle w:val="ListNumber"/>
        <w:numPr>
          <w:ilvl w:val="0"/>
          <w:numId w:val="5"/>
        </w:numPr>
        <w:spacing w:line="480" w:lineRule="auto"/>
        <w:rPr>
          <w:color w:val="auto"/>
        </w:rPr>
      </w:pPr>
      <w:r w:rsidRPr="00727DAD">
        <w:rPr>
          <w:color w:val="auto"/>
        </w:rPr>
        <w:t>PayPal</w:t>
      </w:r>
    </w:p>
    <w:p w14:paraId="439F825B" w14:textId="15C9917D" w:rsidR="00727DAD" w:rsidRPr="00727DAD" w:rsidRDefault="00727DAD" w:rsidP="002948D9">
      <w:pPr>
        <w:pStyle w:val="ListNumber"/>
        <w:numPr>
          <w:ilvl w:val="0"/>
          <w:numId w:val="5"/>
        </w:numPr>
        <w:spacing w:line="480" w:lineRule="auto"/>
        <w:rPr>
          <w:color w:val="auto"/>
        </w:rPr>
      </w:pPr>
      <w:r w:rsidRPr="00727DAD">
        <w:rPr>
          <w:color w:val="auto"/>
        </w:rPr>
        <w:t>Card</w:t>
      </w:r>
    </w:p>
    <w:p w14:paraId="631D1EBB" w14:textId="21835B79" w:rsidR="00727DAD" w:rsidRPr="00727DAD" w:rsidRDefault="00727DAD" w:rsidP="002948D9">
      <w:pPr>
        <w:pStyle w:val="ListNumber"/>
        <w:numPr>
          <w:ilvl w:val="0"/>
          <w:numId w:val="5"/>
        </w:numPr>
        <w:spacing w:line="480" w:lineRule="auto"/>
        <w:rPr>
          <w:color w:val="auto"/>
        </w:rPr>
      </w:pPr>
      <w:r w:rsidRPr="00727DAD">
        <w:rPr>
          <w:color w:val="auto"/>
        </w:rPr>
        <w:t>Payment</w:t>
      </w:r>
    </w:p>
    <w:p w14:paraId="1D9A9B5C" w14:textId="226E7CC0" w:rsidR="00727DAD" w:rsidRPr="00727DAD" w:rsidRDefault="00727DAD" w:rsidP="002948D9">
      <w:pPr>
        <w:pStyle w:val="ListNumber"/>
        <w:numPr>
          <w:ilvl w:val="0"/>
          <w:numId w:val="5"/>
        </w:numPr>
        <w:spacing w:line="480" w:lineRule="auto"/>
        <w:rPr>
          <w:color w:val="auto"/>
        </w:rPr>
      </w:pPr>
      <w:r w:rsidRPr="00727DAD">
        <w:rPr>
          <w:color w:val="auto"/>
        </w:rPr>
        <w:t>Passenger Support</w:t>
      </w:r>
    </w:p>
    <w:p w14:paraId="56A1D40A" w14:textId="03B49BC8" w:rsidR="00727DAD" w:rsidRPr="00727DAD" w:rsidRDefault="00727DAD" w:rsidP="002948D9">
      <w:pPr>
        <w:pStyle w:val="ListNumber"/>
        <w:numPr>
          <w:ilvl w:val="0"/>
          <w:numId w:val="5"/>
        </w:numPr>
        <w:spacing w:line="480" w:lineRule="auto"/>
        <w:rPr>
          <w:color w:val="auto"/>
        </w:rPr>
      </w:pPr>
      <w:r w:rsidRPr="00727DAD">
        <w:rPr>
          <w:color w:val="auto"/>
        </w:rPr>
        <w:t>Driver Support</w:t>
      </w:r>
    </w:p>
    <w:p w14:paraId="42C90CD1" w14:textId="24233C17" w:rsidR="00727DAD" w:rsidRPr="00727DAD" w:rsidRDefault="00727DAD" w:rsidP="002948D9">
      <w:pPr>
        <w:pStyle w:val="ListNumber"/>
        <w:numPr>
          <w:ilvl w:val="0"/>
          <w:numId w:val="5"/>
        </w:numPr>
        <w:spacing w:line="480" w:lineRule="auto"/>
        <w:rPr>
          <w:color w:val="auto"/>
        </w:rPr>
      </w:pPr>
      <w:r w:rsidRPr="00727DAD">
        <w:rPr>
          <w:color w:val="auto"/>
        </w:rPr>
        <w:t>Passenger Incident</w:t>
      </w:r>
    </w:p>
    <w:p w14:paraId="76C514D2" w14:textId="60658193" w:rsidR="00727DAD" w:rsidRPr="00727DAD" w:rsidRDefault="00727DAD" w:rsidP="002948D9">
      <w:pPr>
        <w:pStyle w:val="ListNumber"/>
        <w:numPr>
          <w:ilvl w:val="0"/>
          <w:numId w:val="5"/>
        </w:numPr>
        <w:spacing w:line="480" w:lineRule="auto"/>
        <w:rPr>
          <w:color w:val="auto"/>
        </w:rPr>
      </w:pPr>
      <w:r w:rsidRPr="00727DAD">
        <w:rPr>
          <w:color w:val="auto"/>
        </w:rPr>
        <w:t>Driver Incident</w:t>
      </w:r>
    </w:p>
    <w:p w14:paraId="3128C74F" w14:textId="3770BFDE" w:rsidR="00727DAD" w:rsidRPr="00727DAD" w:rsidRDefault="00727DAD" w:rsidP="002948D9">
      <w:pPr>
        <w:pStyle w:val="ListNumber"/>
        <w:numPr>
          <w:ilvl w:val="0"/>
          <w:numId w:val="5"/>
        </w:numPr>
        <w:spacing w:line="480" w:lineRule="auto"/>
        <w:rPr>
          <w:color w:val="auto"/>
        </w:rPr>
      </w:pPr>
      <w:r w:rsidRPr="00727DAD">
        <w:rPr>
          <w:color w:val="auto"/>
        </w:rPr>
        <w:t>Passenger Blacklist</w:t>
      </w:r>
    </w:p>
    <w:p w14:paraId="7B7D6A55" w14:textId="0E476CCD" w:rsidR="00727DAD" w:rsidRPr="00727DAD" w:rsidRDefault="00727DAD" w:rsidP="002948D9">
      <w:pPr>
        <w:pStyle w:val="ListNumber"/>
        <w:numPr>
          <w:ilvl w:val="0"/>
          <w:numId w:val="5"/>
        </w:numPr>
        <w:spacing w:line="480" w:lineRule="auto"/>
        <w:rPr>
          <w:color w:val="auto"/>
        </w:rPr>
      </w:pPr>
      <w:r w:rsidRPr="00727DAD">
        <w:rPr>
          <w:color w:val="auto"/>
        </w:rPr>
        <w:t>Driver Blacklist</w:t>
      </w:r>
    </w:p>
    <w:p w14:paraId="6525B37C" w14:textId="77777777" w:rsidR="00727DAD" w:rsidRPr="00727DAD" w:rsidRDefault="00727DAD" w:rsidP="00727DAD">
      <w:pPr>
        <w:pStyle w:val="ListNumber"/>
        <w:numPr>
          <w:ilvl w:val="0"/>
          <w:numId w:val="0"/>
        </w:numPr>
        <w:rPr>
          <w:rFonts w:asciiTheme="majorHAnsi" w:eastAsiaTheme="majorEastAsia" w:hAnsiTheme="majorHAnsi" w:cstheme="majorBidi"/>
          <w:color w:val="007789" w:themeColor="accent1" w:themeShade="BF"/>
          <w:sz w:val="32"/>
        </w:rPr>
      </w:pPr>
    </w:p>
    <w:p w14:paraId="59355775" w14:textId="514A7443" w:rsidR="00B71C4F" w:rsidRPr="005E4314" w:rsidRDefault="00B71C4F" w:rsidP="005E4314">
      <w:pPr>
        <w:rPr>
          <w:rFonts w:asciiTheme="majorHAnsi" w:eastAsiaTheme="majorEastAsia" w:hAnsiTheme="majorHAnsi" w:cstheme="majorBidi"/>
          <w:color w:val="007789" w:themeColor="accent1" w:themeShade="BF"/>
          <w:sz w:val="32"/>
        </w:rPr>
      </w:pPr>
      <w:r>
        <w:br w:type="page"/>
      </w:r>
    </w:p>
    <w:p w14:paraId="31B99B52" w14:textId="388857A8" w:rsidR="00812576" w:rsidRPr="00812576" w:rsidRDefault="00B71C4F" w:rsidP="00812576">
      <w:pPr>
        <w:pStyle w:val="Heading1"/>
        <w:jc w:val="center"/>
      </w:pPr>
      <w:r>
        <w:lastRenderedPageBreak/>
        <w:t>Logical Schema – UML Model</w:t>
      </w:r>
    </w:p>
    <w:p w14:paraId="099D3287" w14:textId="6C19E628" w:rsidR="00812576" w:rsidRPr="00812576" w:rsidRDefault="00EB4FEC" w:rsidP="00812576">
      <w:pPr>
        <w:pStyle w:val="Heading1"/>
        <w:rPr>
          <w:noProof/>
        </w:rPr>
      </w:pPr>
      <w:r>
        <w:rPr>
          <w:noProof/>
        </w:rPr>
        <w:drawing>
          <wp:inline distT="0" distB="0" distL="0" distR="0" wp14:anchorId="1D875136" wp14:editId="51F76588">
            <wp:extent cx="5943600" cy="6201366"/>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201366"/>
                    </a:xfrm>
                    <a:prstGeom prst="rect">
                      <a:avLst/>
                    </a:prstGeom>
                    <a:noFill/>
                    <a:ln>
                      <a:noFill/>
                    </a:ln>
                  </pic:spPr>
                </pic:pic>
              </a:graphicData>
            </a:graphic>
          </wp:inline>
        </w:drawing>
      </w:r>
    </w:p>
    <w:p w14:paraId="094608DC" w14:textId="77777777" w:rsidR="00812576" w:rsidRDefault="00812576" w:rsidP="00B71C4F">
      <w:pPr>
        <w:pStyle w:val="Heading1"/>
        <w:jc w:val="center"/>
      </w:pPr>
    </w:p>
    <w:p w14:paraId="1849CE4E" w14:textId="77777777" w:rsidR="00812576" w:rsidRDefault="00812576">
      <w:pPr>
        <w:rPr>
          <w:rFonts w:asciiTheme="majorHAnsi" w:eastAsiaTheme="majorEastAsia" w:hAnsiTheme="majorHAnsi" w:cstheme="majorBidi"/>
          <w:color w:val="007789" w:themeColor="accent1" w:themeShade="BF"/>
          <w:sz w:val="32"/>
        </w:rPr>
      </w:pPr>
      <w:r>
        <w:br w:type="page"/>
      </w:r>
    </w:p>
    <w:p w14:paraId="797702DD" w14:textId="6DC777BF" w:rsidR="00C21D5C" w:rsidRDefault="00B71C4F" w:rsidP="00B71C4F">
      <w:pPr>
        <w:pStyle w:val="Heading1"/>
        <w:jc w:val="center"/>
      </w:pPr>
      <w:r>
        <w:lastRenderedPageBreak/>
        <w:t>Use Cases</w:t>
      </w:r>
    </w:p>
    <w:p w14:paraId="78C64E07" w14:textId="77777777" w:rsidR="00C043B7" w:rsidRPr="005B0685" w:rsidRDefault="00C043B7">
      <w:pPr>
        <w:rPr>
          <w:color w:val="auto"/>
        </w:rPr>
      </w:pPr>
      <w:r w:rsidRPr="005B0685">
        <w:rPr>
          <w:color w:val="auto"/>
        </w:rPr>
        <w:t>Below are the use-cases for database users-</w:t>
      </w:r>
    </w:p>
    <w:p w14:paraId="1C6A6426" w14:textId="77777777" w:rsidR="00C043B7" w:rsidRPr="005B0685" w:rsidRDefault="00C043B7" w:rsidP="002948D9">
      <w:pPr>
        <w:pStyle w:val="ListParagraph"/>
        <w:numPr>
          <w:ilvl w:val="0"/>
          <w:numId w:val="8"/>
        </w:numPr>
        <w:rPr>
          <w:rFonts w:asciiTheme="majorHAnsi" w:eastAsiaTheme="majorEastAsia" w:hAnsiTheme="majorHAnsi" w:cstheme="majorBidi"/>
          <w:color w:val="auto"/>
          <w:sz w:val="32"/>
        </w:rPr>
      </w:pPr>
      <w:r w:rsidRPr="005B0685">
        <w:rPr>
          <w:color w:val="auto"/>
        </w:rPr>
        <w:t>Passenger</w:t>
      </w:r>
    </w:p>
    <w:p w14:paraId="6B14C2E6" w14:textId="5E904614" w:rsidR="00C043B7" w:rsidRPr="005B0685" w:rsidRDefault="00C043B7" w:rsidP="002948D9">
      <w:pPr>
        <w:pStyle w:val="ListParagraph"/>
        <w:numPr>
          <w:ilvl w:val="1"/>
          <w:numId w:val="8"/>
        </w:numPr>
        <w:rPr>
          <w:color w:val="auto"/>
        </w:rPr>
      </w:pPr>
      <w:r w:rsidRPr="005B0685">
        <w:rPr>
          <w:color w:val="auto"/>
        </w:rPr>
        <w:t>Register/Login to the application</w:t>
      </w:r>
      <w:r w:rsidR="00D80CC9">
        <w:rPr>
          <w:color w:val="auto"/>
        </w:rPr>
        <w:t>.</w:t>
      </w:r>
    </w:p>
    <w:p w14:paraId="1685DEBA" w14:textId="5FDD496D" w:rsidR="00C043B7" w:rsidRPr="005B0685" w:rsidRDefault="00C043B7" w:rsidP="002948D9">
      <w:pPr>
        <w:pStyle w:val="ListParagraph"/>
        <w:numPr>
          <w:ilvl w:val="1"/>
          <w:numId w:val="8"/>
        </w:numPr>
        <w:rPr>
          <w:color w:val="auto"/>
        </w:rPr>
      </w:pPr>
      <w:r w:rsidRPr="005B0685">
        <w:rPr>
          <w:color w:val="auto"/>
        </w:rPr>
        <w:t>Request a ride</w:t>
      </w:r>
      <w:r w:rsidR="00D80CC9">
        <w:rPr>
          <w:color w:val="auto"/>
        </w:rPr>
        <w:t>.</w:t>
      </w:r>
    </w:p>
    <w:p w14:paraId="28BE5213" w14:textId="4756C479" w:rsidR="00C043B7" w:rsidRPr="005B0685" w:rsidRDefault="00C043B7" w:rsidP="002948D9">
      <w:pPr>
        <w:pStyle w:val="ListParagraph"/>
        <w:numPr>
          <w:ilvl w:val="1"/>
          <w:numId w:val="8"/>
        </w:numPr>
        <w:rPr>
          <w:color w:val="auto"/>
        </w:rPr>
      </w:pPr>
      <w:r w:rsidRPr="005B0685">
        <w:rPr>
          <w:color w:val="auto"/>
        </w:rPr>
        <w:t>Cancel the booked ride</w:t>
      </w:r>
      <w:r w:rsidR="00D80CC9">
        <w:rPr>
          <w:color w:val="auto"/>
        </w:rPr>
        <w:t>.</w:t>
      </w:r>
    </w:p>
    <w:p w14:paraId="285F67D7" w14:textId="66BC22AE" w:rsidR="00C043B7" w:rsidRPr="005B0685" w:rsidRDefault="00C043B7" w:rsidP="002948D9">
      <w:pPr>
        <w:pStyle w:val="ListParagraph"/>
        <w:numPr>
          <w:ilvl w:val="1"/>
          <w:numId w:val="8"/>
        </w:numPr>
        <w:rPr>
          <w:color w:val="auto"/>
        </w:rPr>
      </w:pPr>
      <w:r w:rsidRPr="005B0685">
        <w:rPr>
          <w:color w:val="auto"/>
        </w:rPr>
        <w:t>View ride history</w:t>
      </w:r>
      <w:r w:rsidR="00D80CC9">
        <w:rPr>
          <w:color w:val="auto"/>
        </w:rPr>
        <w:t>.</w:t>
      </w:r>
    </w:p>
    <w:p w14:paraId="6F1F5AC6" w14:textId="5A8B6D69" w:rsidR="00C043B7" w:rsidRPr="005B0685" w:rsidRDefault="00C043B7" w:rsidP="002948D9">
      <w:pPr>
        <w:pStyle w:val="ListParagraph"/>
        <w:numPr>
          <w:ilvl w:val="1"/>
          <w:numId w:val="8"/>
        </w:numPr>
        <w:rPr>
          <w:color w:val="auto"/>
        </w:rPr>
      </w:pPr>
      <w:r w:rsidRPr="005B0685">
        <w:rPr>
          <w:color w:val="auto"/>
        </w:rPr>
        <w:t>Rate and tip the Driver</w:t>
      </w:r>
      <w:r w:rsidR="00D80CC9">
        <w:rPr>
          <w:color w:val="auto"/>
        </w:rPr>
        <w:t>.</w:t>
      </w:r>
    </w:p>
    <w:p w14:paraId="6FD4273F" w14:textId="656AAB7D" w:rsidR="00C043B7" w:rsidRPr="005B0685" w:rsidRDefault="00C043B7" w:rsidP="002948D9">
      <w:pPr>
        <w:pStyle w:val="ListParagraph"/>
        <w:numPr>
          <w:ilvl w:val="0"/>
          <w:numId w:val="8"/>
        </w:numPr>
        <w:rPr>
          <w:rFonts w:asciiTheme="majorHAnsi" w:eastAsiaTheme="majorEastAsia" w:hAnsiTheme="majorHAnsi" w:cstheme="majorBidi"/>
          <w:color w:val="auto"/>
          <w:sz w:val="32"/>
        </w:rPr>
      </w:pPr>
      <w:r w:rsidRPr="005B0685">
        <w:rPr>
          <w:color w:val="auto"/>
        </w:rPr>
        <w:t xml:space="preserve"> </w:t>
      </w:r>
      <w:r w:rsidR="001A1797" w:rsidRPr="005B0685">
        <w:rPr>
          <w:color w:val="auto"/>
        </w:rPr>
        <w:t>Passenger Support Executive</w:t>
      </w:r>
    </w:p>
    <w:p w14:paraId="2699CDB0" w14:textId="31F14D2E" w:rsidR="009D59DD" w:rsidRPr="005B0685" w:rsidRDefault="009D59DD" w:rsidP="002948D9">
      <w:pPr>
        <w:pStyle w:val="ListParagraph"/>
        <w:numPr>
          <w:ilvl w:val="1"/>
          <w:numId w:val="8"/>
        </w:numPr>
        <w:rPr>
          <w:color w:val="auto"/>
        </w:rPr>
      </w:pPr>
      <w:r w:rsidRPr="005B0685">
        <w:rPr>
          <w:color w:val="auto"/>
        </w:rPr>
        <w:t>Raise an incident lodged by Passengers</w:t>
      </w:r>
      <w:r w:rsidR="00D80CC9">
        <w:rPr>
          <w:color w:val="auto"/>
        </w:rPr>
        <w:t>.</w:t>
      </w:r>
      <w:r w:rsidRPr="005B0685">
        <w:rPr>
          <w:color w:val="auto"/>
        </w:rPr>
        <w:t xml:space="preserve"> (accident, lost &amp; found, sexual harassments)</w:t>
      </w:r>
    </w:p>
    <w:p w14:paraId="7574A729" w14:textId="112AB71B" w:rsidR="009D59DD" w:rsidRPr="005B0685" w:rsidRDefault="009D59DD" w:rsidP="002948D9">
      <w:pPr>
        <w:pStyle w:val="ListParagraph"/>
        <w:numPr>
          <w:ilvl w:val="1"/>
          <w:numId w:val="8"/>
        </w:numPr>
        <w:rPr>
          <w:color w:val="auto"/>
        </w:rPr>
      </w:pPr>
      <w:r w:rsidRPr="005B0685">
        <w:rPr>
          <w:color w:val="auto"/>
        </w:rPr>
        <w:t>Look-up an incident using Passenger username or ID, Incident ID</w:t>
      </w:r>
      <w:r w:rsidR="00D80CC9">
        <w:rPr>
          <w:color w:val="auto"/>
        </w:rPr>
        <w:t>.</w:t>
      </w:r>
    </w:p>
    <w:p w14:paraId="173DC203" w14:textId="2EBF2EAC" w:rsidR="009D59DD" w:rsidRPr="005B0685" w:rsidRDefault="009D59DD" w:rsidP="002948D9">
      <w:pPr>
        <w:pStyle w:val="ListParagraph"/>
        <w:numPr>
          <w:ilvl w:val="1"/>
          <w:numId w:val="8"/>
        </w:numPr>
        <w:rPr>
          <w:color w:val="auto"/>
        </w:rPr>
      </w:pPr>
      <w:r w:rsidRPr="005B0685">
        <w:rPr>
          <w:color w:val="auto"/>
        </w:rPr>
        <w:t>Update the driver as ‘blacklisted’ based on passenger complaints</w:t>
      </w:r>
      <w:r w:rsidR="00D80CC9">
        <w:rPr>
          <w:color w:val="auto"/>
        </w:rPr>
        <w:t>.</w:t>
      </w:r>
    </w:p>
    <w:p w14:paraId="3748B925" w14:textId="776E483C" w:rsidR="009D59DD" w:rsidRPr="005B0685" w:rsidRDefault="009D59DD" w:rsidP="002948D9">
      <w:pPr>
        <w:pStyle w:val="ListParagraph"/>
        <w:numPr>
          <w:ilvl w:val="1"/>
          <w:numId w:val="8"/>
        </w:numPr>
        <w:rPr>
          <w:color w:val="auto"/>
        </w:rPr>
      </w:pPr>
      <w:r w:rsidRPr="005B0685">
        <w:rPr>
          <w:color w:val="auto"/>
        </w:rPr>
        <w:t>Retrieve passenger ride information in case of refund requests</w:t>
      </w:r>
      <w:r w:rsidR="00D80CC9">
        <w:rPr>
          <w:color w:val="auto"/>
        </w:rPr>
        <w:t>.</w:t>
      </w:r>
    </w:p>
    <w:p w14:paraId="5461E11A" w14:textId="4064955C" w:rsidR="001A1797" w:rsidRPr="005B0685" w:rsidRDefault="001A1797" w:rsidP="002948D9">
      <w:pPr>
        <w:pStyle w:val="ListParagraph"/>
        <w:numPr>
          <w:ilvl w:val="0"/>
          <w:numId w:val="8"/>
        </w:numPr>
        <w:rPr>
          <w:rFonts w:asciiTheme="majorHAnsi" w:eastAsiaTheme="majorEastAsia" w:hAnsiTheme="majorHAnsi" w:cstheme="majorBidi"/>
          <w:color w:val="auto"/>
          <w:sz w:val="32"/>
        </w:rPr>
      </w:pPr>
      <w:r w:rsidRPr="005B0685">
        <w:rPr>
          <w:color w:val="auto"/>
        </w:rPr>
        <w:t xml:space="preserve"> Driver</w:t>
      </w:r>
    </w:p>
    <w:p w14:paraId="18A2E7BF" w14:textId="5CD61823" w:rsidR="001A1797" w:rsidRPr="005B0685" w:rsidRDefault="001A1797" w:rsidP="002948D9">
      <w:pPr>
        <w:pStyle w:val="ListParagraph"/>
        <w:numPr>
          <w:ilvl w:val="1"/>
          <w:numId w:val="8"/>
        </w:numPr>
        <w:rPr>
          <w:color w:val="auto"/>
        </w:rPr>
      </w:pPr>
      <w:r w:rsidRPr="005B0685">
        <w:rPr>
          <w:color w:val="auto"/>
        </w:rPr>
        <w:t>Register/Login to the application</w:t>
      </w:r>
      <w:r w:rsidR="00D80CC9">
        <w:rPr>
          <w:color w:val="auto"/>
        </w:rPr>
        <w:t>.</w:t>
      </w:r>
    </w:p>
    <w:p w14:paraId="3CA1450F" w14:textId="1C68D7C0" w:rsidR="001A1797" w:rsidRPr="005B0685" w:rsidRDefault="001A1797" w:rsidP="002948D9">
      <w:pPr>
        <w:pStyle w:val="ListParagraph"/>
        <w:numPr>
          <w:ilvl w:val="1"/>
          <w:numId w:val="8"/>
        </w:numPr>
        <w:rPr>
          <w:color w:val="auto"/>
        </w:rPr>
      </w:pPr>
      <w:r w:rsidRPr="005B0685">
        <w:rPr>
          <w:color w:val="auto"/>
        </w:rPr>
        <w:t>Accept a requested ride</w:t>
      </w:r>
      <w:r w:rsidR="00D80CC9">
        <w:rPr>
          <w:color w:val="auto"/>
        </w:rPr>
        <w:t>.</w:t>
      </w:r>
    </w:p>
    <w:p w14:paraId="11E31AEA" w14:textId="4072D7DF" w:rsidR="001A1797" w:rsidRPr="005B0685" w:rsidRDefault="001A1797" w:rsidP="002948D9">
      <w:pPr>
        <w:pStyle w:val="ListParagraph"/>
        <w:numPr>
          <w:ilvl w:val="1"/>
          <w:numId w:val="8"/>
        </w:numPr>
        <w:rPr>
          <w:color w:val="auto"/>
        </w:rPr>
      </w:pPr>
      <w:r w:rsidRPr="005B0685">
        <w:rPr>
          <w:color w:val="auto"/>
        </w:rPr>
        <w:t>Cancel an accepted ride</w:t>
      </w:r>
      <w:r w:rsidR="00D80CC9">
        <w:rPr>
          <w:color w:val="auto"/>
        </w:rPr>
        <w:t>.</w:t>
      </w:r>
    </w:p>
    <w:p w14:paraId="508C2D1E" w14:textId="10D051EB" w:rsidR="001A1797" w:rsidRPr="005B0685" w:rsidRDefault="001A1797" w:rsidP="002948D9">
      <w:pPr>
        <w:pStyle w:val="ListParagraph"/>
        <w:numPr>
          <w:ilvl w:val="1"/>
          <w:numId w:val="8"/>
        </w:numPr>
        <w:rPr>
          <w:color w:val="auto"/>
        </w:rPr>
      </w:pPr>
      <w:r w:rsidRPr="005B0685">
        <w:rPr>
          <w:color w:val="auto"/>
        </w:rPr>
        <w:t>Switch to ‘Non-accepting mode’</w:t>
      </w:r>
      <w:r w:rsidR="00D80CC9">
        <w:rPr>
          <w:color w:val="auto"/>
        </w:rPr>
        <w:t>.</w:t>
      </w:r>
    </w:p>
    <w:p w14:paraId="2CABB4E3" w14:textId="22E357ED" w:rsidR="001A1797" w:rsidRPr="005B0685" w:rsidRDefault="001A1797" w:rsidP="002948D9">
      <w:pPr>
        <w:pStyle w:val="ListParagraph"/>
        <w:numPr>
          <w:ilvl w:val="1"/>
          <w:numId w:val="8"/>
        </w:numPr>
        <w:rPr>
          <w:color w:val="auto"/>
        </w:rPr>
      </w:pPr>
      <w:r w:rsidRPr="005B0685">
        <w:rPr>
          <w:color w:val="auto"/>
        </w:rPr>
        <w:t>Rate Passenger and view the cost of the ride</w:t>
      </w:r>
      <w:r w:rsidR="00D80CC9">
        <w:rPr>
          <w:color w:val="auto"/>
        </w:rPr>
        <w:t>.</w:t>
      </w:r>
    </w:p>
    <w:p w14:paraId="52472BE6" w14:textId="06B0D161" w:rsidR="001A1797" w:rsidRPr="005B0685" w:rsidRDefault="001A1797" w:rsidP="002948D9">
      <w:pPr>
        <w:pStyle w:val="ListParagraph"/>
        <w:numPr>
          <w:ilvl w:val="1"/>
          <w:numId w:val="8"/>
        </w:numPr>
        <w:rPr>
          <w:color w:val="auto"/>
        </w:rPr>
      </w:pPr>
      <w:r w:rsidRPr="005B0685">
        <w:rPr>
          <w:color w:val="auto"/>
        </w:rPr>
        <w:t>Transfer earnings directly to bank account</w:t>
      </w:r>
      <w:r w:rsidR="00D80CC9">
        <w:rPr>
          <w:color w:val="auto"/>
        </w:rPr>
        <w:t>.</w:t>
      </w:r>
    </w:p>
    <w:p w14:paraId="6DC2D08C" w14:textId="43B4E155" w:rsidR="001A1797" w:rsidRPr="005B0685" w:rsidRDefault="001A1797" w:rsidP="002948D9">
      <w:pPr>
        <w:pStyle w:val="ListParagraph"/>
        <w:numPr>
          <w:ilvl w:val="0"/>
          <w:numId w:val="8"/>
        </w:numPr>
        <w:rPr>
          <w:color w:val="auto"/>
        </w:rPr>
      </w:pPr>
      <w:r w:rsidRPr="005B0685">
        <w:rPr>
          <w:color w:val="auto"/>
        </w:rPr>
        <w:t>Driver Support Executive</w:t>
      </w:r>
    </w:p>
    <w:p w14:paraId="2FB1D1B1" w14:textId="3866CB0B" w:rsidR="001A1797" w:rsidRPr="005B0685" w:rsidRDefault="001A1797" w:rsidP="002948D9">
      <w:pPr>
        <w:pStyle w:val="ListParagraph"/>
        <w:numPr>
          <w:ilvl w:val="1"/>
          <w:numId w:val="8"/>
        </w:numPr>
        <w:rPr>
          <w:color w:val="auto"/>
        </w:rPr>
      </w:pPr>
      <w:r w:rsidRPr="005B0685">
        <w:rPr>
          <w:color w:val="auto"/>
        </w:rPr>
        <w:t>Raise an incident lodged by Driver</w:t>
      </w:r>
      <w:r w:rsidR="00D80CC9">
        <w:rPr>
          <w:color w:val="auto"/>
        </w:rPr>
        <w:t>.</w:t>
      </w:r>
    </w:p>
    <w:p w14:paraId="53C649D8" w14:textId="5A882D3A" w:rsidR="009D59DD" w:rsidRPr="005B0685" w:rsidRDefault="009D59DD" w:rsidP="002948D9">
      <w:pPr>
        <w:pStyle w:val="ListParagraph"/>
        <w:numPr>
          <w:ilvl w:val="1"/>
          <w:numId w:val="8"/>
        </w:numPr>
        <w:rPr>
          <w:color w:val="auto"/>
        </w:rPr>
      </w:pPr>
      <w:r w:rsidRPr="005B0685">
        <w:rPr>
          <w:color w:val="auto"/>
        </w:rPr>
        <w:t>Look-up an incident using Driver username or ID, Incident ID</w:t>
      </w:r>
      <w:r w:rsidR="00D80CC9">
        <w:rPr>
          <w:color w:val="auto"/>
        </w:rPr>
        <w:t>.</w:t>
      </w:r>
    </w:p>
    <w:p w14:paraId="790BB570" w14:textId="353BE7CE" w:rsidR="009D59DD" w:rsidRPr="005B0685" w:rsidRDefault="009D59DD" w:rsidP="002948D9">
      <w:pPr>
        <w:pStyle w:val="ListParagraph"/>
        <w:numPr>
          <w:ilvl w:val="1"/>
          <w:numId w:val="8"/>
        </w:numPr>
        <w:rPr>
          <w:color w:val="auto"/>
        </w:rPr>
      </w:pPr>
      <w:r w:rsidRPr="005B0685">
        <w:rPr>
          <w:color w:val="auto"/>
        </w:rPr>
        <w:t>Update the passenger as ‘blacklisted’ based on driver complaints</w:t>
      </w:r>
      <w:r w:rsidR="00D80CC9">
        <w:rPr>
          <w:color w:val="auto"/>
        </w:rPr>
        <w:t>.</w:t>
      </w:r>
    </w:p>
    <w:p w14:paraId="513C7EF3" w14:textId="5638AC97" w:rsidR="009D59DD" w:rsidRPr="005B0685" w:rsidRDefault="009D59DD" w:rsidP="002948D9">
      <w:pPr>
        <w:pStyle w:val="ListParagraph"/>
        <w:numPr>
          <w:ilvl w:val="1"/>
          <w:numId w:val="8"/>
        </w:numPr>
        <w:rPr>
          <w:color w:val="auto"/>
        </w:rPr>
      </w:pPr>
      <w:r w:rsidRPr="005B0685">
        <w:rPr>
          <w:color w:val="auto"/>
        </w:rPr>
        <w:t>Retrieve the driver’s insurance information using Driver ID</w:t>
      </w:r>
      <w:r w:rsidR="00D80CC9">
        <w:rPr>
          <w:color w:val="auto"/>
        </w:rPr>
        <w:t>.</w:t>
      </w:r>
    </w:p>
    <w:p w14:paraId="18DF1476" w14:textId="57420621" w:rsidR="009D59DD" w:rsidRPr="005B0685" w:rsidRDefault="009D59DD" w:rsidP="002948D9">
      <w:pPr>
        <w:pStyle w:val="ListParagraph"/>
        <w:numPr>
          <w:ilvl w:val="1"/>
          <w:numId w:val="8"/>
        </w:numPr>
        <w:rPr>
          <w:color w:val="auto"/>
        </w:rPr>
      </w:pPr>
      <w:r w:rsidRPr="005B0685">
        <w:rPr>
          <w:color w:val="auto"/>
        </w:rPr>
        <w:t>Retrieve the driver’s vehicle information using Driver ID</w:t>
      </w:r>
      <w:r w:rsidR="00D80CC9">
        <w:rPr>
          <w:color w:val="auto"/>
        </w:rPr>
        <w:t>.</w:t>
      </w:r>
    </w:p>
    <w:p w14:paraId="2DF292F5" w14:textId="3EE33686" w:rsidR="001A1797" w:rsidRDefault="00F1732A" w:rsidP="002948D9">
      <w:pPr>
        <w:pStyle w:val="ListParagraph"/>
        <w:numPr>
          <w:ilvl w:val="0"/>
          <w:numId w:val="8"/>
        </w:numPr>
        <w:rPr>
          <w:color w:val="auto"/>
        </w:rPr>
      </w:pPr>
      <w:r w:rsidRPr="00F1732A">
        <w:rPr>
          <w:color w:val="auto"/>
        </w:rPr>
        <w:t>Application Admin</w:t>
      </w:r>
    </w:p>
    <w:p w14:paraId="52C60FFE" w14:textId="34C40212" w:rsidR="00000000" w:rsidRPr="00D80CC9" w:rsidRDefault="002948D9" w:rsidP="002948D9">
      <w:pPr>
        <w:pStyle w:val="ListParagraph"/>
        <w:numPr>
          <w:ilvl w:val="1"/>
          <w:numId w:val="8"/>
        </w:numPr>
        <w:rPr>
          <w:color w:val="auto"/>
        </w:rPr>
      </w:pPr>
      <w:r w:rsidRPr="00D80CC9">
        <w:rPr>
          <w:color w:val="auto"/>
        </w:rPr>
        <w:t>Analyze high demand areas/ cities</w:t>
      </w:r>
      <w:r w:rsidR="00D80CC9">
        <w:rPr>
          <w:color w:val="auto"/>
        </w:rPr>
        <w:t>.</w:t>
      </w:r>
    </w:p>
    <w:p w14:paraId="7B707290" w14:textId="2EA15FEA" w:rsidR="00000000" w:rsidRPr="00D80CC9" w:rsidRDefault="002948D9" w:rsidP="002948D9">
      <w:pPr>
        <w:pStyle w:val="ListParagraph"/>
        <w:numPr>
          <w:ilvl w:val="1"/>
          <w:numId w:val="8"/>
        </w:numPr>
        <w:rPr>
          <w:color w:val="auto"/>
        </w:rPr>
      </w:pPr>
      <w:r w:rsidRPr="00D80CC9">
        <w:rPr>
          <w:color w:val="auto"/>
        </w:rPr>
        <w:t>Find high demand on ride type</w:t>
      </w:r>
      <w:r w:rsidR="00D80CC9">
        <w:rPr>
          <w:color w:val="auto"/>
        </w:rPr>
        <w:t>.</w:t>
      </w:r>
    </w:p>
    <w:p w14:paraId="76811177" w14:textId="38624FEF" w:rsidR="00000000" w:rsidRPr="00D80CC9" w:rsidRDefault="002948D9" w:rsidP="002948D9">
      <w:pPr>
        <w:pStyle w:val="ListParagraph"/>
        <w:numPr>
          <w:ilvl w:val="1"/>
          <w:numId w:val="8"/>
        </w:numPr>
        <w:rPr>
          <w:color w:val="auto"/>
        </w:rPr>
      </w:pPr>
      <w:r w:rsidRPr="00D80CC9">
        <w:rPr>
          <w:color w:val="auto"/>
        </w:rPr>
        <w:t xml:space="preserve">Find the total number of rides completed </w:t>
      </w:r>
      <w:r w:rsidR="00D80CC9">
        <w:rPr>
          <w:color w:val="auto"/>
        </w:rPr>
        <w:t xml:space="preserve">daily, </w:t>
      </w:r>
      <w:r w:rsidRPr="00D80CC9">
        <w:rPr>
          <w:color w:val="auto"/>
        </w:rPr>
        <w:t>monthly</w:t>
      </w:r>
      <w:r w:rsidR="00D80CC9">
        <w:rPr>
          <w:color w:val="auto"/>
        </w:rPr>
        <w:t xml:space="preserve"> and yearly.</w:t>
      </w:r>
    </w:p>
    <w:p w14:paraId="369393E6" w14:textId="049A8EBB" w:rsidR="00000000" w:rsidRPr="00D80CC9" w:rsidRDefault="002948D9" w:rsidP="002948D9">
      <w:pPr>
        <w:pStyle w:val="ListParagraph"/>
        <w:numPr>
          <w:ilvl w:val="1"/>
          <w:numId w:val="8"/>
        </w:numPr>
        <w:rPr>
          <w:color w:val="auto"/>
        </w:rPr>
      </w:pPr>
      <w:r w:rsidRPr="00D80CC9">
        <w:rPr>
          <w:color w:val="auto"/>
        </w:rPr>
        <w:t>Analyze overall revenue growth yearly</w:t>
      </w:r>
      <w:r w:rsidR="00D80CC9">
        <w:rPr>
          <w:color w:val="auto"/>
        </w:rPr>
        <w:t>.</w:t>
      </w:r>
    </w:p>
    <w:p w14:paraId="2DAF91FD" w14:textId="5D4A4088" w:rsidR="00D80CC9" w:rsidRPr="00F1732A" w:rsidRDefault="00D80CC9" w:rsidP="002948D9">
      <w:pPr>
        <w:pStyle w:val="ListParagraph"/>
        <w:numPr>
          <w:ilvl w:val="1"/>
          <w:numId w:val="8"/>
        </w:numPr>
        <w:rPr>
          <w:color w:val="auto"/>
        </w:rPr>
      </w:pPr>
      <w:r>
        <w:rPr>
          <w:color w:val="auto"/>
        </w:rPr>
        <w:t>Analyze the revenue generated by city.</w:t>
      </w:r>
    </w:p>
    <w:p w14:paraId="53846954" w14:textId="5C195F17" w:rsidR="004360B9" w:rsidRPr="00C043B7" w:rsidRDefault="004360B9" w:rsidP="002948D9">
      <w:pPr>
        <w:pStyle w:val="ListParagraph"/>
        <w:numPr>
          <w:ilvl w:val="0"/>
          <w:numId w:val="8"/>
        </w:numPr>
        <w:rPr>
          <w:rFonts w:asciiTheme="majorHAnsi" w:eastAsiaTheme="majorEastAsia" w:hAnsiTheme="majorHAnsi" w:cstheme="majorBidi"/>
          <w:color w:val="007789" w:themeColor="accent1" w:themeShade="BF"/>
          <w:sz w:val="32"/>
        </w:rPr>
      </w:pPr>
      <w:r>
        <w:br w:type="page"/>
      </w:r>
    </w:p>
    <w:p w14:paraId="40902A59" w14:textId="79D06239" w:rsidR="00077940" w:rsidRDefault="00B71C4F" w:rsidP="00077940">
      <w:pPr>
        <w:pStyle w:val="Heading1"/>
        <w:jc w:val="center"/>
      </w:pPr>
      <w:r>
        <w:lastRenderedPageBreak/>
        <w:t>Physical Schema – Database Dictionary</w:t>
      </w:r>
    </w:p>
    <w:p w14:paraId="4A551B8B" w14:textId="77777777" w:rsidR="00077940" w:rsidRPr="00077940" w:rsidRDefault="00077940" w:rsidP="00077940"/>
    <w:p w14:paraId="4CE413EA" w14:textId="27FB4025" w:rsidR="00077940" w:rsidRPr="005B0685" w:rsidRDefault="00077940" w:rsidP="002948D9">
      <w:pPr>
        <w:pStyle w:val="ListParagraph"/>
        <w:numPr>
          <w:ilvl w:val="0"/>
          <w:numId w:val="7"/>
        </w:numPr>
        <w:rPr>
          <w:b/>
          <w:color w:val="auto"/>
          <w:u w:val="single"/>
        </w:rPr>
      </w:pPr>
      <w:r w:rsidRPr="005B0685">
        <w:rPr>
          <w:b/>
          <w:color w:val="auto"/>
          <w:u w:val="single"/>
        </w:rPr>
        <w:t>PASSENGER</w:t>
      </w:r>
    </w:p>
    <w:tbl>
      <w:tblPr>
        <w:tblW w:w="0" w:type="auto"/>
        <w:jc w:val="center"/>
        <w:tblCellMar>
          <w:top w:w="15" w:type="dxa"/>
          <w:left w:w="15" w:type="dxa"/>
          <w:bottom w:w="15" w:type="dxa"/>
          <w:right w:w="15" w:type="dxa"/>
        </w:tblCellMar>
        <w:tblLook w:val="04A0" w:firstRow="1" w:lastRow="0" w:firstColumn="1" w:lastColumn="0" w:noHBand="0" w:noVBand="1"/>
      </w:tblPr>
      <w:tblGrid>
        <w:gridCol w:w="2900"/>
        <w:gridCol w:w="1708"/>
        <w:gridCol w:w="2288"/>
        <w:gridCol w:w="1642"/>
      </w:tblGrid>
      <w:tr w:rsidR="00077940" w:rsidRPr="005B0685" w14:paraId="02016E3D"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D9A3"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6360F"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89E2"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A71ED" w14:textId="77777777" w:rsidR="00077940" w:rsidRPr="005B0685" w:rsidRDefault="00077940" w:rsidP="00077940">
            <w:pPr>
              <w:rPr>
                <w:color w:val="auto"/>
              </w:rPr>
            </w:pPr>
            <w:r w:rsidRPr="005B0685">
              <w:rPr>
                <w:color w:val="auto"/>
              </w:rPr>
              <w:t>DESCRIPTION</w:t>
            </w:r>
          </w:p>
        </w:tc>
      </w:tr>
      <w:tr w:rsidR="00077940" w:rsidRPr="005B0685" w14:paraId="048ED07A"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EC52C" w14:textId="77777777" w:rsidR="00077940" w:rsidRPr="005B0685" w:rsidRDefault="00077940" w:rsidP="00077940">
            <w:pPr>
              <w:rPr>
                <w:color w:val="auto"/>
              </w:rPr>
            </w:pPr>
            <w:r w:rsidRPr="005B0685">
              <w:rPr>
                <w:color w:val="auto"/>
              </w:rPr>
              <w:t>PASSENGER_ID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EE680"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B233"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A4D28" w14:textId="77777777" w:rsidR="00077940" w:rsidRPr="005B0685" w:rsidRDefault="00077940" w:rsidP="00077940">
            <w:pPr>
              <w:rPr>
                <w:color w:val="auto"/>
              </w:rPr>
            </w:pPr>
          </w:p>
        </w:tc>
      </w:tr>
      <w:tr w:rsidR="00077940" w:rsidRPr="005B0685" w14:paraId="6E62D4F7"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07CBC" w14:textId="77777777" w:rsidR="00077940" w:rsidRPr="005B0685" w:rsidRDefault="00077940" w:rsidP="00077940">
            <w:pPr>
              <w:rPr>
                <w:color w:val="auto"/>
              </w:rPr>
            </w:pPr>
            <w:r w:rsidRPr="005B0685">
              <w:rPr>
                <w:color w:val="auto"/>
              </w:rPr>
              <w:t>FIRST_NAME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E1CC7"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2C819"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33DB3" w14:textId="77777777" w:rsidR="00077940" w:rsidRPr="005B0685" w:rsidRDefault="00077940" w:rsidP="00077940">
            <w:pPr>
              <w:rPr>
                <w:color w:val="auto"/>
              </w:rPr>
            </w:pPr>
          </w:p>
        </w:tc>
      </w:tr>
      <w:tr w:rsidR="00077940" w:rsidRPr="005B0685" w14:paraId="009C790F"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0F8DF" w14:textId="77777777" w:rsidR="00077940" w:rsidRPr="005B0685" w:rsidRDefault="00077940" w:rsidP="00077940">
            <w:pPr>
              <w:rPr>
                <w:color w:val="auto"/>
              </w:rPr>
            </w:pPr>
            <w:r w:rsidRPr="005B0685">
              <w:rPr>
                <w:color w:val="auto"/>
              </w:rPr>
              <w:t>LAST_NAME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867A4"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D63F"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3F64C" w14:textId="77777777" w:rsidR="00077940" w:rsidRPr="005B0685" w:rsidRDefault="00077940" w:rsidP="00077940">
            <w:pPr>
              <w:rPr>
                <w:color w:val="auto"/>
              </w:rPr>
            </w:pPr>
          </w:p>
        </w:tc>
      </w:tr>
      <w:tr w:rsidR="00077940" w:rsidRPr="005B0685" w14:paraId="1B8D2A70"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CF7D0" w14:textId="77777777" w:rsidR="00077940" w:rsidRPr="005B0685" w:rsidRDefault="00077940" w:rsidP="00077940">
            <w:pPr>
              <w:rPr>
                <w:color w:val="auto"/>
              </w:rPr>
            </w:pPr>
            <w:r w:rsidRPr="005B0685">
              <w:rPr>
                <w:color w:val="auto"/>
              </w:rPr>
              <w:t>PASSENGER_ADDRESS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BA55A" w14:textId="77777777" w:rsidR="00077940" w:rsidRPr="005B0685" w:rsidRDefault="00077940" w:rsidP="00077940">
            <w:pPr>
              <w:rPr>
                <w:color w:val="auto"/>
              </w:rPr>
            </w:pPr>
            <w:r w:rsidRPr="005B0685">
              <w:rPr>
                <w:color w:val="auto"/>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35B47"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927A" w14:textId="77777777" w:rsidR="00077940" w:rsidRPr="005B0685" w:rsidRDefault="00077940" w:rsidP="00077940">
            <w:pPr>
              <w:rPr>
                <w:color w:val="auto"/>
              </w:rPr>
            </w:pPr>
          </w:p>
        </w:tc>
      </w:tr>
      <w:tr w:rsidR="00077940" w:rsidRPr="005B0685" w14:paraId="7729F01C"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D58B" w14:textId="77777777" w:rsidR="00077940" w:rsidRPr="005B0685" w:rsidRDefault="00077940" w:rsidP="00077940">
            <w:pPr>
              <w:rPr>
                <w:color w:val="auto"/>
              </w:rPr>
            </w:pPr>
            <w:r w:rsidRPr="005B0685">
              <w:rPr>
                <w:color w:val="auto"/>
              </w:rPr>
              <w:t>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9FA95"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EEBBD"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81AF" w14:textId="77777777" w:rsidR="00077940" w:rsidRPr="005B0685" w:rsidRDefault="00077940" w:rsidP="00077940">
            <w:pPr>
              <w:rPr>
                <w:color w:val="auto"/>
              </w:rPr>
            </w:pPr>
          </w:p>
        </w:tc>
      </w:tr>
      <w:tr w:rsidR="00077940" w:rsidRPr="005B0685" w14:paraId="32C8F3EB"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D64B3" w14:textId="77777777" w:rsidR="00077940" w:rsidRPr="005B0685" w:rsidRDefault="00077940" w:rsidP="00077940">
            <w:pPr>
              <w:rPr>
                <w:color w:val="auto"/>
              </w:rPr>
            </w:pPr>
            <w:r w:rsidRPr="005B0685">
              <w:rPr>
                <w:color w:val="auto"/>
              </w:rPr>
              <w:t>ZIP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EAB1" w14:textId="77777777" w:rsidR="00077940" w:rsidRPr="005B0685" w:rsidRDefault="00077940" w:rsidP="00077940">
            <w:pPr>
              <w:rPr>
                <w:color w:val="auto"/>
              </w:rPr>
            </w:pPr>
            <w:r w:rsidRPr="005B0685">
              <w:rPr>
                <w:color w:val="auto"/>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3C9B"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5B18B" w14:textId="77777777" w:rsidR="00077940" w:rsidRPr="005B0685" w:rsidRDefault="00077940" w:rsidP="00077940">
            <w:pPr>
              <w:rPr>
                <w:color w:val="auto"/>
              </w:rPr>
            </w:pPr>
          </w:p>
        </w:tc>
      </w:tr>
      <w:tr w:rsidR="00077940" w:rsidRPr="005B0685" w14:paraId="6F238F39"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25E94" w14:textId="77777777" w:rsidR="00077940" w:rsidRPr="005B0685" w:rsidRDefault="00077940" w:rsidP="00077940">
            <w:pPr>
              <w:rPr>
                <w:color w:val="auto"/>
              </w:rPr>
            </w:pPr>
            <w:r w:rsidRPr="005B0685">
              <w:rPr>
                <w:color w:val="auto"/>
              </w:rPr>
              <w:t>PHONE_NO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3364C"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6D5FA" w14:textId="399C658F" w:rsidR="00077940" w:rsidRPr="005B0685" w:rsidRDefault="00077940" w:rsidP="00077940">
            <w:pPr>
              <w:rPr>
                <w:color w:val="auto"/>
              </w:rPr>
            </w:pPr>
            <w:r w:rsidRPr="005B0685">
              <w:rPr>
                <w:color w:val="auto"/>
              </w:rPr>
              <w:t>NOT NULL</w:t>
            </w:r>
            <w:r w:rsidR="00464D1B">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BC5E3" w14:textId="77777777" w:rsidR="00077940" w:rsidRPr="005B0685" w:rsidRDefault="00077940" w:rsidP="00077940">
            <w:pPr>
              <w:rPr>
                <w:color w:val="auto"/>
              </w:rPr>
            </w:pPr>
          </w:p>
        </w:tc>
      </w:tr>
      <w:tr w:rsidR="00077940" w:rsidRPr="005B0685" w14:paraId="4003C5EF"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A5DFD" w14:textId="77777777" w:rsidR="00077940" w:rsidRPr="005B0685" w:rsidRDefault="00077940" w:rsidP="00077940">
            <w:pPr>
              <w:rPr>
                <w:color w:val="auto"/>
              </w:rPr>
            </w:pPr>
            <w:r w:rsidRPr="005B0685">
              <w:rPr>
                <w:color w:val="auto"/>
              </w:rPr>
              <w:t>EMAIL_ID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49C7C"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41844" w14:textId="29758849" w:rsidR="00077940" w:rsidRPr="005B0685" w:rsidRDefault="00077940" w:rsidP="00077940">
            <w:pPr>
              <w:rPr>
                <w:color w:val="auto"/>
              </w:rPr>
            </w:pPr>
            <w:r w:rsidRPr="005B0685">
              <w:rPr>
                <w:color w:val="auto"/>
              </w:rPr>
              <w:t>NOT NULL</w:t>
            </w:r>
            <w:r w:rsidR="00464D1B">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3ACA9" w14:textId="77777777" w:rsidR="00077940" w:rsidRPr="005B0685" w:rsidRDefault="00077940" w:rsidP="00077940">
            <w:pPr>
              <w:rPr>
                <w:color w:val="auto"/>
              </w:rPr>
            </w:pPr>
          </w:p>
        </w:tc>
      </w:tr>
      <w:tr w:rsidR="00077940" w:rsidRPr="005B0685" w14:paraId="3E1C2D53"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2E79" w14:textId="77777777" w:rsidR="00077940" w:rsidRPr="005B0685" w:rsidRDefault="00077940" w:rsidP="00077940">
            <w:pPr>
              <w:rPr>
                <w:color w:val="auto"/>
              </w:rPr>
            </w:pPr>
            <w:r w:rsidRPr="005B0685">
              <w:rPr>
                <w:color w:val="auto"/>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D131" w14:textId="77777777" w:rsidR="00077940" w:rsidRPr="005B0685" w:rsidRDefault="00077940" w:rsidP="00077940">
            <w:pPr>
              <w:rPr>
                <w:color w:val="auto"/>
              </w:rPr>
            </w:pPr>
            <w:r w:rsidRPr="005B0685">
              <w:rPr>
                <w:color w:val="auto"/>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21ABF" w14:textId="603CB74E" w:rsidR="00077940" w:rsidRPr="005B0685" w:rsidRDefault="00077940" w:rsidP="00077940">
            <w:pPr>
              <w:rPr>
                <w:color w:val="auto"/>
              </w:rPr>
            </w:pPr>
            <w:r w:rsidRPr="005B0685">
              <w:rPr>
                <w:color w:val="auto"/>
              </w:rPr>
              <w:t>NOT NULL</w:t>
            </w:r>
            <w:r w:rsidR="00464D1B">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8D1FA" w14:textId="77777777" w:rsidR="00077940" w:rsidRPr="005B0685" w:rsidRDefault="00077940" w:rsidP="00077940">
            <w:pPr>
              <w:rPr>
                <w:color w:val="auto"/>
              </w:rPr>
            </w:pPr>
          </w:p>
        </w:tc>
      </w:tr>
      <w:tr w:rsidR="00077940" w:rsidRPr="005B0685" w14:paraId="45922CDC"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AA42" w14:textId="77777777" w:rsidR="00077940" w:rsidRPr="005B0685" w:rsidRDefault="00077940" w:rsidP="00077940">
            <w:pPr>
              <w:rPr>
                <w:color w:val="auto"/>
              </w:rPr>
            </w:pPr>
            <w:r w:rsidRPr="005B0685">
              <w:rPr>
                <w:color w:val="auto"/>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8F66" w14:textId="77777777" w:rsidR="00077940" w:rsidRPr="005B0685" w:rsidRDefault="00077940" w:rsidP="00077940">
            <w:pPr>
              <w:rPr>
                <w:color w:val="auto"/>
              </w:rPr>
            </w:pPr>
            <w:r w:rsidRPr="005B0685">
              <w:rPr>
                <w:color w:val="auto"/>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2BB4"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3E3A" w14:textId="77777777" w:rsidR="00077940" w:rsidRPr="005B0685" w:rsidRDefault="00077940" w:rsidP="00077940">
            <w:pPr>
              <w:rPr>
                <w:color w:val="auto"/>
              </w:rPr>
            </w:pPr>
          </w:p>
        </w:tc>
      </w:tr>
      <w:tr w:rsidR="00077940" w:rsidRPr="005B0685" w14:paraId="2E5E34D1"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BC15" w14:textId="77777777" w:rsidR="00077940" w:rsidRPr="005B0685" w:rsidRDefault="00077940" w:rsidP="00077940">
            <w:pPr>
              <w:rPr>
                <w:color w:val="auto"/>
              </w:rPr>
            </w:pPr>
            <w:r w:rsidRPr="005B0685">
              <w:rPr>
                <w:color w:val="auto"/>
              </w:rPr>
              <w:t>PASSENGER_AVG_RATING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F2209" w14:textId="77777777" w:rsidR="00077940" w:rsidRPr="005B0685" w:rsidRDefault="00077940" w:rsidP="00077940">
            <w:pPr>
              <w:rPr>
                <w:color w:val="auto"/>
              </w:rPr>
            </w:pPr>
            <w:r w:rsidRPr="005B0685">
              <w:rPr>
                <w:color w:val="auto"/>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973C8"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A88E" w14:textId="77777777" w:rsidR="00077940" w:rsidRPr="005B0685" w:rsidRDefault="00077940" w:rsidP="00077940">
            <w:pPr>
              <w:rPr>
                <w:color w:val="auto"/>
              </w:rPr>
            </w:pPr>
          </w:p>
        </w:tc>
      </w:tr>
      <w:tr w:rsidR="00077940" w:rsidRPr="005B0685" w14:paraId="31087E96" w14:textId="77777777" w:rsidTr="0007794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CF89C" w14:textId="77777777" w:rsidR="00077940" w:rsidRPr="005B0685" w:rsidRDefault="00077940" w:rsidP="00077940">
            <w:pPr>
              <w:rPr>
                <w:color w:val="auto"/>
              </w:rPr>
            </w:pPr>
            <w:r w:rsidRPr="005B0685">
              <w:rPr>
                <w:color w:val="auto"/>
              </w:rPr>
              <w:t>P_STATUS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6BD6"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7D1A1"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1BBA4" w14:textId="77777777" w:rsidR="00077940" w:rsidRPr="005B0685" w:rsidRDefault="00077940" w:rsidP="00077940">
            <w:pPr>
              <w:rPr>
                <w:color w:val="auto"/>
              </w:rPr>
            </w:pPr>
          </w:p>
        </w:tc>
      </w:tr>
    </w:tbl>
    <w:p w14:paraId="2DED0B92" w14:textId="09857914" w:rsidR="00077940" w:rsidRPr="005B0685" w:rsidRDefault="00077940" w:rsidP="00077940">
      <w:pPr>
        <w:ind w:left="720"/>
        <w:rPr>
          <w:color w:val="auto"/>
        </w:rPr>
      </w:pPr>
      <w:r w:rsidRPr="005B0685">
        <w:rPr>
          <w:color w:val="auto"/>
        </w:rPr>
        <w:t xml:space="preserve">P_STATUS </w:t>
      </w:r>
      <w:r w:rsidRPr="005B0685">
        <w:rPr>
          <w:rFonts w:ascii="Times New Roman" w:hAnsi="Times New Roman" w:cs="Times New Roman"/>
          <w:color w:val="auto"/>
        </w:rPr>
        <w:t>→</w:t>
      </w:r>
      <w:r w:rsidRPr="005B0685">
        <w:rPr>
          <w:color w:val="auto"/>
        </w:rPr>
        <w:t xml:space="preserve"> {ACTIVE, INACTIVE}</w:t>
      </w:r>
    </w:p>
    <w:p w14:paraId="79E1BA06" w14:textId="77777777" w:rsidR="00077940" w:rsidRPr="005B0685" w:rsidRDefault="00077940" w:rsidP="00077940">
      <w:pPr>
        <w:rPr>
          <w:color w:val="auto"/>
        </w:rPr>
      </w:pPr>
    </w:p>
    <w:p w14:paraId="1EB66F51" w14:textId="20812F50" w:rsidR="00077940" w:rsidRPr="005B0685" w:rsidRDefault="00077940" w:rsidP="002948D9">
      <w:pPr>
        <w:pStyle w:val="ListParagraph"/>
        <w:numPr>
          <w:ilvl w:val="0"/>
          <w:numId w:val="7"/>
        </w:numPr>
        <w:rPr>
          <w:b/>
          <w:color w:val="auto"/>
          <w:u w:val="single"/>
        </w:rPr>
      </w:pPr>
      <w:r w:rsidRPr="005B0685">
        <w:rPr>
          <w:b/>
          <w:color w:val="auto"/>
          <w:u w:val="single"/>
        </w:rPr>
        <w:t>DRIVER</w:t>
      </w:r>
    </w:p>
    <w:tbl>
      <w:tblPr>
        <w:tblW w:w="9360" w:type="dxa"/>
        <w:tblInd w:w="610" w:type="dxa"/>
        <w:tblCellMar>
          <w:top w:w="15" w:type="dxa"/>
          <w:left w:w="15" w:type="dxa"/>
          <w:bottom w:w="15" w:type="dxa"/>
          <w:right w:w="15" w:type="dxa"/>
        </w:tblCellMar>
        <w:tblLook w:val="04A0" w:firstRow="1" w:lastRow="0" w:firstColumn="1" w:lastColumn="0" w:noHBand="0" w:noVBand="1"/>
      </w:tblPr>
      <w:tblGrid>
        <w:gridCol w:w="3052"/>
        <w:gridCol w:w="1911"/>
        <w:gridCol w:w="2560"/>
        <w:gridCol w:w="1837"/>
      </w:tblGrid>
      <w:tr w:rsidR="005B0685" w:rsidRPr="005B0685" w14:paraId="117035B7"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94566"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84521"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0CC1F"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37F87" w14:textId="77777777" w:rsidR="00077940" w:rsidRPr="005B0685" w:rsidRDefault="00077940" w:rsidP="00077940">
            <w:pPr>
              <w:rPr>
                <w:color w:val="auto"/>
              </w:rPr>
            </w:pPr>
            <w:r w:rsidRPr="005B0685">
              <w:rPr>
                <w:color w:val="auto"/>
              </w:rPr>
              <w:t>DESCRIPTION</w:t>
            </w:r>
          </w:p>
        </w:tc>
      </w:tr>
      <w:tr w:rsidR="005B0685" w:rsidRPr="005B0685" w14:paraId="0B70CC67"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959FE" w14:textId="77777777" w:rsidR="00077940" w:rsidRPr="005B0685" w:rsidRDefault="00077940" w:rsidP="00077940">
            <w:pPr>
              <w:rPr>
                <w:color w:val="auto"/>
              </w:rPr>
            </w:pPr>
            <w:r w:rsidRPr="005B0685">
              <w:rPr>
                <w:color w:val="auto"/>
              </w:rPr>
              <w:t>DRIVER_ID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E14B3"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D1669"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16587" w14:textId="77777777" w:rsidR="00077940" w:rsidRPr="005B0685" w:rsidRDefault="00077940" w:rsidP="00077940">
            <w:pPr>
              <w:rPr>
                <w:color w:val="auto"/>
              </w:rPr>
            </w:pPr>
          </w:p>
        </w:tc>
      </w:tr>
      <w:tr w:rsidR="005B0685" w:rsidRPr="005B0685" w14:paraId="442B1847"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5587" w14:textId="77777777" w:rsidR="00077940" w:rsidRPr="005B0685" w:rsidRDefault="00077940" w:rsidP="00077940">
            <w:pPr>
              <w:rPr>
                <w:color w:val="auto"/>
              </w:rPr>
            </w:pPr>
            <w:r w:rsidRPr="005B0685">
              <w:rPr>
                <w:color w:val="auto"/>
              </w:rPr>
              <w:t>FIRST_NAME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3C1CF"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EEAA7"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06CF" w14:textId="77777777" w:rsidR="00077940" w:rsidRPr="005B0685" w:rsidRDefault="00077940" w:rsidP="00077940">
            <w:pPr>
              <w:rPr>
                <w:color w:val="auto"/>
              </w:rPr>
            </w:pPr>
          </w:p>
        </w:tc>
      </w:tr>
      <w:tr w:rsidR="005B0685" w:rsidRPr="005B0685" w14:paraId="70226A98"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F36FB" w14:textId="77777777" w:rsidR="00077940" w:rsidRPr="005B0685" w:rsidRDefault="00077940" w:rsidP="00077940">
            <w:pPr>
              <w:rPr>
                <w:color w:val="auto"/>
              </w:rPr>
            </w:pPr>
            <w:r w:rsidRPr="005B0685">
              <w:rPr>
                <w:color w:val="auto"/>
              </w:rPr>
              <w:t>LAST_NAME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1732"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B519"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37B6B" w14:textId="77777777" w:rsidR="00077940" w:rsidRPr="005B0685" w:rsidRDefault="00077940" w:rsidP="00077940">
            <w:pPr>
              <w:rPr>
                <w:color w:val="auto"/>
              </w:rPr>
            </w:pPr>
          </w:p>
        </w:tc>
      </w:tr>
      <w:tr w:rsidR="005B0685" w:rsidRPr="005B0685" w14:paraId="1DD47F61"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0484B" w14:textId="77777777" w:rsidR="00077940" w:rsidRPr="005B0685" w:rsidRDefault="00077940" w:rsidP="00077940">
            <w:pPr>
              <w:rPr>
                <w:color w:val="auto"/>
              </w:rPr>
            </w:pPr>
            <w:r w:rsidRPr="005B0685">
              <w:rPr>
                <w:color w:val="auto"/>
              </w:rPr>
              <w:t>PHONE_NO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67D8"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6BA62" w14:textId="7F18CCE4" w:rsidR="00077940" w:rsidRPr="005B0685" w:rsidRDefault="00077940" w:rsidP="00077940">
            <w:pPr>
              <w:rPr>
                <w:color w:val="auto"/>
              </w:rPr>
            </w:pPr>
            <w:r w:rsidRPr="005B0685">
              <w:rPr>
                <w:color w:val="auto"/>
              </w:rPr>
              <w:t>NOT NULL</w:t>
            </w:r>
            <w:r w:rsidR="00464D1B">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378A" w14:textId="77777777" w:rsidR="00077940" w:rsidRPr="005B0685" w:rsidRDefault="00077940" w:rsidP="00077940">
            <w:pPr>
              <w:rPr>
                <w:color w:val="auto"/>
              </w:rPr>
            </w:pPr>
          </w:p>
        </w:tc>
      </w:tr>
      <w:tr w:rsidR="005B0685" w:rsidRPr="005B0685" w14:paraId="249FEFE8"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6255" w14:textId="77777777" w:rsidR="00077940" w:rsidRPr="005B0685" w:rsidRDefault="00077940" w:rsidP="00077940">
            <w:pPr>
              <w:rPr>
                <w:color w:val="auto"/>
              </w:rPr>
            </w:pPr>
            <w:r w:rsidRPr="005B0685">
              <w:rPr>
                <w:color w:val="auto"/>
              </w:rPr>
              <w:t>DRIVER_ADDRESS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45CA1" w14:textId="77777777" w:rsidR="00077940" w:rsidRPr="005B0685" w:rsidRDefault="00077940" w:rsidP="00077940">
            <w:pPr>
              <w:rPr>
                <w:color w:val="auto"/>
              </w:rPr>
            </w:pPr>
            <w:r w:rsidRPr="005B0685">
              <w:rPr>
                <w:color w:val="auto"/>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248CE"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FE924" w14:textId="77777777" w:rsidR="00077940" w:rsidRPr="005B0685" w:rsidRDefault="00077940" w:rsidP="00077940">
            <w:pPr>
              <w:rPr>
                <w:color w:val="auto"/>
              </w:rPr>
            </w:pPr>
          </w:p>
        </w:tc>
      </w:tr>
      <w:tr w:rsidR="005B0685" w:rsidRPr="005B0685" w14:paraId="0C0731F7"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36B6D" w14:textId="77777777" w:rsidR="00077940" w:rsidRPr="005B0685" w:rsidRDefault="00077940" w:rsidP="00077940">
            <w:pPr>
              <w:rPr>
                <w:color w:val="auto"/>
              </w:rPr>
            </w:pPr>
            <w:r w:rsidRPr="005B0685">
              <w:rPr>
                <w:color w:val="auto"/>
              </w:rPr>
              <w:t>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0DC3"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5D186"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D9CB" w14:textId="77777777" w:rsidR="00077940" w:rsidRPr="005B0685" w:rsidRDefault="00077940" w:rsidP="00077940">
            <w:pPr>
              <w:rPr>
                <w:color w:val="auto"/>
              </w:rPr>
            </w:pPr>
          </w:p>
        </w:tc>
      </w:tr>
      <w:tr w:rsidR="005B0685" w:rsidRPr="005B0685" w14:paraId="22AC1C0D"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95E5" w14:textId="77777777" w:rsidR="00077940" w:rsidRPr="005B0685" w:rsidRDefault="00077940" w:rsidP="00077940">
            <w:pPr>
              <w:rPr>
                <w:color w:val="auto"/>
              </w:rPr>
            </w:pPr>
            <w:r w:rsidRPr="005B0685">
              <w:rPr>
                <w:color w:val="auto"/>
              </w:rPr>
              <w:t>ZIP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1868" w14:textId="77777777" w:rsidR="00077940" w:rsidRPr="005B0685" w:rsidRDefault="00077940" w:rsidP="00077940">
            <w:pPr>
              <w:rPr>
                <w:color w:val="auto"/>
              </w:rPr>
            </w:pPr>
            <w:r w:rsidRPr="005B0685">
              <w:rPr>
                <w:color w:val="auto"/>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19B0"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6287E" w14:textId="77777777" w:rsidR="00077940" w:rsidRPr="005B0685" w:rsidRDefault="00077940" w:rsidP="00077940">
            <w:pPr>
              <w:rPr>
                <w:color w:val="auto"/>
              </w:rPr>
            </w:pPr>
          </w:p>
        </w:tc>
      </w:tr>
      <w:tr w:rsidR="005B0685" w:rsidRPr="005B0685" w14:paraId="7749DAC0"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3FE" w14:textId="77777777" w:rsidR="00077940" w:rsidRPr="005B0685" w:rsidRDefault="00077940" w:rsidP="00077940">
            <w:pPr>
              <w:rPr>
                <w:color w:val="auto"/>
              </w:rPr>
            </w:pPr>
            <w:r w:rsidRPr="005B0685">
              <w:rPr>
                <w:color w:val="auto"/>
              </w:rPr>
              <w:t>EMAIL_ID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925DF"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CA9B" w14:textId="6EDF296F" w:rsidR="00077940" w:rsidRPr="005B0685" w:rsidRDefault="00077940" w:rsidP="00077940">
            <w:pPr>
              <w:rPr>
                <w:color w:val="auto"/>
              </w:rPr>
            </w:pPr>
            <w:r w:rsidRPr="005B0685">
              <w:rPr>
                <w:color w:val="auto"/>
              </w:rPr>
              <w:t>NOT NULL</w:t>
            </w:r>
            <w:r w:rsidR="00464D1B">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F7A0C" w14:textId="77777777" w:rsidR="00077940" w:rsidRPr="005B0685" w:rsidRDefault="00077940" w:rsidP="00077940">
            <w:pPr>
              <w:rPr>
                <w:color w:val="auto"/>
              </w:rPr>
            </w:pPr>
          </w:p>
        </w:tc>
      </w:tr>
      <w:tr w:rsidR="005B0685" w:rsidRPr="005B0685" w14:paraId="2315CA31"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E106" w14:textId="77777777" w:rsidR="00077940" w:rsidRPr="005B0685" w:rsidRDefault="00077940" w:rsidP="00077940">
            <w:pPr>
              <w:rPr>
                <w:color w:val="auto"/>
              </w:rPr>
            </w:pPr>
            <w:r w:rsidRPr="005B0685">
              <w:rPr>
                <w:color w:val="auto"/>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A84F5" w14:textId="77777777" w:rsidR="00077940" w:rsidRPr="005B0685" w:rsidRDefault="00077940" w:rsidP="00077940">
            <w:pPr>
              <w:rPr>
                <w:color w:val="auto"/>
              </w:rPr>
            </w:pPr>
            <w:r w:rsidRPr="005B0685">
              <w:rPr>
                <w:color w:val="auto"/>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BACC7" w14:textId="186A7A73" w:rsidR="00077940" w:rsidRPr="005B0685" w:rsidRDefault="00077940" w:rsidP="00077940">
            <w:pPr>
              <w:rPr>
                <w:color w:val="auto"/>
              </w:rPr>
            </w:pPr>
            <w:r w:rsidRPr="005B0685">
              <w:rPr>
                <w:color w:val="auto"/>
              </w:rPr>
              <w:t>NOT NULL</w:t>
            </w:r>
            <w:r w:rsidR="00464D1B">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3F35" w14:textId="77777777" w:rsidR="00077940" w:rsidRPr="005B0685" w:rsidRDefault="00077940" w:rsidP="00077940">
            <w:pPr>
              <w:rPr>
                <w:color w:val="auto"/>
              </w:rPr>
            </w:pPr>
          </w:p>
        </w:tc>
      </w:tr>
      <w:tr w:rsidR="005B0685" w:rsidRPr="005B0685" w14:paraId="4BA571E0"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A900C" w14:textId="77777777" w:rsidR="00077940" w:rsidRPr="005B0685" w:rsidRDefault="00077940" w:rsidP="00077940">
            <w:pPr>
              <w:rPr>
                <w:color w:val="auto"/>
              </w:rPr>
            </w:pPr>
            <w:r w:rsidRPr="005B0685">
              <w:rPr>
                <w:color w:val="auto"/>
              </w:rPr>
              <w:t>D_PASSWORD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D275"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AB1E3"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73412" w14:textId="77777777" w:rsidR="00077940" w:rsidRPr="005B0685" w:rsidRDefault="00077940" w:rsidP="00077940">
            <w:pPr>
              <w:rPr>
                <w:color w:val="auto"/>
              </w:rPr>
            </w:pPr>
          </w:p>
        </w:tc>
      </w:tr>
      <w:tr w:rsidR="005B0685" w:rsidRPr="005B0685" w14:paraId="0EF77503"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E8853" w14:textId="77777777" w:rsidR="00077940" w:rsidRPr="005B0685" w:rsidRDefault="00077940" w:rsidP="00077940">
            <w:pPr>
              <w:rPr>
                <w:color w:val="auto"/>
              </w:rPr>
            </w:pPr>
            <w:r w:rsidRPr="005B0685">
              <w:rPr>
                <w:color w:val="auto"/>
              </w:rPr>
              <w:t>LISCENCE_NO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0ABD9"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798C"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E845" w14:textId="77777777" w:rsidR="00077940" w:rsidRPr="005B0685" w:rsidRDefault="00077940" w:rsidP="00077940">
            <w:pPr>
              <w:rPr>
                <w:color w:val="auto"/>
              </w:rPr>
            </w:pPr>
          </w:p>
        </w:tc>
      </w:tr>
      <w:tr w:rsidR="005B0685" w:rsidRPr="005B0685" w14:paraId="562BACA6"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0B4AE" w14:textId="77777777" w:rsidR="00077940" w:rsidRPr="005B0685" w:rsidRDefault="00077940" w:rsidP="00077940">
            <w:pPr>
              <w:rPr>
                <w:color w:val="auto"/>
              </w:rPr>
            </w:pPr>
            <w:r w:rsidRPr="005B0685">
              <w:rPr>
                <w:color w:val="auto"/>
              </w:rPr>
              <w:t>LISCENCE_VALID_FROM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040B8"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F8D96"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79CEA" w14:textId="77777777" w:rsidR="00077940" w:rsidRPr="005B0685" w:rsidRDefault="00077940" w:rsidP="00077940">
            <w:pPr>
              <w:rPr>
                <w:color w:val="auto"/>
              </w:rPr>
            </w:pPr>
          </w:p>
        </w:tc>
      </w:tr>
      <w:tr w:rsidR="005B0685" w:rsidRPr="005B0685" w14:paraId="133A05AD"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B4EDE" w14:textId="77777777" w:rsidR="00077940" w:rsidRPr="005B0685" w:rsidRDefault="00077940" w:rsidP="00077940">
            <w:pPr>
              <w:rPr>
                <w:color w:val="auto"/>
              </w:rPr>
            </w:pPr>
            <w:r w:rsidRPr="005B0685">
              <w:rPr>
                <w:color w:val="auto"/>
              </w:rPr>
              <w:t>LISCENCE_VALID_TO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D906F"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AE0D8"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0953D" w14:textId="77777777" w:rsidR="00077940" w:rsidRPr="005B0685" w:rsidRDefault="00077940" w:rsidP="00077940">
            <w:pPr>
              <w:rPr>
                <w:color w:val="auto"/>
              </w:rPr>
            </w:pPr>
          </w:p>
        </w:tc>
      </w:tr>
      <w:tr w:rsidR="005B0685" w:rsidRPr="005B0685" w14:paraId="53EA51A0"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8063" w14:textId="77777777" w:rsidR="00077940" w:rsidRPr="005B0685" w:rsidRDefault="00077940" w:rsidP="00077940">
            <w:pPr>
              <w:rPr>
                <w:color w:val="auto"/>
              </w:rPr>
            </w:pPr>
            <w:r w:rsidRPr="005B0685">
              <w:rPr>
                <w:color w:val="auto"/>
              </w:rPr>
              <w:lastRenderedPageBreak/>
              <w:t>DRIVER_AVG_RATING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214D4" w14:textId="77777777" w:rsidR="00077940" w:rsidRPr="005B0685" w:rsidRDefault="00077940" w:rsidP="00077940">
            <w:pPr>
              <w:rPr>
                <w:color w:val="auto"/>
              </w:rPr>
            </w:pPr>
            <w:r w:rsidRPr="005B0685">
              <w:rPr>
                <w:color w:val="auto"/>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5F210"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442FA" w14:textId="77777777" w:rsidR="00077940" w:rsidRPr="005B0685" w:rsidRDefault="00077940" w:rsidP="00077940">
            <w:pPr>
              <w:rPr>
                <w:color w:val="auto"/>
              </w:rPr>
            </w:pPr>
          </w:p>
        </w:tc>
      </w:tr>
      <w:tr w:rsidR="005B0685" w:rsidRPr="005B0685" w14:paraId="111B7DC4"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A5B0A" w14:textId="77777777" w:rsidR="00077940" w:rsidRPr="005B0685" w:rsidRDefault="00077940" w:rsidP="00077940">
            <w:pPr>
              <w:rPr>
                <w:color w:val="auto"/>
              </w:rPr>
            </w:pPr>
            <w:r w:rsidRPr="005B0685">
              <w:rPr>
                <w:color w:val="auto"/>
              </w:rPr>
              <w:t>NON_ACCEPTANCE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36866"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8DBC2"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37EFD" w14:textId="77777777" w:rsidR="00077940" w:rsidRPr="005B0685" w:rsidRDefault="00077940" w:rsidP="00077940">
            <w:pPr>
              <w:rPr>
                <w:color w:val="auto"/>
              </w:rPr>
            </w:pPr>
          </w:p>
        </w:tc>
      </w:tr>
      <w:tr w:rsidR="005B0685" w:rsidRPr="005B0685" w14:paraId="0D99AABA"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4711D" w14:textId="77777777" w:rsidR="00077940" w:rsidRPr="005B0685" w:rsidRDefault="00077940" w:rsidP="00077940">
            <w:pPr>
              <w:rPr>
                <w:color w:val="auto"/>
              </w:rPr>
            </w:pPr>
            <w:r w:rsidRPr="005B0685">
              <w:rPr>
                <w:color w:val="auto"/>
              </w:rPr>
              <w:t>D_STATUS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4461E"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2CBE9" w14:textId="0510EE20"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56969" w14:textId="77777777" w:rsidR="00077940" w:rsidRPr="005B0685" w:rsidRDefault="00077940" w:rsidP="00077940">
            <w:pPr>
              <w:rPr>
                <w:color w:val="auto"/>
              </w:rPr>
            </w:pPr>
          </w:p>
        </w:tc>
      </w:tr>
    </w:tbl>
    <w:p w14:paraId="7D159E17" w14:textId="77777777" w:rsidR="00B9702F" w:rsidRPr="005B0685" w:rsidRDefault="00077940" w:rsidP="00B9702F">
      <w:pPr>
        <w:ind w:left="720"/>
        <w:rPr>
          <w:color w:val="auto"/>
        </w:rPr>
      </w:pPr>
      <w:r w:rsidRPr="005B0685">
        <w:rPr>
          <w:color w:val="auto"/>
        </w:rPr>
        <w:t xml:space="preserve">NON_ACCEPTANCE </w:t>
      </w:r>
      <w:r w:rsidRPr="005B0685">
        <w:rPr>
          <w:rFonts w:ascii="Times New Roman" w:hAnsi="Times New Roman" w:cs="Times New Roman"/>
          <w:color w:val="auto"/>
        </w:rPr>
        <w:t>→</w:t>
      </w:r>
      <w:r w:rsidRPr="005B0685">
        <w:rPr>
          <w:color w:val="auto"/>
        </w:rPr>
        <w:t xml:space="preserve"> {ON, OFF}</w:t>
      </w:r>
    </w:p>
    <w:p w14:paraId="76E8A675" w14:textId="39012C84" w:rsidR="00077940" w:rsidRPr="005B0685" w:rsidRDefault="00077940" w:rsidP="00B9702F">
      <w:pPr>
        <w:ind w:left="720"/>
        <w:rPr>
          <w:color w:val="auto"/>
        </w:rPr>
      </w:pPr>
      <w:r w:rsidRPr="005B0685">
        <w:rPr>
          <w:color w:val="auto"/>
        </w:rPr>
        <w:t xml:space="preserve">D_STATUS </w:t>
      </w:r>
      <w:r w:rsidRPr="005B0685">
        <w:rPr>
          <w:rFonts w:ascii="Times New Roman" w:hAnsi="Times New Roman" w:cs="Times New Roman"/>
          <w:color w:val="auto"/>
        </w:rPr>
        <w:t>→</w:t>
      </w:r>
      <w:r w:rsidRPr="005B0685">
        <w:rPr>
          <w:color w:val="auto"/>
        </w:rPr>
        <w:t xml:space="preserve"> {ACTIVE, INACTIVE}</w:t>
      </w:r>
    </w:p>
    <w:p w14:paraId="743ACB6F" w14:textId="533C570B" w:rsidR="00077940" w:rsidRPr="005B0685" w:rsidRDefault="00077940" w:rsidP="002948D9">
      <w:pPr>
        <w:pStyle w:val="ListParagraph"/>
        <w:numPr>
          <w:ilvl w:val="0"/>
          <w:numId w:val="7"/>
        </w:numPr>
        <w:rPr>
          <w:b/>
          <w:color w:val="auto"/>
          <w:u w:val="single"/>
        </w:rPr>
      </w:pPr>
      <w:r w:rsidRPr="005B0685">
        <w:rPr>
          <w:b/>
          <w:color w:val="auto"/>
          <w:u w:val="single"/>
        </w:rPr>
        <w:t>CAR</w:t>
      </w:r>
    </w:p>
    <w:tbl>
      <w:tblPr>
        <w:tblW w:w="0" w:type="auto"/>
        <w:tblInd w:w="610" w:type="dxa"/>
        <w:tblCellMar>
          <w:top w:w="15" w:type="dxa"/>
          <w:left w:w="15" w:type="dxa"/>
          <w:bottom w:w="15" w:type="dxa"/>
          <w:right w:w="15" w:type="dxa"/>
        </w:tblCellMar>
        <w:tblLook w:val="04A0" w:firstRow="1" w:lastRow="0" w:firstColumn="1" w:lastColumn="0" w:noHBand="0" w:noVBand="1"/>
      </w:tblPr>
      <w:tblGrid>
        <w:gridCol w:w="2951"/>
        <w:gridCol w:w="1708"/>
        <w:gridCol w:w="2288"/>
        <w:gridCol w:w="1642"/>
      </w:tblGrid>
      <w:tr w:rsidR="005B0685" w:rsidRPr="005B0685" w14:paraId="64BC919C"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B497A"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E9360"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8C3B6"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DE14" w14:textId="77777777" w:rsidR="00077940" w:rsidRPr="005B0685" w:rsidRDefault="00077940" w:rsidP="00077940">
            <w:pPr>
              <w:rPr>
                <w:color w:val="auto"/>
              </w:rPr>
            </w:pPr>
            <w:r w:rsidRPr="005B0685">
              <w:rPr>
                <w:color w:val="auto"/>
              </w:rPr>
              <w:t>DESCRIPTION</w:t>
            </w:r>
          </w:p>
        </w:tc>
      </w:tr>
      <w:tr w:rsidR="005B0685" w:rsidRPr="005B0685" w14:paraId="347BB1A1"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00B0" w14:textId="77777777" w:rsidR="00077940" w:rsidRPr="005B0685" w:rsidRDefault="00077940" w:rsidP="00077940">
            <w:pPr>
              <w:rPr>
                <w:color w:val="auto"/>
              </w:rPr>
            </w:pPr>
            <w:r w:rsidRPr="005B0685">
              <w:rPr>
                <w:color w:val="auto"/>
              </w:rPr>
              <w:t>CAR_ID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632CF"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804FF"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D4A" w14:textId="77777777" w:rsidR="00077940" w:rsidRPr="005B0685" w:rsidRDefault="00077940" w:rsidP="00077940">
            <w:pPr>
              <w:rPr>
                <w:color w:val="auto"/>
              </w:rPr>
            </w:pPr>
          </w:p>
        </w:tc>
      </w:tr>
      <w:tr w:rsidR="005B0685" w:rsidRPr="005B0685" w14:paraId="79E48760"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4DDA" w14:textId="77777777" w:rsidR="00077940" w:rsidRPr="005B0685" w:rsidRDefault="00077940" w:rsidP="00077940">
            <w:pPr>
              <w:rPr>
                <w:color w:val="auto"/>
              </w:rPr>
            </w:pPr>
            <w:r w:rsidRPr="005B0685">
              <w:rPr>
                <w:color w:val="auto"/>
              </w:rPr>
              <w:t>DRIVER_ID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947F1"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8E50"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581E1" w14:textId="77777777" w:rsidR="00077940" w:rsidRPr="005B0685" w:rsidRDefault="00077940" w:rsidP="00077940">
            <w:pPr>
              <w:rPr>
                <w:color w:val="auto"/>
              </w:rPr>
            </w:pPr>
          </w:p>
        </w:tc>
      </w:tr>
      <w:tr w:rsidR="005B0685" w:rsidRPr="005B0685" w14:paraId="5327D641"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A6AA1" w14:textId="77777777" w:rsidR="00077940" w:rsidRPr="005B0685" w:rsidRDefault="00077940" w:rsidP="00077940">
            <w:pPr>
              <w:rPr>
                <w:color w:val="auto"/>
              </w:rPr>
            </w:pPr>
            <w:r w:rsidRPr="005B0685">
              <w:rPr>
                <w:color w:val="auto"/>
              </w:rPr>
              <w:t>REGISTRATION_NO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98CF7"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977B" w14:textId="189AE6BE" w:rsidR="00077940" w:rsidRPr="005B0685" w:rsidRDefault="00077940" w:rsidP="00077940">
            <w:pPr>
              <w:rPr>
                <w:color w:val="auto"/>
              </w:rPr>
            </w:pPr>
            <w:r w:rsidRPr="005B0685">
              <w:rPr>
                <w:color w:val="auto"/>
              </w:rPr>
              <w:t>NOT NULL</w:t>
            </w:r>
            <w:r w:rsidR="009243DC">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D028F" w14:textId="77777777" w:rsidR="00077940" w:rsidRPr="005B0685" w:rsidRDefault="00077940" w:rsidP="00077940">
            <w:pPr>
              <w:rPr>
                <w:color w:val="auto"/>
              </w:rPr>
            </w:pPr>
          </w:p>
        </w:tc>
      </w:tr>
      <w:tr w:rsidR="005B0685" w:rsidRPr="005B0685" w14:paraId="6BEC1C5E"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35F32" w14:textId="77777777" w:rsidR="00077940" w:rsidRPr="005B0685" w:rsidRDefault="00077940" w:rsidP="00077940">
            <w:pPr>
              <w:rPr>
                <w:color w:val="auto"/>
              </w:rPr>
            </w:pPr>
            <w:r w:rsidRPr="005B0685">
              <w:rPr>
                <w:color w:val="auto"/>
              </w:rPr>
              <w:t>MAKE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C400"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70EBD"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13A" w14:textId="77777777" w:rsidR="00077940" w:rsidRPr="005B0685" w:rsidRDefault="00077940" w:rsidP="00077940">
            <w:pPr>
              <w:rPr>
                <w:color w:val="auto"/>
              </w:rPr>
            </w:pPr>
          </w:p>
        </w:tc>
      </w:tr>
      <w:tr w:rsidR="005B0685" w:rsidRPr="005B0685" w14:paraId="7025C41E"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93B3B" w14:textId="77777777" w:rsidR="00077940" w:rsidRPr="005B0685" w:rsidRDefault="00077940" w:rsidP="00077940">
            <w:pPr>
              <w:rPr>
                <w:color w:val="auto"/>
              </w:rPr>
            </w:pPr>
            <w:r w:rsidRPr="005B0685">
              <w:rPr>
                <w:color w:val="auto"/>
              </w:rPr>
              <w:t>CAR_TYPE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4A7"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ACBED"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E1419" w14:textId="77777777" w:rsidR="00077940" w:rsidRPr="005B0685" w:rsidRDefault="00077940" w:rsidP="00077940">
            <w:pPr>
              <w:rPr>
                <w:color w:val="auto"/>
              </w:rPr>
            </w:pPr>
          </w:p>
        </w:tc>
      </w:tr>
      <w:tr w:rsidR="005B0685" w:rsidRPr="005B0685" w14:paraId="686903B3"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A636" w14:textId="77777777" w:rsidR="00077940" w:rsidRPr="005B0685" w:rsidRDefault="00077940" w:rsidP="00077940">
            <w:pPr>
              <w:rPr>
                <w:color w:val="auto"/>
              </w:rPr>
            </w:pPr>
            <w:r w:rsidRPr="005B0685">
              <w:rPr>
                <w:color w:val="auto"/>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25470"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E1909"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371FD" w14:textId="77777777" w:rsidR="00077940" w:rsidRPr="005B0685" w:rsidRDefault="00077940" w:rsidP="00077940">
            <w:pPr>
              <w:rPr>
                <w:color w:val="auto"/>
              </w:rPr>
            </w:pPr>
          </w:p>
        </w:tc>
      </w:tr>
      <w:tr w:rsidR="005B0685" w:rsidRPr="005B0685" w14:paraId="7874C681"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FCF8F" w14:textId="77777777" w:rsidR="00077940" w:rsidRPr="005B0685" w:rsidRDefault="00077940" w:rsidP="00077940">
            <w:pPr>
              <w:rPr>
                <w:color w:val="auto"/>
              </w:rPr>
            </w:pPr>
            <w:r w:rsidRPr="005B0685">
              <w:rPr>
                <w:color w:val="auto"/>
              </w:rPr>
              <w:t>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A5926" w14:textId="77777777" w:rsidR="00077940" w:rsidRPr="005B0685" w:rsidRDefault="00077940" w:rsidP="00077940">
            <w:pPr>
              <w:rPr>
                <w:color w:val="auto"/>
              </w:rPr>
            </w:pPr>
            <w:r w:rsidRPr="005B0685">
              <w:rPr>
                <w:color w:val="auto"/>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C320"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C5E92" w14:textId="77777777" w:rsidR="00077940" w:rsidRPr="005B0685" w:rsidRDefault="00077940" w:rsidP="00077940">
            <w:pPr>
              <w:rPr>
                <w:color w:val="auto"/>
              </w:rPr>
            </w:pPr>
          </w:p>
        </w:tc>
      </w:tr>
      <w:tr w:rsidR="005B0685" w:rsidRPr="005B0685" w14:paraId="1A35F8BA"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02DF0" w14:textId="77777777" w:rsidR="00077940" w:rsidRPr="005B0685" w:rsidRDefault="00077940" w:rsidP="00077940">
            <w:pPr>
              <w:rPr>
                <w:color w:val="auto"/>
              </w:rPr>
            </w:pPr>
            <w:r w:rsidRPr="005B0685">
              <w:rPr>
                <w:color w:val="auto"/>
              </w:rPr>
              <w:t>POLICY_ID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F1965" w14:textId="77777777" w:rsidR="00077940" w:rsidRPr="005B0685" w:rsidRDefault="00077940" w:rsidP="00077940">
            <w:pPr>
              <w:rPr>
                <w:color w:val="auto"/>
              </w:rPr>
            </w:pPr>
            <w:r w:rsidRPr="005B0685">
              <w:rPr>
                <w:color w:val="auto"/>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FCED"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CE3A4" w14:textId="77777777" w:rsidR="00077940" w:rsidRPr="005B0685" w:rsidRDefault="00077940" w:rsidP="00077940">
            <w:pPr>
              <w:rPr>
                <w:color w:val="auto"/>
              </w:rPr>
            </w:pPr>
          </w:p>
        </w:tc>
      </w:tr>
      <w:tr w:rsidR="005B0685" w:rsidRPr="005B0685" w14:paraId="44FCB394"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3AB7F" w14:textId="77777777" w:rsidR="00077940" w:rsidRPr="005B0685" w:rsidRDefault="00077940" w:rsidP="00077940">
            <w:pPr>
              <w:rPr>
                <w:color w:val="auto"/>
              </w:rPr>
            </w:pPr>
            <w:r w:rsidRPr="005B0685">
              <w:rPr>
                <w:color w:val="auto"/>
              </w:rPr>
              <w:t>INSURANCE_VALID_FROM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6FC41"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30A4"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D421" w14:textId="77777777" w:rsidR="00077940" w:rsidRPr="005B0685" w:rsidRDefault="00077940" w:rsidP="00077940">
            <w:pPr>
              <w:rPr>
                <w:color w:val="auto"/>
              </w:rPr>
            </w:pPr>
          </w:p>
        </w:tc>
      </w:tr>
      <w:tr w:rsidR="005B0685" w:rsidRPr="005B0685" w14:paraId="5B8A6469"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1A72" w14:textId="77777777" w:rsidR="00077940" w:rsidRPr="005B0685" w:rsidRDefault="00077940" w:rsidP="00077940">
            <w:pPr>
              <w:rPr>
                <w:color w:val="auto"/>
              </w:rPr>
            </w:pPr>
            <w:r w:rsidRPr="005B0685">
              <w:rPr>
                <w:color w:val="auto"/>
              </w:rPr>
              <w:lastRenderedPageBreak/>
              <w:t>INSURANCE_VALID_TO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D4D8B"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4CE4D"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B1CBE" w14:textId="77777777" w:rsidR="00077940" w:rsidRPr="005B0685" w:rsidRDefault="00077940" w:rsidP="00077940">
            <w:pPr>
              <w:rPr>
                <w:color w:val="auto"/>
              </w:rPr>
            </w:pPr>
          </w:p>
        </w:tc>
      </w:tr>
      <w:tr w:rsidR="005B0685" w:rsidRPr="005B0685" w14:paraId="53F171A1"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039B" w14:textId="77777777" w:rsidR="00077940" w:rsidRPr="005B0685" w:rsidRDefault="00077940" w:rsidP="00077940">
            <w:pPr>
              <w:rPr>
                <w:color w:val="auto"/>
              </w:rPr>
            </w:pPr>
            <w:r w:rsidRPr="005B0685">
              <w:rPr>
                <w:color w:val="auto"/>
              </w:rPr>
              <w:t>SMOG_CHECK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64DFD"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AC657"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7D2DE" w14:textId="77777777" w:rsidR="00077940" w:rsidRPr="005B0685" w:rsidRDefault="00077940" w:rsidP="00077940">
            <w:pPr>
              <w:rPr>
                <w:color w:val="auto"/>
              </w:rPr>
            </w:pPr>
          </w:p>
        </w:tc>
      </w:tr>
    </w:tbl>
    <w:p w14:paraId="4A67E91E" w14:textId="77777777" w:rsidR="00B9702F" w:rsidRPr="005B0685" w:rsidRDefault="00077940" w:rsidP="00B9702F">
      <w:pPr>
        <w:ind w:left="720"/>
        <w:rPr>
          <w:color w:val="auto"/>
        </w:rPr>
      </w:pPr>
      <w:r w:rsidRPr="005B0685">
        <w:rPr>
          <w:color w:val="auto"/>
        </w:rPr>
        <w:t>CAR_TYPE {SUV, SEDAN, HATCHBACK, MINIVAN}</w:t>
      </w:r>
    </w:p>
    <w:p w14:paraId="7B87DB0A" w14:textId="6BDAF7F9" w:rsidR="00077940" w:rsidRPr="005B0685" w:rsidRDefault="00077940" w:rsidP="00B9702F">
      <w:pPr>
        <w:ind w:left="720"/>
        <w:rPr>
          <w:color w:val="auto"/>
        </w:rPr>
      </w:pPr>
      <w:r w:rsidRPr="005B0685">
        <w:rPr>
          <w:color w:val="auto"/>
        </w:rPr>
        <w:t>SMOG_CHECK {Y, N}</w:t>
      </w:r>
    </w:p>
    <w:p w14:paraId="46CD0C3E" w14:textId="6F5E6DF5" w:rsidR="00077940" w:rsidRPr="005B0685" w:rsidRDefault="00077940" w:rsidP="002948D9">
      <w:pPr>
        <w:pStyle w:val="ListParagraph"/>
        <w:numPr>
          <w:ilvl w:val="0"/>
          <w:numId w:val="7"/>
        </w:numPr>
        <w:rPr>
          <w:b/>
          <w:color w:val="auto"/>
          <w:u w:val="single"/>
        </w:rPr>
      </w:pPr>
      <w:r w:rsidRPr="005B0685">
        <w:rPr>
          <w:b/>
          <w:color w:val="auto"/>
          <w:u w:val="single"/>
        </w:rPr>
        <w:t>RIDE</w:t>
      </w:r>
    </w:p>
    <w:tbl>
      <w:tblPr>
        <w:tblW w:w="9360" w:type="dxa"/>
        <w:tblInd w:w="610" w:type="dxa"/>
        <w:tblCellMar>
          <w:top w:w="15" w:type="dxa"/>
          <w:left w:w="15" w:type="dxa"/>
          <w:bottom w:w="15" w:type="dxa"/>
          <w:right w:w="15" w:type="dxa"/>
        </w:tblCellMar>
        <w:tblLook w:val="04A0" w:firstRow="1" w:lastRow="0" w:firstColumn="1" w:lastColumn="0" w:noHBand="0" w:noVBand="1"/>
      </w:tblPr>
      <w:tblGrid>
        <w:gridCol w:w="2851"/>
        <w:gridCol w:w="1708"/>
        <w:gridCol w:w="1627"/>
        <w:gridCol w:w="3174"/>
      </w:tblGrid>
      <w:tr w:rsidR="005B0685" w:rsidRPr="005B0685" w14:paraId="2F2930DE"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8B61"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CE73"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CCD2"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87339" w14:textId="77777777" w:rsidR="00077940" w:rsidRPr="005B0685" w:rsidRDefault="00077940" w:rsidP="00077940">
            <w:pPr>
              <w:rPr>
                <w:color w:val="auto"/>
              </w:rPr>
            </w:pPr>
            <w:r w:rsidRPr="005B0685">
              <w:rPr>
                <w:color w:val="auto"/>
              </w:rPr>
              <w:t>DESCRIPTION</w:t>
            </w:r>
          </w:p>
        </w:tc>
      </w:tr>
      <w:tr w:rsidR="005B0685" w:rsidRPr="005B0685" w14:paraId="7BF8A3F8"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8259" w14:textId="77777777" w:rsidR="00077940" w:rsidRPr="005B0685" w:rsidRDefault="00077940" w:rsidP="00077940">
            <w:pPr>
              <w:rPr>
                <w:color w:val="auto"/>
              </w:rPr>
            </w:pPr>
            <w:r w:rsidRPr="005B0685">
              <w:rPr>
                <w:color w:val="auto"/>
              </w:rPr>
              <w:t>RIDE_ID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7809"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B3BB"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EB31" w14:textId="77777777" w:rsidR="00077940" w:rsidRPr="005B0685" w:rsidRDefault="00077940" w:rsidP="00077940">
            <w:pPr>
              <w:rPr>
                <w:color w:val="auto"/>
              </w:rPr>
            </w:pPr>
          </w:p>
        </w:tc>
      </w:tr>
      <w:tr w:rsidR="005B0685" w:rsidRPr="005B0685" w14:paraId="173F7A70"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53E3" w14:textId="77777777" w:rsidR="00077940" w:rsidRPr="005B0685" w:rsidRDefault="00077940" w:rsidP="00077940">
            <w:pPr>
              <w:rPr>
                <w:color w:val="auto"/>
              </w:rPr>
            </w:pPr>
            <w:r w:rsidRPr="005B0685">
              <w:rPr>
                <w:color w:val="auto"/>
              </w:rPr>
              <w:t>PASSENGER_ID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9E96E"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D031E"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D6DF0" w14:textId="77777777" w:rsidR="00077940" w:rsidRPr="005B0685" w:rsidRDefault="00077940" w:rsidP="00077940">
            <w:pPr>
              <w:rPr>
                <w:color w:val="auto"/>
              </w:rPr>
            </w:pPr>
          </w:p>
        </w:tc>
      </w:tr>
      <w:tr w:rsidR="005B0685" w:rsidRPr="005B0685" w14:paraId="3C2E5DDE"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E3E4" w14:textId="77777777" w:rsidR="00077940" w:rsidRPr="005B0685" w:rsidRDefault="00077940" w:rsidP="00077940">
            <w:pPr>
              <w:rPr>
                <w:color w:val="auto"/>
              </w:rPr>
            </w:pPr>
            <w:r w:rsidRPr="005B0685">
              <w:rPr>
                <w:color w:val="auto"/>
              </w:rPr>
              <w:t>CAR_ID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8D6C"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6224"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AED4C" w14:textId="77777777" w:rsidR="00077940" w:rsidRPr="005B0685" w:rsidRDefault="00077940" w:rsidP="00077940">
            <w:pPr>
              <w:rPr>
                <w:color w:val="auto"/>
              </w:rPr>
            </w:pPr>
          </w:p>
        </w:tc>
      </w:tr>
      <w:tr w:rsidR="005B0685" w:rsidRPr="005B0685" w14:paraId="10745136"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3DEA5" w14:textId="77777777" w:rsidR="00077940" w:rsidRPr="005B0685" w:rsidRDefault="00077940" w:rsidP="00077940">
            <w:pPr>
              <w:rPr>
                <w:color w:val="auto"/>
              </w:rPr>
            </w:pPr>
            <w:r w:rsidRPr="005B0685">
              <w:rPr>
                <w:color w:val="auto"/>
              </w:rPr>
              <w:t>RIDE_TYPE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14758"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AC7EC"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4711D" w14:textId="77777777" w:rsidR="00077940" w:rsidRPr="005B0685" w:rsidRDefault="00077940" w:rsidP="00077940">
            <w:pPr>
              <w:rPr>
                <w:color w:val="auto"/>
              </w:rPr>
            </w:pPr>
          </w:p>
        </w:tc>
      </w:tr>
      <w:tr w:rsidR="005B0685" w:rsidRPr="005B0685" w14:paraId="39D7549D"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C38C4" w14:textId="77777777" w:rsidR="00077940" w:rsidRPr="005B0685" w:rsidRDefault="00077940" w:rsidP="00077940">
            <w:pPr>
              <w:rPr>
                <w:color w:val="auto"/>
              </w:rPr>
            </w:pPr>
            <w:r w:rsidRPr="005B0685">
              <w:rPr>
                <w:color w:val="auto"/>
              </w:rPr>
              <w:t>RIDE_STATUS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A13A"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808BC"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3E5E5" w14:textId="77777777" w:rsidR="00077940" w:rsidRPr="005B0685" w:rsidRDefault="00077940" w:rsidP="00077940">
            <w:pPr>
              <w:rPr>
                <w:color w:val="auto"/>
              </w:rPr>
            </w:pPr>
          </w:p>
        </w:tc>
      </w:tr>
      <w:tr w:rsidR="005B0685" w:rsidRPr="005B0685" w14:paraId="2739088C"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5DD62" w14:textId="77777777" w:rsidR="00077940" w:rsidRPr="005B0685" w:rsidRDefault="00077940" w:rsidP="00077940">
            <w:pPr>
              <w:rPr>
                <w:color w:val="auto"/>
              </w:rPr>
            </w:pPr>
            <w:r w:rsidRPr="005B0685">
              <w:rPr>
                <w:color w:val="auto"/>
              </w:rPr>
              <w:t>RIDE_SOURCE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AC3FA" w14:textId="77777777" w:rsidR="00077940" w:rsidRPr="005B0685" w:rsidRDefault="00077940" w:rsidP="00077940">
            <w:pPr>
              <w:rPr>
                <w:color w:val="auto"/>
              </w:rPr>
            </w:pPr>
            <w:r w:rsidRPr="005B0685">
              <w:rPr>
                <w:color w:val="auto"/>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43AF"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A5FC6" w14:textId="77777777" w:rsidR="00077940" w:rsidRPr="005B0685" w:rsidRDefault="00077940" w:rsidP="00077940">
            <w:pPr>
              <w:rPr>
                <w:color w:val="auto"/>
              </w:rPr>
            </w:pPr>
          </w:p>
        </w:tc>
      </w:tr>
      <w:tr w:rsidR="005B0685" w:rsidRPr="005B0685" w14:paraId="314CF6AA"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99FA0" w14:textId="77777777" w:rsidR="00077940" w:rsidRPr="005B0685" w:rsidRDefault="00077940" w:rsidP="00077940">
            <w:pPr>
              <w:rPr>
                <w:color w:val="auto"/>
              </w:rPr>
            </w:pPr>
            <w:r w:rsidRPr="005B0685">
              <w:rPr>
                <w:color w:val="auto"/>
              </w:rPr>
              <w:t>RIDE_DESTINATION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A2E0" w14:textId="77777777" w:rsidR="00077940" w:rsidRPr="005B0685" w:rsidRDefault="00077940" w:rsidP="00077940">
            <w:pPr>
              <w:rPr>
                <w:color w:val="auto"/>
              </w:rPr>
            </w:pPr>
            <w:r w:rsidRPr="005B0685">
              <w:rPr>
                <w:color w:val="auto"/>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E5ED8"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346B" w14:textId="77777777" w:rsidR="00077940" w:rsidRPr="005B0685" w:rsidRDefault="00077940" w:rsidP="00077940">
            <w:pPr>
              <w:rPr>
                <w:color w:val="auto"/>
              </w:rPr>
            </w:pPr>
          </w:p>
        </w:tc>
      </w:tr>
      <w:tr w:rsidR="005B0685" w:rsidRPr="005B0685" w14:paraId="0BE682C6"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FB318" w14:textId="77777777" w:rsidR="00077940" w:rsidRPr="005B0685" w:rsidRDefault="00077940" w:rsidP="00077940">
            <w:pPr>
              <w:rPr>
                <w:color w:val="auto"/>
              </w:rPr>
            </w:pPr>
            <w:r w:rsidRPr="005B0685">
              <w:rPr>
                <w:color w:val="auto"/>
              </w:rPr>
              <w:t>SOURCE_CITY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689AB"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C38F7"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23F63" w14:textId="77777777" w:rsidR="00077940" w:rsidRPr="005B0685" w:rsidRDefault="00077940" w:rsidP="00077940">
            <w:pPr>
              <w:rPr>
                <w:color w:val="auto"/>
              </w:rPr>
            </w:pPr>
          </w:p>
        </w:tc>
      </w:tr>
      <w:tr w:rsidR="005B0685" w:rsidRPr="005B0685" w14:paraId="462937BD"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3962F" w14:textId="77777777" w:rsidR="00077940" w:rsidRPr="005B0685" w:rsidRDefault="00077940" w:rsidP="00077940">
            <w:pPr>
              <w:rPr>
                <w:color w:val="auto"/>
              </w:rPr>
            </w:pPr>
            <w:r w:rsidRPr="005B0685">
              <w:rPr>
                <w:color w:val="auto"/>
              </w:rPr>
              <w:t>DESTINATION_CITY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56204"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DFE3C"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F01EA" w14:textId="77777777" w:rsidR="00077940" w:rsidRPr="005B0685" w:rsidRDefault="00077940" w:rsidP="00077940">
            <w:pPr>
              <w:rPr>
                <w:color w:val="auto"/>
              </w:rPr>
            </w:pPr>
          </w:p>
        </w:tc>
      </w:tr>
      <w:tr w:rsidR="005B0685" w:rsidRPr="005B0685" w14:paraId="42F2A404"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C1D4F" w14:textId="77777777" w:rsidR="00077940" w:rsidRPr="005B0685" w:rsidRDefault="00077940" w:rsidP="00077940">
            <w:pPr>
              <w:rPr>
                <w:color w:val="auto"/>
              </w:rPr>
            </w:pPr>
            <w:r w:rsidRPr="005B0685">
              <w:rPr>
                <w:color w:val="auto"/>
              </w:rPr>
              <w:lastRenderedPageBreak/>
              <w:t>START_DATE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D3CC3"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0CF3F"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B6586" w14:textId="77777777" w:rsidR="00077940" w:rsidRPr="005B0685" w:rsidRDefault="00077940" w:rsidP="00077940">
            <w:pPr>
              <w:rPr>
                <w:color w:val="auto"/>
              </w:rPr>
            </w:pPr>
          </w:p>
        </w:tc>
      </w:tr>
      <w:tr w:rsidR="005B0685" w:rsidRPr="005B0685" w14:paraId="1CC64749"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AFB3A" w14:textId="77777777" w:rsidR="00077940" w:rsidRPr="005B0685" w:rsidRDefault="00077940" w:rsidP="00077940">
            <w:pPr>
              <w:rPr>
                <w:color w:val="auto"/>
              </w:rPr>
            </w:pPr>
            <w:r w:rsidRPr="005B0685">
              <w:rPr>
                <w:color w:val="auto"/>
              </w:rPr>
              <w:t>END_DATE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4CEBC"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0D71"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675E" w14:textId="77777777" w:rsidR="00077940" w:rsidRPr="005B0685" w:rsidRDefault="00077940" w:rsidP="00077940">
            <w:pPr>
              <w:rPr>
                <w:color w:val="auto"/>
              </w:rPr>
            </w:pPr>
          </w:p>
        </w:tc>
      </w:tr>
      <w:tr w:rsidR="005B0685" w:rsidRPr="005B0685" w14:paraId="3C44149E"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96F97" w14:textId="77777777" w:rsidR="00077940" w:rsidRPr="005B0685" w:rsidRDefault="00077940" w:rsidP="00077940">
            <w:pPr>
              <w:rPr>
                <w:color w:val="auto"/>
              </w:rPr>
            </w:pPr>
            <w:r w:rsidRPr="005B0685">
              <w:rPr>
                <w:color w:val="auto"/>
              </w:rPr>
              <w:t>START_TIME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AFD46" w14:textId="77777777" w:rsidR="00077940" w:rsidRPr="005B0685" w:rsidRDefault="00077940" w:rsidP="00077940">
            <w:pPr>
              <w:rPr>
                <w:color w:val="auto"/>
              </w:rPr>
            </w:pPr>
            <w:r w:rsidRPr="005B0685">
              <w:rPr>
                <w:color w:val="auto"/>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3455D"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8DFF2" w14:textId="77777777" w:rsidR="00077940" w:rsidRPr="005B0685" w:rsidRDefault="00077940" w:rsidP="00077940">
            <w:pPr>
              <w:rPr>
                <w:color w:val="auto"/>
              </w:rPr>
            </w:pPr>
          </w:p>
        </w:tc>
      </w:tr>
      <w:tr w:rsidR="005B0685" w:rsidRPr="005B0685" w14:paraId="23F3ACD7"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7B2BD" w14:textId="77777777" w:rsidR="00077940" w:rsidRPr="005B0685" w:rsidRDefault="00077940" w:rsidP="00077940">
            <w:pPr>
              <w:rPr>
                <w:color w:val="auto"/>
              </w:rPr>
            </w:pPr>
            <w:r w:rsidRPr="005B0685">
              <w:rPr>
                <w:color w:val="auto"/>
              </w:rPr>
              <w:t>END_TIME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0BF1F" w14:textId="77777777" w:rsidR="00077940" w:rsidRPr="005B0685" w:rsidRDefault="00077940" w:rsidP="00077940">
            <w:pPr>
              <w:rPr>
                <w:color w:val="auto"/>
              </w:rPr>
            </w:pPr>
            <w:r w:rsidRPr="005B0685">
              <w:rPr>
                <w:color w:val="auto"/>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E686"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697D" w14:textId="77777777" w:rsidR="00077940" w:rsidRPr="005B0685" w:rsidRDefault="00077940" w:rsidP="00077940">
            <w:pPr>
              <w:rPr>
                <w:color w:val="auto"/>
              </w:rPr>
            </w:pPr>
          </w:p>
        </w:tc>
      </w:tr>
      <w:tr w:rsidR="005B0685" w:rsidRPr="005B0685" w14:paraId="5AC59A00"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A7212" w14:textId="77777777" w:rsidR="00077940" w:rsidRPr="005B0685" w:rsidRDefault="00077940" w:rsidP="00077940">
            <w:pPr>
              <w:rPr>
                <w:color w:val="auto"/>
              </w:rPr>
            </w:pPr>
            <w:r w:rsidRPr="005B0685">
              <w:rPr>
                <w:color w:val="auto"/>
              </w:rPr>
              <w:t>NO_OF_SEATS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6FEB3"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CA8F"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885E6" w14:textId="77777777" w:rsidR="00077940" w:rsidRPr="005B0685" w:rsidRDefault="00077940" w:rsidP="00077940">
            <w:pPr>
              <w:rPr>
                <w:color w:val="auto"/>
              </w:rPr>
            </w:pPr>
            <w:r w:rsidRPr="005B0685">
              <w:rPr>
                <w:color w:val="auto"/>
              </w:rPr>
              <w:t>SEATS OFFERED IN THE CAR</w:t>
            </w:r>
          </w:p>
        </w:tc>
      </w:tr>
      <w:tr w:rsidR="005B0685" w:rsidRPr="005B0685" w14:paraId="627E32FC"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1DCD8" w14:textId="77777777" w:rsidR="00077940" w:rsidRPr="005B0685" w:rsidRDefault="00077940" w:rsidP="00077940">
            <w:pPr>
              <w:rPr>
                <w:color w:val="auto"/>
              </w:rPr>
            </w:pPr>
            <w:r w:rsidRPr="005B0685">
              <w:rPr>
                <w:color w:val="auto"/>
              </w:rPr>
              <w:t>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24B6B" w14:textId="77777777" w:rsidR="00077940" w:rsidRPr="005B0685" w:rsidRDefault="00077940" w:rsidP="00077940">
            <w:pPr>
              <w:rPr>
                <w:color w:val="auto"/>
              </w:rPr>
            </w:pPr>
            <w:r w:rsidRPr="005B0685">
              <w:rPr>
                <w:color w:val="auto"/>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438DD"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64CD4" w14:textId="77777777" w:rsidR="00077940" w:rsidRPr="005B0685" w:rsidRDefault="00077940" w:rsidP="00077940">
            <w:pPr>
              <w:rPr>
                <w:color w:val="auto"/>
              </w:rPr>
            </w:pPr>
            <w:r w:rsidRPr="005B0685">
              <w:rPr>
                <w:color w:val="auto"/>
              </w:rPr>
              <w:t>ESTIMATED TIME OF ARRIVAL</w:t>
            </w:r>
          </w:p>
        </w:tc>
      </w:tr>
      <w:tr w:rsidR="005B0685" w:rsidRPr="005B0685" w14:paraId="2959D493"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6E2D0" w14:textId="77777777" w:rsidR="00077940" w:rsidRPr="005B0685" w:rsidRDefault="00077940" w:rsidP="00077940">
            <w:pPr>
              <w:rPr>
                <w:color w:val="auto"/>
              </w:rPr>
            </w:pPr>
            <w:r w:rsidRPr="005B0685">
              <w:rPr>
                <w:color w:val="auto"/>
              </w:rPr>
              <w:t>PICKUP_TIME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8034D" w14:textId="77777777" w:rsidR="00077940" w:rsidRPr="005B0685" w:rsidRDefault="00077940" w:rsidP="00077940">
            <w:pPr>
              <w:rPr>
                <w:color w:val="auto"/>
              </w:rPr>
            </w:pPr>
            <w:r w:rsidRPr="005B0685">
              <w:rPr>
                <w:color w:val="auto"/>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9496"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822BE" w14:textId="77777777" w:rsidR="00077940" w:rsidRPr="005B0685" w:rsidRDefault="00077940" w:rsidP="00077940">
            <w:pPr>
              <w:rPr>
                <w:color w:val="auto"/>
              </w:rPr>
            </w:pPr>
            <w:r w:rsidRPr="005B0685">
              <w:rPr>
                <w:color w:val="auto"/>
              </w:rPr>
              <w:t>TIME FOR THE DRIVER TO REACH AT PICKUP LOCATION</w:t>
            </w:r>
          </w:p>
        </w:tc>
      </w:tr>
      <w:tr w:rsidR="005B0685" w:rsidRPr="005B0685" w14:paraId="05E0A564"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CE77C" w14:textId="77777777" w:rsidR="00077940" w:rsidRPr="005B0685" w:rsidRDefault="00077940" w:rsidP="00077940">
            <w:pPr>
              <w:rPr>
                <w:color w:val="auto"/>
              </w:rPr>
            </w:pPr>
            <w:r w:rsidRPr="005B0685">
              <w:rPr>
                <w:color w:val="auto"/>
              </w:rPr>
              <w:t>DRIVER_LOCATION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98951" w14:textId="77777777" w:rsidR="00077940" w:rsidRPr="005B0685" w:rsidRDefault="00077940" w:rsidP="00077940">
            <w:pPr>
              <w:rPr>
                <w:color w:val="auto"/>
              </w:rPr>
            </w:pPr>
            <w:r w:rsidRPr="005B0685">
              <w:rPr>
                <w:color w:val="auto"/>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5B946"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18BE4" w14:textId="77777777" w:rsidR="00077940" w:rsidRPr="005B0685" w:rsidRDefault="00077940" w:rsidP="00077940">
            <w:pPr>
              <w:rPr>
                <w:color w:val="auto"/>
              </w:rPr>
            </w:pPr>
            <w:r w:rsidRPr="005B0685">
              <w:rPr>
                <w:color w:val="auto"/>
              </w:rPr>
              <w:t>CURRENT LOCATION OF THE DRIVER WHEN RIDE IS REQUESTED</w:t>
            </w:r>
          </w:p>
        </w:tc>
      </w:tr>
      <w:tr w:rsidR="005B0685" w:rsidRPr="005B0685" w14:paraId="6283E194"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58EAD" w14:textId="77777777" w:rsidR="00077940" w:rsidRPr="005B0685" w:rsidRDefault="00077940" w:rsidP="00077940">
            <w:pPr>
              <w:rPr>
                <w:color w:val="auto"/>
              </w:rPr>
            </w:pPr>
            <w:r w:rsidRPr="005B0685">
              <w:rPr>
                <w:color w:val="auto"/>
              </w:rPr>
              <w:t>CANCELLATION_REASON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F2FCF"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CB14"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07E8E" w14:textId="77777777" w:rsidR="00077940" w:rsidRPr="005B0685" w:rsidRDefault="00077940" w:rsidP="00077940">
            <w:pPr>
              <w:rPr>
                <w:color w:val="auto"/>
              </w:rPr>
            </w:pPr>
          </w:p>
        </w:tc>
      </w:tr>
      <w:tr w:rsidR="005B0685" w:rsidRPr="005B0685" w14:paraId="47A1481A"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1DC5B" w14:textId="77777777" w:rsidR="00077940" w:rsidRPr="005B0685" w:rsidRDefault="00077940" w:rsidP="00077940">
            <w:pPr>
              <w:rPr>
                <w:color w:val="auto"/>
              </w:rPr>
            </w:pPr>
            <w:r w:rsidRPr="005B0685">
              <w:rPr>
                <w:color w:val="auto"/>
              </w:rPr>
              <w:t>RIDE_COST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F76FC" w14:textId="77777777" w:rsidR="00077940" w:rsidRPr="005B0685" w:rsidRDefault="00077940" w:rsidP="00077940">
            <w:pPr>
              <w:rPr>
                <w:color w:val="auto"/>
              </w:rPr>
            </w:pPr>
            <w:r w:rsidRPr="005B0685">
              <w:rPr>
                <w:color w:val="auto"/>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478FD"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5AC6" w14:textId="77777777" w:rsidR="00077940" w:rsidRPr="005B0685" w:rsidRDefault="00077940" w:rsidP="00077940">
            <w:pPr>
              <w:rPr>
                <w:color w:val="auto"/>
              </w:rPr>
            </w:pPr>
          </w:p>
        </w:tc>
      </w:tr>
      <w:tr w:rsidR="005B0685" w:rsidRPr="005B0685" w14:paraId="2D2FF33B"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7F620" w14:textId="77777777" w:rsidR="00077940" w:rsidRPr="005B0685" w:rsidRDefault="00077940" w:rsidP="00077940">
            <w:pPr>
              <w:rPr>
                <w:color w:val="auto"/>
              </w:rPr>
            </w:pPr>
            <w:r w:rsidRPr="005B0685">
              <w:rPr>
                <w:color w:val="auto"/>
              </w:rPr>
              <w:t>RIDE_TIP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D395" w14:textId="77777777" w:rsidR="00077940" w:rsidRPr="005B0685" w:rsidRDefault="00077940" w:rsidP="00077940">
            <w:pPr>
              <w:rPr>
                <w:color w:val="auto"/>
              </w:rPr>
            </w:pPr>
            <w:r w:rsidRPr="005B0685">
              <w:rPr>
                <w:color w:val="auto"/>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6F08B"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6D03F" w14:textId="77777777" w:rsidR="00077940" w:rsidRPr="005B0685" w:rsidRDefault="00077940" w:rsidP="00077940">
            <w:pPr>
              <w:rPr>
                <w:color w:val="auto"/>
              </w:rPr>
            </w:pPr>
          </w:p>
        </w:tc>
      </w:tr>
      <w:tr w:rsidR="005B0685" w:rsidRPr="005B0685" w14:paraId="43973058"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2D91B" w14:textId="77777777" w:rsidR="00077940" w:rsidRPr="005B0685" w:rsidRDefault="00077940" w:rsidP="00077940">
            <w:pPr>
              <w:rPr>
                <w:color w:val="auto"/>
              </w:rPr>
            </w:pPr>
            <w:r w:rsidRPr="005B0685">
              <w:rPr>
                <w:color w:val="auto"/>
              </w:rPr>
              <w:t>RIDE_TOTAL_COST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9CE6" w14:textId="77777777" w:rsidR="00077940" w:rsidRPr="005B0685" w:rsidRDefault="00077940" w:rsidP="00077940">
            <w:pPr>
              <w:rPr>
                <w:color w:val="auto"/>
              </w:rPr>
            </w:pPr>
            <w:r w:rsidRPr="005B0685">
              <w:rPr>
                <w:color w:val="auto"/>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31752"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2709D" w14:textId="77777777" w:rsidR="00077940" w:rsidRPr="005B0685" w:rsidRDefault="00077940" w:rsidP="00077940">
            <w:pPr>
              <w:rPr>
                <w:color w:val="auto"/>
              </w:rPr>
            </w:pPr>
          </w:p>
        </w:tc>
      </w:tr>
    </w:tbl>
    <w:p w14:paraId="518BE6D4" w14:textId="3220BDF0" w:rsidR="00077940" w:rsidRPr="005B0685" w:rsidRDefault="00077940" w:rsidP="00B9702F">
      <w:pPr>
        <w:ind w:left="720"/>
        <w:rPr>
          <w:color w:val="auto"/>
        </w:rPr>
      </w:pPr>
      <w:r w:rsidRPr="005B0685">
        <w:rPr>
          <w:color w:val="auto"/>
        </w:rPr>
        <w:t>RIDE_TYPE: {LUXURY, XL, X, POOL}</w:t>
      </w:r>
    </w:p>
    <w:p w14:paraId="7F232522" w14:textId="53505EF4" w:rsidR="00077940" w:rsidRPr="005B0685" w:rsidRDefault="00077940" w:rsidP="00B9702F">
      <w:pPr>
        <w:ind w:left="720"/>
        <w:rPr>
          <w:color w:val="auto"/>
        </w:rPr>
      </w:pPr>
      <w:r w:rsidRPr="005B0685">
        <w:rPr>
          <w:color w:val="auto"/>
        </w:rPr>
        <w:t>RIDE_STATUS: {REQUESTED, CURRENT, COMPLETED, CANCELLED}</w:t>
      </w:r>
    </w:p>
    <w:p w14:paraId="00A0D92A" w14:textId="771E9F2F" w:rsidR="00077940" w:rsidRPr="005B0685" w:rsidRDefault="00077940" w:rsidP="00CA1421">
      <w:pPr>
        <w:ind w:left="720"/>
        <w:rPr>
          <w:color w:val="auto"/>
        </w:rPr>
      </w:pPr>
      <w:r w:rsidRPr="005B0685">
        <w:rPr>
          <w:color w:val="auto"/>
        </w:rPr>
        <w:lastRenderedPageBreak/>
        <w:t>CANCELLATION_REASON: {Driver too far, Changed your mind, Driver asked me to cancel, Passenger did not show up, Driver ETA too short}</w:t>
      </w:r>
    </w:p>
    <w:p w14:paraId="6787E45F" w14:textId="77284409" w:rsidR="00077940" w:rsidRPr="005B0685" w:rsidRDefault="00077940" w:rsidP="002948D9">
      <w:pPr>
        <w:pStyle w:val="ListParagraph"/>
        <w:numPr>
          <w:ilvl w:val="0"/>
          <w:numId w:val="7"/>
        </w:numPr>
        <w:rPr>
          <w:b/>
          <w:color w:val="auto"/>
          <w:u w:val="single"/>
        </w:rPr>
      </w:pPr>
      <w:r w:rsidRPr="005B0685">
        <w:rPr>
          <w:b/>
          <w:color w:val="auto"/>
          <w:u w:val="single"/>
        </w:rPr>
        <w:t>RATING</w:t>
      </w:r>
    </w:p>
    <w:tbl>
      <w:tblPr>
        <w:tblW w:w="9360" w:type="dxa"/>
        <w:tblInd w:w="610" w:type="dxa"/>
        <w:tblCellMar>
          <w:top w:w="15" w:type="dxa"/>
          <w:left w:w="15" w:type="dxa"/>
          <w:bottom w:w="15" w:type="dxa"/>
          <w:right w:w="15" w:type="dxa"/>
        </w:tblCellMar>
        <w:tblLook w:val="04A0" w:firstRow="1" w:lastRow="0" w:firstColumn="1" w:lastColumn="0" w:noHBand="0" w:noVBand="1"/>
      </w:tblPr>
      <w:tblGrid>
        <w:gridCol w:w="3323"/>
        <w:gridCol w:w="1281"/>
        <w:gridCol w:w="2425"/>
        <w:gridCol w:w="2331"/>
      </w:tblGrid>
      <w:tr w:rsidR="005B0685" w:rsidRPr="005B0685" w14:paraId="4DF3A3D3" w14:textId="77777777" w:rsidTr="00B9702F">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F36A"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720B8"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F0C4F"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807E4" w14:textId="77777777" w:rsidR="00077940" w:rsidRPr="005B0685" w:rsidRDefault="00077940" w:rsidP="00077940">
            <w:pPr>
              <w:rPr>
                <w:color w:val="auto"/>
              </w:rPr>
            </w:pPr>
            <w:r w:rsidRPr="005B0685">
              <w:rPr>
                <w:color w:val="auto"/>
              </w:rPr>
              <w:t>DESCRIPTION</w:t>
            </w:r>
          </w:p>
        </w:tc>
      </w:tr>
      <w:tr w:rsidR="005B0685" w:rsidRPr="005B0685" w14:paraId="0A07D826"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0A202" w14:textId="77777777" w:rsidR="00077940" w:rsidRPr="005B0685" w:rsidRDefault="00077940" w:rsidP="00077940">
            <w:pPr>
              <w:rPr>
                <w:color w:val="auto"/>
              </w:rPr>
            </w:pPr>
            <w:r w:rsidRPr="005B0685">
              <w:rPr>
                <w:color w:val="auto"/>
              </w:rPr>
              <w:t>RATING_ID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3DDB9" w14:textId="77777777" w:rsidR="00077940" w:rsidRPr="005B0685" w:rsidRDefault="00077940" w:rsidP="00077940">
            <w:pPr>
              <w:rPr>
                <w:color w:val="auto"/>
              </w:rPr>
            </w:pPr>
            <w:r w:rsidRPr="005B0685">
              <w:rPr>
                <w:color w:val="auto"/>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E87D"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CB491" w14:textId="77777777" w:rsidR="00077940" w:rsidRPr="005B0685" w:rsidRDefault="00077940" w:rsidP="00077940">
            <w:pPr>
              <w:rPr>
                <w:color w:val="auto"/>
              </w:rPr>
            </w:pPr>
          </w:p>
        </w:tc>
      </w:tr>
      <w:tr w:rsidR="005B0685" w:rsidRPr="005B0685" w14:paraId="42651E03"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E97E" w14:textId="77777777" w:rsidR="00077940" w:rsidRPr="005B0685" w:rsidRDefault="00077940" w:rsidP="00077940">
            <w:pPr>
              <w:rPr>
                <w:color w:val="auto"/>
              </w:rPr>
            </w:pPr>
            <w:r w:rsidRPr="005B0685">
              <w:rPr>
                <w:color w:val="auto"/>
              </w:rPr>
              <w:t>RIDE_ID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6FC1" w14:textId="77777777" w:rsidR="00077940" w:rsidRPr="005B0685" w:rsidRDefault="00077940" w:rsidP="00077940">
            <w:pPr>
              <w:rPr>
                <w:color w:val="auto"/>
              </w:rPr>
            </w:pPr>
            <w:r w:rsidRPr="005B0685">
              <w:rPr>
                <w:color w:val="auto"/>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0DE96"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7DF10" w14:textId="77777777" w:rsidR="00077940" w:rsidRPr="005B0685" w:rsidRDefault="00077940" w:rsidP="00077940">
            <w:pPr>
              <w:rPr>
                <w:color w:val="auto"/>
              </w:rPr>
            </w:pPr>
          </w:p>
        </w:tc>
      </w:tr>
      <w:tr w:rsidR="005B0685" w:rsidRPr="005B0685" w14:paraId="1B39805D"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3195" w14:textId="77777777" w:rsidR="00077940" w:rsidRPr="005B0685" w:rsidRDefault="00077940" w:rsidP="00077940">
            <w:pPr>
              <w:rPr>
                <w:color w:val="auto"/>
              </w:rPr>
            </w:pPr>
            <w:r w:rsidRPr="005B0685">
              <w:rPr>
                <w:color w:val="auto"/>
              </w:rPr>
              <w:t>DRIVER_RATING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3E877" w14:textId="77777777" w:rsidR="00077940" w:rsidRPr="005B0685" w:rsidRDefault="00077940" w:rsidP="00077940">
            <w:pPr>
              <w:rPr>
                <w:color w:val="auto"/>
              </w:rPr>
            </w:pPr>
            <w:r w:rsidRPr="005B0685">
              <w:rPr>
                <w:color w:val="auto"/>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9CDB6"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58699" w14:textId="77777777" w:rsidR="00077940" w:rsidRPr="005B0685" w:rsidRDefault="00077940" w:rsidP="00077940">
            <w:pPr>
              <w:rPr>
                <w:color w:val="auto"/>
              </w:rPr>
            </w:pPr>
          </w:p>
        </w:tc>
      </w:tr>
      <w:tr w:rsidR="005B0685" w:rsidRPr="005B0685" w14:paraId="49832267"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2F07" w14:textId="77777777" w:rsidR="00077940" w:rsidRPr="005B0685" w:rsidRDefault="00077940" w:rsidP="00077940">
            <w:pPr>
              <w:rPr>
                <w:color w:val="auto"/>
              </w:rPr>
            </w:pPr>
            <w:r w:rsidRPr="005B0685">
              <w:rPr>
                <w:color w:val="auto"/>
              </w:rPr>
              <w:t>PASSENGER_RATING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DEB5" w14:textId="77777777" w:rsidR="00077940" w:rsidRPr="005B0685" w:rsidRDefault="00077940" w:rsidP="00077940">
            <w:pPr>
              <w:rPr>
                <w:color w:val="auto"/>
              </w:rPr>
            </w:pPr>
            <w:r w:rsidRPr="005B0685">
              <w:rPr>
                <w:color w:val="auto"/>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2A44F"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673BE" w14:textId="77777777" w:rsidR="00077940" w:rsidRPr="005B0685" w:rsidRDefault="00077940" w:rsidP="00077940">
            <w:pPr>
              <w:rPr>
                <w:color w:val="auto"/>
              </w:rPr>
            </w:pPr>
          </w:p>
        </w:tc>
      </w:tr>
    </w:tbl>
    <w:p w14:paraId="46CBB637" w14:textId="77777777" w:rsidR="00077940" w:rsidRPr="005B0685" w:rsidRDefault="00077940" w:rsidP="00077940">
      <w:pPr>
        <w:rPr>
          <w:color w:val="auto"/>
        </w:rPr>
      </w:pPr>
    </w:p>
    <w:p w14:paraId="57141C08" w14:textId="3BFC5D71" w:rsidR="00077940" w:rsidRPr="005B0685" w:rsidRDefault="00077940" w:rsidP="002948D9">
      <w:pPr>
        <w:pStyle w:val="ListParagraph"/>
        <w:numPr>
          <w:ilvl w:val="0"/>
          <w:numId w:val="7"/>
        </w:numPr>
        <w:rPr>
          <w:b/>
          <w:color w:val="auto"/>
          <w:u w:val="single"/>
        </w:rPr>
      </w:pPr>
      <w:r w:rsidRPr="005B0685">
        <w:rPr>
          <w:b/>
          <w:color w:val="auto"/>
          <w:u w:val="single"/>
        </w:rPr>
        <w:t>PAYMENT_MODE</w:t>
      </w:r>
    </w:p>
    <w:tbl>
      <w:tblPr>
        <w:tblW w:w="8730" w:type="dxa"/>
        <w:tblInd w:w="610" w:type="dxa"/>
        <w:tblCellMar>
          <w:top w:w="15" w:type="dxa"/>
          <w:left w:w="15" w:type="dxa"/>
          <w:bottom w:w="15" w:type="dxa"/>
          <w:right w:w="15" w:type="dxa"/>
        </w:tblCellMar>
        <w:tblLook w:val="04A0" w:firstRow="1" w:lastRow="0" w:firstColumn="1" w:lastColumn="0" w:noHBand="0" w:noVBand="1"/>
      </w:tblPr>
      <w:tblGrid>
        <w:gridCol w:w="3016"/>
        <w:gridCol w:w="1220"/>
        <w:gridCol w:w="2434"/>
        <w:gridCol w:w="2060"/>
      </w:tblGrid>
      <w:tr w:rsidR="005B0685" w:rsidRPr="005B0685" w14:paraId="6183D55D" w14:textId="77777777" w:rsidTr="00B9702F">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43F31"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8FDF0"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B070" w14:textId="77777777" w:rsidR="00077940" w:rsidRPr="005B0685" w:rsidRDefault="00077940" w:rsidP="00077940">
            <w:pPr>
              <w:rPr>
                <w:color w:val="auto"/>
              </w:rPr>
            </w:pPr>
            <w:r w:rsidRPr="005B0685">
              <w:rPr>
                <w:color w:val="auto"/>
              </w:rPr>
              <w:t>CONSTRAINT</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780C5" w14:textId="77777777" w:rsidR="00077940" w:rsidRPr="005B0685" w:rsidRDefault="00077940" w:rsidP="00077940">
            <w:pPr>
              <w:rPr>
                <w:color w:val="auto"/>
              </w:rPr>
            </w:pPr>
            <w:r w:rsidRPr="005B0685">
              <w:rPr>
                <w:color w:val="auto"/>
              </w:rPr>
              <w:t>DESCRIPTION</w:t>
            </w:r>
          </w:p>
        </w:tc>
      </w:tr>
      <w:tr w:rsidR="005B0685" w:rsidRPr="005B0685" w14:paraId="57AB22D2" w14:textId="77777777" w:rsidTr="00B9702F">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3BC9" w14:textId="77777777" w:rsidR="00077940" w:rsidRPr="005B0685" w:rsidRDefault="00077940" w:rsidP="00077940">
            <w:pPr>
              <w:rPr>
                <w:color w:val="auto"/>
              </w:rPr>
            </w:pPr>
            <w:r w:rsidRPr="005B0685">
              <w:rPr>
                <w:color w:val="auto"/>
              </w:rPr>
              <w:t>PAYMENT_MODE_ID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B502E"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FDD77" w14:textId="77777777" w:rsidR="00077940" w:rsidRPr="005B0685" w:rsidRDefault="00077940" w:rsidP="00077940">
            <w:pPr>
              <w:rPr>
                <w:color w:val="auto"/>
              </w:rPr>
            </w:pPr>
            <w:r w:rsidRPr="005B0685">
              <w:rPr>
                <w:b/>
                <w:bCs/>
                <w:color w:val="auto"/>
              </w:rPr>
              <w:t>PRIMARY KEY</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FCF29" w14:textId="77777777" w:rsidR="00077940" w:rsidRPr="005B0685" w:rsidRDefault="00077940" w:rsidP="00077940">
            <w:pPr>
              <w:rPr>
                <w:color w:val="auto"/>
              </w:rPr>
            </w:pPr>
          </w:p>
        </w:tc>
      </w:tr>
      <w:tr w:rsidR="005B0685" w:rsidRPr="005B0685" w14:paraId="01A90DAD" w14:textId="77777777" w:rsidTr="00B9702F">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3C4B4" w14:textId="77777777" w:rsidR="00077940" w:rsidRPr="005B0685" w:rsidRDefault="00077940" w:rsidP="00077940">
            <w:pPr>
              <w:rPr>
                <w:color w:val="auto"/>
              </w:rPr>
            </w:pPr>
            <w:r w:rsidRPr="005B0685">
              <w:rPr>
                <w:color w:val="auto"/>
              </w:rPr>
              <w:t>PASSENGER_ID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153E"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BBED" w14:textId="77777777" w:rsidR="00077940" w:rsidRPr="005B0685" w:rsidRDefault="00077940" w:rsidP="00077940">
            <w:pPr>
              <w:rPr>
                <w:color w:val="auto"/>
              </w:rPr>
            </w:pPr>
            <w:r w:rsidRPr="005B0685">
              <w:rPr>
                <w:b/>
                <w:bCs/>
                <w:color w:val="auto"/>
              </w:rPr>
              <w:t>FOREIGN KEY</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22C1" w14:textId="77777777" w:rsidR="00077940" w:rsidRPr="005B0685" w:rsidRDefault="00077940" w:rsidP="00077940">
            <w:pPr>
              <w:rPr>
                <w:color w:val="auto"/>
              </w:rPr>
            </w:pPr>
          </w:p>
        </w:tc>
      </w:tr>
      <w:tr w:rsidR="005B0685" w:rsidRPr="005B0685" w14:paraId="2CDB4C62" w14:textId="77777777" w:rsidTr="00B9702F">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E44DE" w14:textId="77777777" w:rsidR="00077940" w:rsidRPr="005B0685" w:rsidRDefault="00077940" w:rsidP="00077940">
            <w:pPr>
              <w:rPr>
                <w:color w:val="auto"/>
              </w:rPr>
            </w:pPr>
            <w:r w:rsidRPr="005B0685">
              <w:rPr>
                <w:color w:val="auto"/>
              </w:rPr>
              <w:t>MODE_TYPE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4DA23"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1155B" w14:textId="77777777" w:rsidR="00077940" w:rsidRPr="005B0685" w:rsidRDefault="00077940" w:rsidP="00077940">
            <w:pPr>
              <w:rPr>
                <w:color w:val="auto"/>
              </w:rPr>
            </w:pPr>
            <w:r w:rsidRPr="005B0685">
              <w:rPr>
                <w:color w:val="auto"/>
              </w:rPr>
              <w:t>NOT NULL</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1715" w14:textId="77777777" w:rsidR="00077940" w:rsidRPr="005B0685" w:rsidRDefault="00077940" w:rsidP="00077940">
            <w:pPr>
              <w:rPr>
                <w:color w:val="auto"/>
              </w:rPr>
            </w:pPr>
          </w:p>
        </w:tc>
      </w:tr>
    </w:tbl>
    <w:p w14:paraId="5A00D9E6" w14:textId="33917F95" w:rsidR="00077940" w:rsidRPr="005B0685" w:rsidRDefault="00077940" w:rsidP="00CA1421">
      <w:pPr>
        <w:ind w:left="720"/>
        <w:rPr>
          <w:color w:val="auto"/>
        </w:rPr>
      </w:pPr>
      <w:r w:rsidRPr="005B0685">
        <w:rPr>
          <w:color w:val="auto"/>
        </w:rPr>
        <w:t>MODE_TYPE</w:t>
      </w:r>
      <w:r w:rsidRPr="005B0685">
        <w:rPr>
          <w:rFonts w:ascii="Times New Roman" w:hAnsi="Times New Roman" w:cs="Times New Roman"/>
          <w:color w:val="auto"/>
        </w:rPr>
        <w:t>→</w:t>
      </w:r>
      <w:r w:rsidR="00B459BC">
        <w:rPr>
          <w:rFonts w:ascii="Times New Roman" w:hAnsi="Times New Roman" w:cs="Times New Roman"/>
          <w:color w:val="auto"/>
        </w:rPr>
        <w:t xml:space="preserve"> </w:t>
      </w:r>
      <w:r w:rsidRPr="005B0685">
        <w:rPr>
          <w:color w:val="auto"/>
        </w:rPr>
        <w:t>{CARD, PAYPAL}</w:t>
      </w:r>
    </w:p>
    <w:p w14:paraId="339C1D94" w14:textId="7EEE6AD0" w:rsidR="00077940" w:rsidRPr="005B0685" w:rsidRDefault="00077940" w:rsidP="002948D9">
      <w:pPr>
        <w:pStyle w:val="ListParagraph"/>
        <w:numPr>
          <w:ilvl w:val="0"/>
          <w:numId w:val="7"/>
        </w:numPr>
        <w:rPr>
          <w:b/>
          <w:color w:val="auto"/>
          <w:u w:val="single"/>
        </w:rPr>
      </w:pPr>
      <w:r w:rsidRPr="005B0685">
        <w:rPr>
          <w:b/>
          <w:color w:val="auto"/>
          <w:u w:val="single"/>
        </w:rPr>
        <w:t>PAYPAL</w:t>
      </w:r>
    </w:p>
    <w:tbl>
      <w:tblPr>
        <w:tblW w:w="8820" w:type="dxa"/>
        <w:tblInd w:w="610" w:type="dxa"/>
        <w:tblCellMar>
          <w:top w:w="15" w:type="dxa"/>
          <w:left w:w="15" w:type="dxa"/>
          <w:bottom w:w="15" w:type="dxa"/>
          <w:right w:w="15" w:type="dxa"/>
        </w:tblCellMar>
        <w:tblLook w:val="04A0" w:firstRow="1" w:lastRow="0" w:firstColumn="1" w:lastColumn="0" w:noHBand="0" w:noVBand="1"/>
      </w:tblPr>
      <w:tblGrid>
        <w:gridCol w:w="3424"/>
        <w:gridCol w:w="1006"/>
        <w:gridCol w:w="2381"/>
        <w:gridCol w:w="2009"/>
      </w:tblGrid>
      <w:tr w:rsidR="005B0685" w:rsidRPr="005B0685" w14:paraId="00B67532" w14:textId="77777777" w:rsidTr="00B9702F">
        <w:tc>
          <w:tcPr>
            <w:tcW w:w="3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79135"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5AF3"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FD4B4" w14:textId="77777777" w:rsidR="00077940" w:rsidRPr="005B0685" w:rsidRDefault="00077940" w:rsidP="00077940">
            <w:pPr>
              <w:rPr>
                <w:color w:val="auto"/>
              </w:rPr>
            </w:pPr>
            <w:r w:rsidRPr="005B0685">
              <w:rPr>
                <w:color w:val="auto"/>
              </w:rPr>
              <w:t>CONSTRAINT</w:t>
            </w:r>
          </w:p>
        </w:tc>
        <w:tc>
          <w:tcPr>
            <w:tcW w:w="2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FA83F" w14:textId="77777777" w:rsidR="00077940" w:rsidRPr="005B0685" w:rsidRDefault="00077940" w:rsidP="00077940">
            <w:pPr>
              <w:rPr>
                <w:color w:val="auto"/>
              </w:rPr>
            </w:pPr>
            <w:r w:rsidRPr="005B0685">
              <w:rPr>
                <w:color w:val="auto"/>
              </w:rPr>
              <w:t>DESCRIPTION</w:t>
            </w:r>
          </w:p>
        </w:tc>
      </w:tr>
      <w:tr w:rsidR="005B0685" w:rsidRPr="005B0685" w14:paraId="540FF232" w14:textId="77777777" w:rsidTr="00B9702F">
        <w:tc>
          <w:tcPr>
            <w:tcW w:w="3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BFD3" w14:textId="77777777" w:rsidR="00077940" w:rsidRPr="005B0685" w:rsidRDefault="00077940" w:rsidP="00077940">
            <w:pPr>
              <w:rPr>
                <w:color w:val="auto"/>
              </w:rPr>
            </w:pPr>
            <w:r w:rsidRPr="005B0685">
              <w:rPr>
                <w:color w:val="auto"/>
              </w:rPr>
              <w:t>PAYPAL_ACCOUNT_NO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DF87E"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BBF0" w14:textId="77777777" w:rsidR="00077940" w:rsidRPr="005B0685" w:rsidRDefault="00077940" w:rsidP="00077940">
            <w:pPr>
              <w:rPr>
                <w:color w:val="auto"/>
              </w:rPr>
            </w:pPr>
            <w:r w:rsidRPr="005B0685">
              <w:rPr>
                <w:b/>
                <w:bCs/>
                <w:color w:val="auto"/>
              </w:rPr>
              <w:t>PRIMARY KEY</w:t>
            </w:r>
          </w:p>
        </w:tc>
        <w:tc>
          <w:tcPr>
            <w:tcW w:w="2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0A894" w14:textId="77777777" w:rsidR="00077940" w:rsidRPr="005B0685" w:rsidRDefault="00077940" w:rsidP="00077940">
            <w:pPr>
              <w:rPr>
                <w:color w:val="auto"/>
              </w:rPr>
            </w:pPr>
          </w:p>
        </w:tc>
      </w:tr>
      <w:tr w:rsidR="005B0685" w:rsidRPr="005B0685" w14:paraId="330CF6EB" w14:textId="77777777" w:rsidTr="00B9702F">
        <w:tc>
          <w:tcPr>
            <w:tcW w:w="3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41BF" w14:textId="77777777" w:rsidR="00077940" w:rsidRPr="005B0685" w:rsidRDefault="00077940" w:rsidP="00077940">
            <w:pPr>
              <w:rPr>
                <w:color w:val="auto"/>
              </w:rPr>
            </w:pPr>
            <w:r w:rsidRPr="005B0685">
              <w:rPr>
                <w:color w:val="auto"/>
              </w:rPr>
              <w:lastRenderedPageBreak/>
              <w:t>PAYMENT_MODE_ID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5E273"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D3A1C" w14:textId="77777777" w:rsidR="00077940" w:rsidRPr="005B0685" w:rsidRDefault="00077940" w:rsidP="00077940">
            <w:pPr>
              <w:rPr>
                <w:color w:val="auto"/>
              </w:rPr>
            </w:pPr>
            <w:r w:rsidRPr="005B0685">
              <w:rPr>
                <w:b/>
                <w:bCs/>
                <w:color w:val="auto"/>
              </w:rPr>
              <w:t>FOREIGN KEY</w:t>
            </w:r>
          </w:p>
        </w:tc>
        <w:tc>
          <w:tcPr>
            <w:tcW w:w="2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16F8" w14:textId="77777777" w:rsidR="00077940" w:rsidRPr="005B0685" w:rsidRDefault="00077940" w:rsidP="00077940">
            <w:pPr>
              <w:rPr>
                <w:color w:val="auto"/>
              </w:rPr>
            </w:pPr>
          </w:p>
        </w:tc>
      </w:tr>
    </w:tbl>
    <w:p w14:paraId="13697283" w14:textId="77777777" w:rsidR="00077940" w:rsidRPr="005B0685" w:rsidRDefault="00077940" w:rsidP="00077940">
      <w:pPr>
        <w:rPr>
          <w:color w:val="auto"/>
        </w:rPr>
      </w:pPr>
    </w:p>
    <w:p w14:paraId="661BEF76" w14:textId="422E2FBE" w:rsidR="00077940" w:rsidRPr="005B0685" w:rsidRDefault="00077940" w:rsidP="002948D9">
      <w:pPr>
        <w:pStyle w:val="ListParagraph"/>
        <w:numPr>
          <w:ilvl w:val="0"/>
          <w:numId w:val="7"/>
        </w:numPr>
        <w:rPr>
          <w:b/>
          <w:color w:val="auto"/>
          <w:u w:val="single"/>
        </w:rPr>
      </w:pPr>
      <w:r w:rsidRPr="005B0685">
        <w:rPr>
          <w:b/>
          <w:color w:val="auto"/>
          <w:u w:val="single"/>
        </w:rPr>
        <w:t>CARD</w:t>
      </w:r>
    </w:p>
    <w:tbl>
      <w:tblPr>
        <w:tblW w:w="8730" w:type="dxa"/>
        <w:tblInd w:w="610" w:type="dxa"/>
        <w:tblCellMar>
          <w:top w:w="15" w:type="dxa"/>
          <w:left w:w="15" w:type="dxa"/>
          <w:bottom w:w="15" w:type="dxa"/>
          <w:right w:w="15" w:type="dxa"/>
        </w:tblCellMar>
        <w:tblLook w:val="04A0" w:firstRow="1" w:lastRow="0" w:firstColumn="1" w:lastColumn="0" w:noHBand="0" w:noVBand="1"/>
      </w:tblPr>
      <w:tblGrid>
        <w:gridCol w:w="2677"/>
        <w:gridCol w:w="2196"/>
        <w:gridCol w:w="2109"/>
        <w:gridCol w:w="1748"/>
      </w:tblGrid>
      <w:tr w:rsidR="005B0685" w:rsidRPr="005B0685" w14:paraId="2299AF75" w14:textId="77777777" w:rsidTr="00B9702F">
        <w:tc>
          <w:tcPr>
            <w:tcW w:w="2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E6093"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D806"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11E2" w14:textId="77777777" w:rsidR="00077940" w:rsidRPr="005B0685" w:rsidRDefault="00077940" w:rsidP="00077940">
            <w:pPr>
              <w:rPr>
                <w:color w:val="auto"/>
              </w:rPr>
            </w:pPr>
            <w:r w:rsidRPr="005B0685">
              <w:rPr>
                <w:color w:val="auto"/>
              </w:rPr>
              <w:t>CONSTRAINT</w:t>
            </w:r>
          </w:p>
        </w:tc>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CB51" w14:textId="77777777" w:rsidR="00077940" w:rsidRPr="005B0685" w:rsidRDefault="00077940" w:rsidP="00077940">
            <w:pPr>
              <w:rPr>
                <w:color w:val="auto"/>
              </w:rPr>
            </w:pPr>
            <w:r w:rsidRPr="005B0685">
              <w:rPr>
                <w:color w:val="auto"/>
              </w:rPr>
              <w:t>DESCRIPTION</w:t>
            </w:r>
          </w:p>
        </w:tc>
      </w:tr>
      <w:tr w:rsidR="005B0685" w:rsidRPr="005B0685" w14:paraId="0B032F22" w14:textId="77777777" w:rsidTr="00B9702F">
        <w:tc>
          <w:tcPr>
            <w:tcW w:w="2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CDB7D" w14:textId="77777777" w:rsidR="00077940" w:rsidRPr="005B0685" w:rsidRDefault="00077940" w:rsidP="00077940">
            <w:pPr>
              <w:rPr>
                <w:color w:val="auto"/>
              </w:rPr>
            </w:pPr>
            <w:r w:rsidRPr="005B0685">
              <w:rPr>
                <w:color w:val="auto"/>
              </w:rPr>
              <w:t>CARD_NO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4F43" w14:textId="77777777" w:rsidR="00077940" w:rsidRPr="005B0685" w:rsidRDefault="00077940" w:rsidP="00077940">
            <w:pPr>
              <w:rPr>
                <w:color w:val="auto"/>
              </w:rPr>
            </w:pPr>
            <w:r w:rsidRPr="005B0685">
              <w:rPr>
                <w:color w:val="auto"/>
              </w:rPr>
              <w:t>NVARCHAR(25)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672C5" w14:textId="77777777" w:rsidR="00077940" w:rsidRPr="005B0685" w:rsidRDefault="00077940" w:rsidP="00077940">
            <w:pPr>
              <w:rPr>
                <w:color w:val="auto"/>
              </w:rPr>
            </w:pPr>
            <w:r w:rsidRPr="005B0685">
              <w:rPr>
                <w:b/>
                <w:bCs/>
                <w:color w:val="auto"/>
              </w:rPr>
              <w:t>PRIMARY KEY</w:t>
            </w:r>
          </w:p>
        </w:tc>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D903C" w14:textId="77777777" w:rsidR="00077940" w:rsidRPr="005B0685" w:rsidRDefault="00077940" w:rsidP="00077940">
            <w:pPr>
              <w:rPr>
                <w:color w:val="auto"/>
              </w:rPr>
            </w:pPr>
          </w:p>
        </w:tc>
      </w:tr>
      <w:tr w:rsidR="005B0685" w:rsidRPr="005B0685" w14:paraId="7C1F7D8C" w14:textId="77777777" w:rsidTr="00B9702F">
        <w:tc>
          <w:tcPr>
            <w:tcW w:w="2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DCF5" w14:textId="77777777" w:rsidR="00077940" w:rsidRPr="005B0685" w:rsidRDefault="00077940" w:rsidP="00077940">
            <w:pPr>
              <w:rPr>
                <w:color w:val="auto"/>
              </w:rPr>
            </w:pPr>
            <w:r w:rsidRPr="005B0685">
              <w:rPr>
                <w:color w:val="auto"/>
              </w:rPr>
              <w:t>PAYMENT_MODE_ID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05FEC"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AE10" w14:textId="77777777" w:rsidR="00077940" w:rsidRPr="005B0685" w:rsidRDefault="00077940" w:rsidP="00077940">
            <w:pPr>
              <w:rPr>
                <w:color w:val="auto"/>
              </w:rPr>
            </w:pPr>
            <w:r w:rsidRPr="005B0685">
              <w:rPr>
                <w:b/>
                <w:bCs/>
                <w:color w:val="auto"/>
              </w:rPr>
              <w:t>FOREIGN KEY</w:t>
            </w:r>
          </w:p>
        </w:tc>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60AD" w14:textId="77777777" w:rsidR="00077940" w:rsidRPr="005B0685" w:rsidRDefault="00077940" w:rsidP="00077940">
            <w:pPr>
              <w:rPr>
                <w:color w:val="auto"/>
              </w:rPr>
            </w:pPr>
          </w:p>
        </w:tc>
      </w:tr>
      <w:tr w:rsidR="005B0685" w:rsidRPr="005B0685" w14:paraId="40B15A82" w14:textId="77777777" w:rsidTr="00B9702F">
        <w:tc>
          <w:tcPr>
            <w:tcW w:w="2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669C" w14:textId="77777777" w:rsidR="00077940" w:rsidRPr="005B0685" w:rsidRDefault="00077940" w:rsidP="00077940">
            <w:pPr>
              <w:rPr>
                <w:color w:val="auto"/>
              </w:rPr>
            </w:pPr>
            <w:r w:rsidRPr="005B0685">
              <w:rPr>
                <w:color w:val="auto"/>
              </w:rPr>
              <w:t>CARD_TYPE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D4729"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FDD98" w14:textId="77777777" w:rsidR="00077940" w:rsidRPr="005B0685" w:rsidRDefault="00077940" w:rsidP="00077940">
            <w:pPr>
              <w:rPr>
                <w:color w:val="auto"/>
              </w:rPr>
            </w:pPr>
            <w:r w:rsidRPr="005B0685">
              <w:rPr>
                <w:color w:val="auto"/>
              </w:rPr>
              <w:t>NOT NULL</w:t>
            </w:r>
          </w:p>
        </w:tc>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4C0B3" w14:textId="77777777" w:rsidR="00077940" w:rsidRPr="005B0685" w:rsidRDefault="00077940" w:rsidP="00077940">
            <w:pPr>
              <w:rPr>
                <w:color w:val="auto"/>
              </w:rPr>
            </w:pPr>
          </w:p>
        </w:tc>
      </w:tr>
      <w:tr w:rsidR="005B0685" w:rsidRPr="005B0685" w14:paraId="2096BE74" w14:textId="77777777" w:rsidTr="00B9702F">
        <w:tc>
          <w:tcPr>
            <w:tcW w:w="2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A1201" w14:textId="77777777" w:rsidR="00077940" w:rsidRPr="005B0685" w:rsidRDefault="00077940" w:rsidP="00077940">
            <w:pPr>
              <w:rPr>
                <w:color w:val="auto"/>
              </w:rPr>
            </w:pPr>
            <w:r w:rsidRPr="005B0685">
              <w:rPr>
                <w:color w:val="auto"/>
              </w:rPr>
              <w:t>CARDHOLDER_NAME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195F8"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30A42" w14:textId="77777777" w:rsidR="00077940" w:rsidRPr="005B0685" w:rsidRDefault="00077940" w:rsidP="00077940">
            <w:pPr>
              <w:rPr>
                <w:color w:val="auto"/>
              </w:rPr>
            </w:pPr>
            <w:r w:rsidRPr="005B0685">
              <w:rPr>
                <w:color w:val="auto"/>
              </w:rPr>
              <w:t>NOT NULL</w:t>
            </w:r>
          </w:p>
        </w:tc>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6489" w14:textId="77777777" w:rsidR="00077940" w:rsidRPr="005B0685" w:rsidRDefault="00077940" w:rsidP="00077940">
            <w:pPr>
              <w:rPr>
                <w:color w:val="auto"/>
              </w:rPr>
            </w:pPr>
          </w:p>
        </w:tc>
      </w:tr>
      <w:tr w:rsidR="005B0685" w:rsidRPr="005B0685" w14:paraId="216B7D64" w14:textId="77777777" w:rsidTr="00B9702F">
        <w:tc>
          <w:tcPr>
            <w:tcW w:w="2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52415" w14:textId="77777777" w:rsidR="00077940" w:rsidRPr="005B0685" w:rsidRDefault="00077940" w:rsidP="00077940">
            <w:pPr>
              <w:rPr>
                <w:color w:val="auto"/>
              </w:rPr>
            </w:pPr>
            <w:r w:rsidRPr="005B0685">
              <w:rPr>
                <w:color w:val="auto"/>
              </w:rPr>
              <w:t>VALID_THROUGH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1F76"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9F93" w14:textId="77777777" w:rsidR="00077940" w:rsidRPr="005B0685" w:rsidRDefault="00077940" w:rsidP="00077940">
            <w:pPr>
              <w:rPr>
                <w:color w:val="auto"/>
              </w:rPr>
            </w:pPr>
            <w:r w:rsidRPr="005B0685">
              <w:rPr>
                <w:color w:val="auto"/>
              </w:rPr>
              <w:t>NOT NULL</w:t>
            </w:r>
          </w:p>
        </w:tc>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39C9A" w14:textId="77777777" w:rsidR="00077940" w:rsidRPr="005B0685" w:rsidRDefault="00077940" w:rsidP="00077940">
            <w:pPr>
              <w:rPr>
                <w:color w:val="auto"/>
              </w:rPr>
            </w:pPr>
          </w:p>
        </w:tc>
      </w:tr>
      <w:tr w:rsidR="005B0685" w:rsidRPr="005B0685" w14:paraId="3324C26B" w14:textId="77777777" w:rsidTr="00B9702F">
        <w:tc>
          <w:tcPr>
            <w:tcW w:w="2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616B5" w14:textId="77777777" w:rsidR="00077940" w:rsidRPr="005B0685" w:rsidRDefault="00077940" w:rsidP="00077940">
            <w:pPr>
              <w:rPr>
                <w:color w:val="auto"/>
              </w:rPr>
            </w:pPr>
            <w:r w:rsidRPr="005B0685">
              <w:rPr>
                <w:color w:val="auto"/>
              </w:rPr>
              <w:t>ZIP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1EC20" w14:textId="77777777" w:rsidR="00077940" w:rsidRPr="005B0685" w:rsidRDefault="00077940" w:rsidP="00077940">
            <w:pPr>
              <w:rPr>
                <w:color w:val="auto"/>
              </w:rPr>
            </w:pPr>
            <w:r w:rsidRPr="005B0685">
              <w:rPr>
                <w:color w:val="auto"/>
              </w:rPr>
              <w:t>INT(5)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87AD" w14:textId="77777777" w:rsidR="00077940" w:rsidRPr="005B0685" w:rsidRDefault="00077940" w:rsidP="00077940">
            <w:pPr>
              <w:rPr>
                <w:color w:val="auto"/>
              </w:rPr>
            </w:pPr>
            <w:r w:rsidRPr="005B0685">
              <w:rPr>
                <w:color w:val="auto"/>
              </w:rPr>
              <w:t>NOT NULL</w:t>
            </w:r>
          </w:p>
        </w:tc>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DE205" w14:textId="77777777" w:rsidR="00077940" w:rsidRPr="005B0685" w:rsidRDefault="00077940" w:rsidP="00077940">
            <w:pPr>
              <w:rPr>
                <w:color w:val="auto"/>
              </w:rPr>
            </w:pPr>
          </w:p>
        </w:tc>
      </w:tr>
    </w:tbl>
    <w:p w14:paraId="07BCE436" w14:textId="4D6C9A1E" w:rsidR="00B9702F" w:rsidRPr="005B0685" w:rsidRDefault="00077940" w:rsidP="00CA1421">
      <w:pPr>
        <w:ind w:left="720"/>
        <w:rPr>
          <w:color w:val="auto"/>
        </w:rPr>
      </w:pPr>
      <w:r w:rsidRPr="005B0685">
        <w:rPr>
          <w:color w:val="auto"/>
        </w:rPr>
        <w:t xml:space="preserve">CARD TYPE </w:t>
      </w:r>
      <w:r w:rsidRPr="005B0685">
        <w:rPr>
          <w:rFonts w:ascii="Times New Roman" w:hAnsi="Times New Roman" w:cs="Times New Roman"/>
          <w:color w:val="auto"/>
        </w:rPr>
        <w:t>→</w:t>
      </w:r>
      <w:r w:rsidRPr="005B0685">
        <w:rPr>
          <w:color w:val="auto"/>
        </w:rPr>
        <w:t xml:space="preserve"> {CREDIT, DEBIT}</w:t>
      </w:r>
    </w:p>
    <w:p w14:paraId="2527241B" w14:textId="7E92BF12" w:rsidR="00077940" w:rsidRPr="005B0685" w:rsidRDefault="00077940" w:rsidP="002948D9">
      <w:pPr>
        <w:pStyle w:val="ListParagraph"/>
        <w:numPr>
          <w:ilvl w:val="0"/>
          <w:numId w:val="7"/>
        </w:numPr>
        <w:rPr>
          <w:b/>
          <w:color w:val="auto"/>
          <w:u w:val="single"/>
        </w:rPr>
      </w:pPr>
      <w:r w:rsidRPr="005B0685">
        <w:rPr>
          <w:b/>
          <w:color w:val="auto"/>
          <w:u w:val="single"/>
        </w:rPr>
        <w:t>PAYMENT</w:t>
      </w:r>
    </w:p>
    <w:tbl>
      <w:tblPr>
        <w:tblW w:w="9360" w:type="dxa"/>
        <w:tblInd w:w="610" w:type="dxa"/>
        <w:tblCellMar>
          <w:top w:w="15" w:type="dxa"/>
          <w:left w:w="15" w:type="dxa"/>
          <w:bottom w:w="15" w:type="dxa"/>
          <w:right w:w="15" w:type="dxa"/>
        </w:tblCellMar>
        <w:tblLook w:val="04A0" w:firstRow="1" w:lastRow="0" w:firstColumn="1" w:lastColumn="0" w:noHBand="0" w:noVBand="1"/>
      </w:tblPr>
      <w:tblGrid>
        <w:gridCol w:w="3324"/>
        <w:gridCol w:w="1269"/>
        <w:gridCol w:w="2458"/>
        <w:gridCol w:w="2309"/>
      </w:tblGrid>
      <w:tr w:rsidR="005B0685" w:rsidRPr="005B0685" w14:paraId="1B7CF0F5"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0F214"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3D409"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A5741"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275C" w14:textId="77777777" w:rsidR="00077940" w:rsidRPr="005B0685" w:rsidRDefault="00077940" w:rsidP="00077940">
            <w:pPr>
              <w:rPr>
                <w:color w:val="auto"/>
              </w:rPr>
            </w:pPr>
            <w:r w:rsidRPr="005B0685">
              <w:rPr>
                <w:color w:val="auto"/>
              </w:rPr>
              <w:t>DESCRIPTION</w:t>
            </w:r>
          </w:p>
        </w:tc>
      </w:tr>
      <w:tr w:rsidR="005B0685" w:rsidRPr="005B0685" w14:paraId="1CDD1EDE"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9623" w14:textId="77777777" w:rsidR="00077940" w:rsidRPr="005B0685" w:rsidRDefault="00077940" w:rsidP="00077940">
            <w:pPr>
              <w:rPr>
                <w:color w:val="auto"/>
              </w:rPr>
            </w:pPr>
            <w:r w:rsidRPr="005B0685">
              <w:rPr>
                <w:color w:val="auto"/>
              </w:rPr>
              <w:t>PAYMENT_ID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79DC"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A8C9"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B2C3D" w14:textId="77777777" w:rsidR="00077940" w:rsidRPr="005B0685" w:rsidRDefault="00077940" w:rsidP="00077940">
            <w:pPr>
              <w:rPr>
                <w:color w:val="auto"/>
              </w:rPr>
            </w:pPr>
          </w:p>
        </w:tc>
      </w:tr>
      <w:tr w:rsidR="005B0685" w:rsidRPr="005B0685" w14:paraId="74B0D457"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E41E" w14:textId="77777777" w:rsidR="00077940" w:rsidRPr="005B0685" w:rsidRDefault="00077940" w:rsidP="00077940">
            <w:pPr>
              <w:rPr>
                <w:color w:val="auto"/>
              </w:rPr>
            </w:pPr>
            <w:r w:rsidRPr="005B0685">
              <w:rPr>
                <w:color w:val="auto"/>
              </w:rPr>
              <w:t>RIDE_ID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D38F4"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EAB40"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CA273" w14:textId="77777777" w:rsidR="00077940" w:rsidRPr="005B0685" w:rsidRDefault="00077940" w:rsidP="00077940">
            <w:pPr>
              <w:rPr>
                <w:color w:val="auto"/>
              </w:rPr>
            </w:pPr>
          </w:p>
        </w:tc>
      </w:tr>
      <w:tr w:rsidR="005B0685" w:rsidRPr="005B0685" w14:paraId="65B750BD"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F0125" w14:textId="77777777" w:rsidR="00077940" w:rsidRPr="005B0685" w:rsidRDefault="00077940" w:rsidP="00077940">
            <w:pPr>
              <w:rPr>
                <w:color w:val="auto"/>
              </w:rPr>
            </w:pPr>
            <w:r w:rsidRPr="005B0685">
              <w:rPr>
                <w:color w:val="auto"/>
              </w:rPr>
              <w:t>PAYMENT_MODE_ID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BC5E1"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30FA0" w14:textId="77777777" w:rsidR="00077940" w:rsidRPr="005B0685" w:rsidRDefault="00077940" w:rsidP="00077940">
            <w:pPr>
              <w:rPr>
                <w:color w:val="auto"/>
              </w:rPr>
            </w:pPr>
            <w:r w:rsidRPr="005B0685">
              <w:rPr>
                <w:b/>
                <w:bCs/>
                <w:color w:val="auto"/>
              </w:rPr>
              <w:t>FOREIGN_KEY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1A29" w14:textId="77777777" w:rsidR="00077940" w:rsidRPr="005B0685" w:rsidRDefault="00077940" w:rsidP="00077940">
            <w:pPr>
              <w:rPr>
                <w:color w:val="auto"/>
              </w:rPr>
            </w:pPr>
          </w:p>
        </w:tc>
      </w:tr>
      <w:tr w:rsidR="005B0685" w:rsidRPr="005B0685" w14:paraId="5832A9DF"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14531" w14:textId="77777777" w:rsidR="00077940" w:rsidRPr="005B0685" w:rsidRDefault="00077940" w:rsidP="00077940">
            <w:pPr>
              <w:rPr>
                <w:color w:val="auto"/>
              </w:rPr>
            </w:pPr>
            <w:r w:rsidRPr="005B0685">
              <w:rPr>
                <w:color w:val="auto"/>
              </w:rPr>
              <w:lastRenderedPageBreak/>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83D2B" w14:textId="77777777" w:rsidR="00077940" w:rsidRPr="005B0685" w:rsidRDefault="00077940" w:rsidP="00077940">
            <w:pPr>
              <w:rPr>
                <w:color w:val="auto"/>
              </w:rPr>
            </w:pPr>
            <w:r w:rsidRPr="005B0685">
              <w:rPr>
                <w:color w:val="auto"/>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F88B0"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BC1B3" w14:textId="77777777" w:rsidR="00077940" w:rsidRPr="005B0685" w:rsidRDefault="00077940" w:rsidP="00077940">
            <w:pPr>
              <w:rPr>
                <w:color w:val="auto"/>
              </w:rPr>
            </w:pPr>
          </w:p>
        </w:tc>
      </w:tr>
    </w:tbl>
    <w:p w14:paraId="2AABB28C" w14:textId="77777777" w:rsidR="00077940" w:rsidRPr="005B0685" w:rsidRDefault="00077940" w:rsidP="00077940">
      <w:pPr>
        <w:rPr>
          <w:color w:val="auto"/>
        </w:rPr>
      </w:pPr>
    </w:p>
    <w:p w14:paraId="0848A292" w14:textId="5BBF80F3" w:rsidR="00077940" w:rsidRPr="005B0685" w:rsidRDefault="00077940" w:rsidP="002948D9">
      <w:pPr>
        <w:pStyle w:val="ListParagraph"/>
        <w:numPr>
          <w:ilvl w:val="0"/>
          <w:numId w:val="7"/>
        </w:numPr>
        <w:rPr>
          <w:b/>
          <w:color w:val="auto"/>
          <w:u w:val="single"/>
        </w:rPr>
      </w:pPr>
      <w:r w:rsidRPr="005B0685">
        <w:rPr>
          <w:b/>
          <w:color w:val="auto"/>
          <w:u w:val="single"/>
        </w:rPr>
        <w:t>PASSENGER_INCIDENT</w:t>
      </w:r>
    </w:p>
    <w:tbl>
      <w:tblPr>
        <w:tblW w:w="9360" w:type="dxa"/>
        <w:tblInd w:w="610" w:type="dxa"/>
        <w:tblCellMar>
          <w:top w:w="15" w:type="dxa"/>
          <w:left w:w="15" w:type="dxa"/>
          <w:bottom w:w="15" w:type="dxa"/>
          <w:right w:w="15" w:type="dxa"/>
        </w:tblCellMar>
        <w:tblLook w:val="04A0" w:firstRow="1" w:lastRow="0" w:firstColumn="1" w:lastColumn="0" w:noHBand="0" w:noVBand="1"/>
      </w:tblPr>
      <w:tblGrid>
        <w:gridCol w:w="3159"/>
        <w:gridCol w:w="2125"/>
        <w:gridCol w:w="2078"/>
        <w:gridCol w:w="1998"/>
      </w:tblGrid>
      <w:tr w:rsidR="005B0685" w:rsidRPr="005B0685" w14:paraId="3CF09527"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7DA6"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E3581"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7546D"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ECD23" w14:textId="77777777" w:rsidR="00077940" w:rsidRPr="005B0685" w:rsidRDefault="00077940" w:rsidP="00077940">
            <w:pPr>
              <w:rPr>
                <w:color w:val="auto"/>
              </w:rPr>
            </w:pPr>
            <w:r w:rsidRPr="005B0685">
              <w:rPr>
                <w:color w:val="auto"/>
              </w:rPr>
              <w:t>DESCRIPTION</w:t>
            </w:r>
          </w:p>
        </w:tc>
      </w:tr>
      <w:tr w:rsidR="005B0685" w:rsidRPr="005B0685" w14:paraId="70EDF2DD"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6C00C" w14:textId="77777777" w:rsidR="00077940" w:rsidRPr="005B0685" w:rsidRDefault="00077940" w:rsidP="00077940">
            <w:pPr>
              <w:rPr>
                <w:color w:val="auto"/>
              </w:rPr>
            </w:pPr>
            <w:r w:rsidRPr="005B0685">
              <w:rPr>
                <w:color w:val="auto"/>
              </w:rPr>
              <w:t>P_INCIDENT_ID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2861E"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00D2F"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68736" w14:textId="77777777" w:rsidR="00077940" w:rsidRPr="005B0685" w:rsidRDefault="00077940" w:rsidP="00077940">
            <w:pPr>
              <w:rPr>
                <w:color w:val="auto"/>
              </w:rPr>
            </w:pPr>
          </w:p>
        </w:tc>
      </w:tr>
      <w:tr w:rsidR="005B0685" w:rsidRPr="005B0685" w14:paraId="3D582F98"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AF6BA" w14:textId="77777777" w:rsidR="00077940" w:rsidRPr="005B0685" w:rsidRDefault="00077940" w:rsidP="00077940">
            <w:pPr>
              <w:rPr>
                <w:color w:val="auto"/>
              </w:rPr>
            </w:pPr>
            <w:r w:rsidRPr="005B0685">
              <w:rPr>
                <w:color w:val="auto"/>
              </w:rPr>
              <w:t>P_START_DATE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33E2"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B37BF"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681A3" w14:textId="77777777" w:rsidR="00077940" w:rsidRPr="005B0685" w:rsidRDefault="00077940" w:rsidP="00077940">
            <w:pPr>
              <w:rPr>
                <w:color w:val="auto"/>
              </w:rPr>
            </w:pPr>
          </w:p>
        </w:tc>
      </w:tr>
      <w:tr w:rsidR="005B0685" w:rsidRPr="005B0685" w14:paraId="6DBE4772"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6AAD7" w14:textId="77777777" w:rsidR="00077940" w:rsidRPr="005B0685" w:rsidRDefault="00077940" w:rsidP="00077940">
            <w:pPr>
              <w:rPr>
                <w:color w:val="auto"/>
              </w:rPr>
            </w:pPr>
            <w:r w:rsidRPr="005B0685">
              <w:rPr>
                <w:color w:val="auto"/>
              </w:rPr>
              <w:t>P_END_DATE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E508"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1F2D"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FCED4" w14:textId="77777777" w:rsidR="00077940" w:rsidRPr="005B0685" w:rsidRDefault="00077940" w:rsidP="00077940">
            <w:pPr>
              <w:rPr>
                <w:color w:val="auto"/>
              </w:rPr>
            </w:pPr>
          </w:p>
        </w:tc>
      </w:tr>
      <w:tr w:rsidR="005B0685" w:rsidRPr="005B0685" w14:paraId="762ED5AC"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7D59B" w14:textId="77777777" w:rsidR="00077940" w:rsidRPr="005B0685" w:rsidRDefault="00077940" w:rsidP="00077940">
            <w:pPr>
              <w:rPr>
                <w:color w:val="auto"/>
              </w:rPr>
            </w:pPr>
            <w:r w:rsidRPr="005B0685">
              <w:rPr>
                <w:color w:val="auto"/>
              </w:rPr>
              <w:t>PASSENGER_ID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5DA0"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6D17"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3B40B" w14:textId="77777777" w:rsidR="00077940" w:rsidRPr="005B0685" w:rsidRDefault="00077940" w:rsidP="00077940">
            <w:pPr>
              <w:rPr>
                <w:color w:val="auto"/>
              </w:rPr>
            </w:pPr>
          </w:p>
        </w:tc>
      </w:tr>
      <w:tr w:rsidR="005B0685" w:rsidRPr="005B0685" w14:paraId="65A03EC4"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812DA" w14:textId="77777777" w:rsidR="00077940" w:rsidRPr="005B0685" w:rsidRDefault="00077940" w:rsidP="00077940">
            <w:pPr>
              <w:rPr>
                <w:color w:val="auto"/>
              </w:rPr>
            </w:pPr>
            <w:r w:rsidRPr="005B0685">
              <w:rPr>
                <w:color w:val="auto"/>
              </w:rPr>
              <w:t>P_REP_ID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840A2"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48868"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1B380" w14:textId="77777777" w:rsidR="00077940" w:rsidRPr="005B0685" w:rsidRDefault="00077940" w:rsidP="00077940">
            <w:pPr>
              <w:rPr>
                <w:color w:val="auto"/>
              </w:rPr>
            </w:pPr>
          </w:p>
        </w:tc>
      </w:tr>
      <w:tr w:rsidR="005B0685" w:rsidRPr="005B0685" w14:paraId="06CB7C54"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4DC6A" w14:textId="77777777" w:rsidR="00077940" w:rsidRPr="005B0685" w:rsidRDefault="00077940" w:rsidP="00077940">
            <w:pPr>
              <w:rPr>
                <w:color w:val="auto"/>
              </w:rPr>
            </w:pPr>
            <w:r w:rsidRPr="005B0685">
              <w:rPr>
                <w:color w:val="auto"/>
              </w:rPr>
              <w:t>RIDE_ID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8A7FA"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0D0A7"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15E4D" w14:textId="77777777" w:rsidR="00077940" w:rsidRPr="005B0685" w:rsidRDefault="00077940" w:rsidP="00077940">
            <w:pPr>
              <w:rPr>
                <w:color w:val="auto"/>
              </w:rPr>
            </w:pPr>
          </w:p>
        </w:tc>
      </w:tr>
      <w:tr w:rsidR="005B0685" w:rsidRPr="005B0685" w14:paraId="34783F69"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D5983" w14:textId="77777777" w:rsidR="00077940" w:rsidRPr="005B0685" w:rsidRDefault="00077940" w:rsidP="00077940">
            <w:pPr>
              <w:rPr>
                <w:color w:val="auto"/>
              </w:rPr>
            </w:pPr>
            <w:r w:rsidRPr="005B0685">
              <w:rPr>
                <w:color w:val="auto"/>
              </w:rPr>
              <w:t>P_INCIDENT_TYPE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FDCDE"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082B"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B1318" w14:textId="77777777" w:rsidR="00077940" w:rsidRPr="005B0685" w:rsidRDefault="00077940" w:rsidP="00077940">
            <w:pPr>
              <w:rPr>
                <w:color w:val="auto"/>
              </w:rPr>
            </w:pPr>
          </w:p>
        </w:tc>
      </w:tr>
      <w:tr w:rsidR="00D258A8" w:rsidRPr="005B0685" w14:paraId="068A1F98"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ED27A" w14:textId="38D65187" w:rsidR="00D258A8" w:rsidRPr="005B0685" w:rsidRDefault="00D258A8" w:rsidP="00077940">
            <w:pPr>
              <w:rPr>
                <w:color w:val="auto"/>
              </w:rPr>
            </w:pPr>
            <w:r>
              <w:rPr>
                <w:color w:val="auto"/>
              </w:rPr>
              <w:t>P_INCIDENT_PRIORITY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D6BDD" w14:textId="339A1C47" w:rsidR="00D258A8" w:rsidRPr="005B0685" w:rsidRDefault="00D258A8" w:rsidP="00077940">
            <w:pPr>
              <w:rPr>
                <w:color w:val="auto"/>
              </w:rPr>
            </w:pPr>
            <w:r>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FB315" w14:textId="15E9FE50" w:rsidR="00D258A8" w:rsidRPr="005B0685" w:rsidRDefault="00D258A8" w:rsidP="00077940">
            <w:pPr>
              <w:rPr>
                <w:color w:val="auto"/>
              </w:rPr>
            </w:pPr>
            <w:r>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61682" w14:textId="77777777" w:rsidR="00D258A8" w:rsidRPr="005B0685" w:rsidRDefault="00D258A8" w:rsidP="00077940">
            <w:pPr>
              <w:rPr>
                <w:color w:val="auto"/>
              </w:rPr>
            </w:pPr>
          </w:p>
        </w:tc>
      </w:tr>
      <w:tr w:rsidR="005B0685" w:rsidRPr="005B0685" w14:paraId="46C5CF2F"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6D43" w14:textId="77777777" w:rsidR="00077940" w:rsidRPr="005B0685" w:rsidRDefault="00077940" w:rsidP="00077940">
            <w:pPr>
              <w:rPr>
                <w:color w:val="auto"/>
              </w:rPr>
            </w:pPr>
            <w:r w:rsidRPr="005B0685">
              <w:rPr>
                <w:color w:val="auto"/>
              </w:rPr>
              <w:t>P_ADDL_DESCIPTION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D5176" w14:textId="77777777" w:rsidR="00077940" w:rsidRPr="005B0685" w:rsidRDefault="00077940" w:rsidP="00077940">
            <w:pPr>
              <w:rPr>
                <w:color w:val="auto"/>
              </w:rPr>
            </w:pPr>
            <w:r w:rsidRPr="005B0685">
              <w:rPr>
                <w:color w:val="auto"/>
              </w:rPr>
              <w:t>VARCHAR(200)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ADAD9"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A70C9" w14:textId="77777777" w:rsidR="00077940" w:rsidRPr="005B0685" w:rsidRDefault="00077940" w:rsidP="00077940">
            <w:pPr>
              <w:rPr>
                <w:color w:val="auto"/>
              </w:rPr>
            </w:pPr>
          </w:p>
        </w:tc>
      </w:tr>
      <w:tr w:rsidR="005B0685" w:rsidRPr="005B0685" w14:paraId="5E29AA3E"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A1F8F" w14:textId="77777777" w:rsidR="00077940" w:rsidRPr="005B0685" w:rsidRDefault="00077940" w:rsidP="00077940">
            <w:pPr>
              <w:rPr>
                <w:color w:val="auto"/>
              </w:rPr>
            </w:pPr>
            <w:r w:rsidRPr="005B0685">
              <w:rPr>
                <w:color w:val="auto"/>
              </w:rPr>
              <w:t>P_INCIDENT_STATUS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9707C"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D4673"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477EE" w14:textId="77777777" w:rsidR="00077940" w:rsidRPr="005B0685" w:rsidRDefault="00077940" w:rsidP="00077940">
            <w:pPr>
              <w:rPr>
                <w:color w:val="auto"/>
              </w:rPr>
            </w:pPr>
          </w:p>
        </w:tc>
      </w:tr>
      <w:tr w:rsidR="005B0685" w:rsidRPr="005B0685" w14:paraId="4D952ABB"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502FB" w14:textId="77777777" w:rsidR="00077940" w:rsidRPr="005B0685" w:rsidRDefault="00077940" w:rsidP="00077940">
            <w:pPr>
              <w:rPr>
                <w:color w:val="auto"/>
              </w:rPr>
            </w:pPr>
            <w:r w:rsidRPr="005B0685">
              <w:rPr>
                <w:color w:val="auto"/>
              </w:rPr>
              <w:t>P_COMMENT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5E0E" w14:textId="77777777" w:rsidR="00077940" w:rsidRPr="005B0685" w:rsidRDefault="00077940" w:rsidP="00077940">
            <w:pPr>
              <w:rPr>
                <w:color w:val="auto"/>
              </w:rPr>
            </w:pPr>
            <w:r w:rsidRPr="005B0685">
              <w:rPr>
                <w:color w:val="auto"/>
              </w:rPr>
              <w:t>VARCHAR(200)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1720"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510DF" w14:textId="77777777" w:rsidR="00077940" w:rsidRPr="005B0685" w:rsidRDefault="00077940" w:rsidP="00077940">
            <w:pPr>
              <w:rPr>
                <w:color w:val="auto"/>
              </w:rPr>
            </w:pPr>
          </w:p>
        </w:tc>
      </w:tr>
    </w:tbl>
    <w:p w14:paraId="693DA61C" w14:textId="0EC48406" w:rsidR="00077940" w:rsidRPr="005B0685" w:rsidRDefault="00077940" w:rsidP="00B9702F">
      <w:pPr>
        <w:ind w:left="720"/>
        <w:rPr>
          <w:color w:val="auto"/>
        </w:rPr>
      </w:pPr>
      <w:r w:rsidRPr="005B0685">
        <w:rPr>
          <w:color w:val="auto"/>
        </w:rPr>
        <w:t>P_INCIDENT_TYPE: {LOST AND FOUND, ACCIDENT, UNETHICAL BEHAVIOUR, REFUND ISSUES, OTHER ISSUES}</w:t>
      </w:r>
    </w:p>
    <w:p w14:paraId="7D1A6F23" w14:textId="03AFEBB1" w:rsidR="00077940" w:rsidRDefault="00077940" w:rsidP="00B9702F">
      <w:pPr>
        <w:ind w:left="720"/>
        <w:rPr>
          <w:color w:val="auto"/>
        </w:rPr>
      </w:pPr>
      <w:r w:rsidRPr="005B0685">
        <w:rPr>
          <w:color w:val="auto"/>
        </w:rPr>
        <w:lastRenderedPageBreak/>
        <w:t>P_INCIDENT_STATUS: {NEW, OPEN, CLOSED, REOPEN}</w:t>
      </w:r>
    </w:p>
    <w:p w14:paraId="7A26924A" w14:textId="0497CB68" w:rsidR="00077940" w:rsidRPr="005B0685" w:rsidRDefault="00D258A8" w:rsidP="00D258A8">
      <w:pPr>
        <w:ind w:left="720"/>
        <w:rPr>
          <w:color w:val="auto"/>
        </w:rPr>
      </w:pPr>
      <w:r>
        <w:rPr>
          <w:color w:val="auto"/>
        </w:rPr>
        <w:t>P_INCIDENT_PRIORITY: {HIGH, MEDIUM, LOW}</w:t>
      </w:r>
    </w:p>
    <w:p w14:paraId="548CAEEA" w14:textId="09844727" w:rsidR="00077940" w:rsidRPr="005B0685" w:rsidRDefault="00077940" w:rsidP="002948D9">
      <w:pPr>
        <w:pStyle w:val="ListParagraph"/>
        <w:numPr>
          <w:ilvl w:val="0"/>
          <w:numId w:val="7"/>
        </w:numPr>
        <w:rPr>
          <w:b/>
          <w:color w:val="auto"/>
          <w:u w:val="single"/>
        </w:rPr>
      </w:pPr>
      <w:r w:rsidRPr="005B0685">
        <w:rPr>
          <w:b/>
          <w:color w:val="auto"/>
          <w:u w:val="single"/>
        </w:rPr>
        <w:t>DRIVER_INCIDENT</w:t>
      </w:r>
    </w:p>
    <w:tbl>
      <w:tblPr>
        <w:tblW w:w="9360" w:type="dxa"/>
        <w:tblInd w:w="610" w:type="dxa"/>
        <w:tblCellMar>
          <w:top w:w="15" w:type="dxa"/>
          <w:left w:w="15" w:type="dxa"/>
          <w:bottom w:w="15" w:type="dxa"/>
          <w:right w:w="15" w:type="dxa"/>
        </w:tblCellMar>
        <w:tblLook w:val="04A0" w:firstRow="1" w:lastRow="0" w:firstColumn="1" w:lastColumn="0" w:noHBand="0" w:noVBand="1"/>
      </w:tblPr>
      <w:tblGrid>
        <w:gridCol w:w="3190"/>
        <w:gridCol w:w="2114"/>
        <w:gridCol w:w="2068"/>
        <w:gridCol w:w="1988"/>
      </w:tblGrid>
      <w:tr w:rsidR="005B0685" w:rsidRPr="005B0685" w14:paraId="1E564E35"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F1E13"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19B4A"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3E4D"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5D055" w14:textId="77777777" w:rsidR="00077940" w:rsidRPr="005B0685" w:rsidRDefault="00077940" w:rsidP="00077940">
            <w:pPr>
              <w:rPr>
                <w:color w:val="auto"/>
              </w:rPr>
            </w:pPr>
            <w:r w:rsidRPr="005B0685">
              <w:rPr>
                <w:color w:val="auto"/>
              </w:rPr>
              <w:t>DESCRIPTION</w:t>
            </w:r>
          </w:p>
        </w:tc>
      </w:tr>
      <w:tr w:rsidR="005B0685" w:rsidRPr="005B0685" w14:paraId="34EF2BB6"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0E82" w14:textId="77777777" w:rsidR="00077940" w:rsidRPr="005B0685" w:rsidRDefault="00077940" w:rsidP="00077940">
            <w:pPr>
              <w:rPr>
                <w:color w:val="auto"/>
              </w:rPr>
            </w:pPr>
            <w:r w:rsidRPr="005B0685">
              <w:rPr>
                <w:color w:val="auto"/>
              </w:rPr>
              <w:t>D_INCIDENT_ID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08777"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ABFB"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7AE87" w14:textId="77777777" w:rsidR="00077940" w:rsidRPr="005B0685" w:rsidRDefault="00077940" w:rsidP="00077940">
            <w:pPr>
              <w:rPr>
                <w:color w:val="auto"/>
              </w:rPr>
            </w:pPr>
          </w:p>
        </w:tc>
      </w:tr>
      <w:tr w:rsidR="005B0685" w:rsidRPr="005B0685" w14:paraId="3B518727"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CC792" w14:textId="77777777" w:rsidR="00077940" w:rsidRPr="005B0685" w:rsidRDefault="00077940" w:rsidP="00077940">
            <w:pPr>
              <w:rPr>
                <w:color w:val="auto"/>
              </w:rPr>
            </w:pPr>
            <w:r w:rsidRPr="005B0685">
              <w:rPr>
                <w:color w:val="auto"/>
              </w:rPr>
              <w:t>D_START_DATE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11FCE"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DEDAA"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365B4" w14:textId="77777777" w:rsidR="00077940" w:rsidRPr="005B0685" w:rsidRDefault="00077940" w:rsidP="00077940">
            <w:pPr>
              <w:rPr>
                <w:color w:val="auto"/>
              </w:rPr>
            </w:pPr>
          </w:p>
        </w:tc>
      </w:tr>
      <w:tr w:rsidR="005B0685" w:rsidRPr="005B0685" w14:paraId="079CE521"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B810" w14:textId="77777777" w:rsidR="00077940" w:rsidRPr="005B0685" w:rsidRDefault="00077940" w:rsidP="00077940">
            <w:pPr>
              <w:rPr>
                <w:color w:val="auto"/>
              </w:rPr>
            </w:pPr>
            <w:r w:rsidRPr="005B0685">
              <w:rPr>
                <w:color w:val="auto"/>
              </w:rPr>
              <w:t>D_END_DATE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40FEF"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420A8"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CF43" w14:textId="77777777" w:rsidR="00077940" w:rsidRPr="005B0685" w:rsidRDefault="00077940" w:rsidP="00077940">
            <w:pPr>
              <w:rPr>
                <w:color w:val="auto"/>
              </w:rPr>
            </w:pPr>
          </w:p>
        </w:tc>
      </w:tr>
      <w:tr w:rsidR="005B0685" w:rsidRPr="005B0685" w14:paraId="4B3D9D16"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EE7C6" w14:textId="77777777" w:rsidR="00077940" w:rsidRPr="005B0685" w:rsidRDefault="00077940" w:rsidP="00077940">
            <w:pPr>
              <w:rPr>
                <w:color w:val="auto"/>
              </w:rPr>
            </w:pPr>
            <w:r w:rsidRPr="005B0685">
              <w:rPr>
                <w:color w:val="auto"/>
              </w:rPr>
              <w:t>DRIVER_ID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6707"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580D"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5C2C4" w14:textId="77777777" w:rsidR="00077940" w:rsidRPr="005B0685" w:rsidRDefault="00077940" w:rsidP="00077940">
            <w:pPr>
              <w:rPr>
                <w:color w:val="auto"/>
              </w:rPr>
            </w:pPr>
          </w:p>
        </w:tc>
      </w:tr>
      <w:tr w:rsidR="005B0685" w:rsidRPr="005B0685" w14:paraId="74663699"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4490" w14:textId="77777777" w:rsidR="00077940" w:rsidRPr="005B0685" w:rsidRDefault="00077940" w:rsidP="00077940">
            <w:pPr>
              <w:rPr>
                <w:color w:val="auto"/>
              </w:rPr>
            </w:pPr>
            <w:r w:rsidRPr="005B0685">
              <w:rPr>
                <w:color w:val="auto"/>
              </w:rPr>
              <w:t>D_REP_IP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30D8D"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8767"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6890" w14:textId="77777777" w:rsidR="00077940" w:rsidRPr="005B0685" w:rsidRDefault="00077940" w:rsidP="00077940">
            <w:pPr>
              <w:rPr>
                <w:color w:val="auto"/>
              </w:rPr>
            </w:pPr>
          </w:p>
        </w:tc>
      </w:tr>
      <w:tr w:rsidR="005B0685" w:rsidRPr="005B0685" w14:paraId="17AE0C4B"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98711" w14:textId="77777777" w:rsidR="00077940" w:rsidRPr="005B0685" w:rsidRDefault="00077940" w:rsidP="00077940">
            <w:pPr>
              <w:rPr>
                <w:color w:val="auto"/>
              </w:rPr>
            </w:pPr>
            <w:r w:rsidRPr="005B0685">
              <w:rPr>
                <w:color w:val="auto"/>
              </w:rPr>
              <w:t>RIDE_ID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57D6"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9A395"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41E6" w14:textId="77777777" w:rsidR="00077940" w:rsidRPr="005B0685" w:rsidRDefault="00077940" w:rsidP="00077940">
            <w:pPr>
              <w:rPr>
                <w:color w:val="auto"/>
              </w:rPr>
            </w:pPr>
          </w:p>
        </w:tc>
      </w:tr>
      <w:tr w:rsidR="005B0685" w:rsidRPr="005B0685" w14:paraId="021DA308"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A6527" w14:textId="77777777" w:rsidR="00077940" w:rsidRPr="005B0685" w:rsidRDefault="00077940" w:rsidP="00077940">
            <w:pPr>
              <w:rPr>
                <w:color w:val="auto"/>
              </w:rPr>
            </w:pPr>
            <w:r w:rsidRPr="005B0685">
              <w:rPr>
                <w:color w:val="auto"/>
              </w:rPr>
              <w:t>D_INCIDENT_TYPE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73CB9"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1377C"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A6551" w14:textId="77777777" w:rsidR="00077940" w:rsidRPr="005B0685" w:rsidRDefault="00077940" w:rsidP="00077940">
            <w:pPr>
              <w:rPr>
                <w:color w:val="auto"/>
              </w:rPr>
            </w:pPr>
          </w:p>
        </w:tc>
      </w:tr>
      <w:tr w:rsidR="00D258A8" w:rsidRPr="005B0685" w14:paraId="03433CFD"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A7C95" w14:textId="2E2FA9F5" w:rsidR="00D258A8" w:rsidRPr="005B0685" w:rsidRDefault="00D258A8" w:rsidP="00077940">
            <w:pPr>
              <w:rPr>
                <w:color w:val="auto"/>
              </w:rPr>
            </w:pPr>
            <w:r>
              <w:rPr>
                <w:color w:val="auto"/>
              </w:rPr>
              <w:t>D_INCIDENT_PRIORITY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A280F" w14:textId="00E106F1" w:rsidR="00D258A8" w:rsidRPr="005B0685" w:rsidRDefault="00D258A8" w:rsidP="00077940">
            <w:pPr>
              <w:rPr>
                <w:color w:val="auto"/>
              </w:rPr>
            </w:pPr>
            <w:r>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FAFAD" w14:textId="6C6BEEAA" w:rsidR="00D258A8" w:rsidRPr="005B0685" w:rsidRDefault="00D258A8" w:rsidP="00077940">
            <w:pPr>
              <w:rPr>
                <w:color w:val="auto"/>
              </w:rPr>
            </w:pPr>
            <w:r>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4CBA" w14:textId="77777777" w:rsidR="00D258A8" w:rsidRPr="005B0685" w:rsidRDefault="00D258A8" w:rsidP="00077940">
            <w:pPr>
              <w:rPr>
                <w:color w:val="auto"/>
              </w:rPr>
            </w:pPr>
          </w:p>
        </w:tc>
      </w:tr>
      <w:tr w:rsidR="005B0685" w:rsidRPr="005B0685" w14:paraId="278E026D"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0BC6" w14:textId="77777777" w:rsidR="00077940" w:rsidRPr="005B0685" w:rsidRDefault="00077940" w:rsidP="00077940">
            <w:pPr>
              <w:rPr>
                <w:color w:val="auto"/>
              </w:rPr>
            </w:pPr>
            <w:r w:rsidRPr="005B0685">
              <w:rPr>
                <w:color w:val="auto"/>
              </w:rPr>
              <w:t>D_ADDL_DESCIPTION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88AB" w14:textId="77777777" w:rsidR="00077940" w:rsidRPr="005B0685" w:rsidRDefault="00077940" w:rsidP="00077940">
            <w:pPr>
              <w:rPr>
                <w:color w:val="auto"/>
              </w:rPr>
            </w:pPr>
            <w:r w:rsidRPr="005B0685">
              <w:rPr>
                <w:color w:val="auto"/>
              </w:rPr>
              <w:t>VARCHAR(200)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BDB83"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3729" w14:textId="77777777" w:rsidR="00077940" w:rsidRPr="005B0685" w:rsidRDefault="00077940" w:rsidP="00077940">
            <w:pPr>
              <w:rPr>
                <w:color w:val="auto"/>
              </w:rPr>
            </w:pPr>
          </w:p>
        </w:tc>
      </w:tr>
      <w:tr w:rsidR="005B0685" w:rsidRPr="005B0685" w14:paraId="07508934"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FE3F8" w14:textId="77777777" w:rsidR="00077940" w:rsidRPr="005B0685" w:rsidRDefault="00077940" w:rsidP="00077940">
            <w:pPr>
              <w:rPr>
                <w:color w:val="auto"/>
              </w:rPr>
            </w:pPr>
            <w:r w:rsidRPr="005B0685">
              <w:rPr>
                <w:color w:val="auto"/>
              </w:rPr>
              <w:t>D_INCIDENT_STATUS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968CD"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653CB"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96BFC" w14:textId="77777777" w:rsidR="00077940" w:rsidRPr="005B0685" w:rsidRDefault="00077940" w:rsidP="00077940">
            <w:pPr>
              <w:rPr>
                <w:color w:val="auto"/>
              </w:rPr>
            </w:pPr>
          </w:p>
        </w:tc>
      </w:tr>
      <w:tr w:rsidR="005B0685" w:rsidRPr="005B0685" w14:paraId="48D081A8" w14:textId="77777777" w:rsidTr="00B970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C3D86" w14:textId="77777777" w:rsidR="00077940" w:rsidRPr="005B0685" w:rsidRDefault="00077940" w:rsidP="00077940">
            <w:pPr>
              <w:rPr>
                <w:color w:val="auto"/>
              </w:rPr>
            </w:pPr>
            <w:r w:rsidRPr="005B0685">
              <w:rPr>
                <w:color w:val="auto"/>
              </w:rPr>
              <w:t>D_COMMENT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08E8" w14:textId="77777777" w:rsidR="00077940" w:rsidRPr="005B0685" w:rsidRDefault="00077940" w:rsidP="00077940">
            <w:pPr>
              <w:rPr>
                <w:color w:val="auto"/>
              </w:rPr>
            </w:pPr>
            <w:r w:rsidRPr="005B0685">
              <w:rPr>
                <w:color w:val="auto"/>
              </w:rPr>
              <w:t>VARCHAR(200)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9435"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8C9E" w14:textId="77777777" w:rsidR="00077940" w:rsidRPr="005B0685" w:rsidRDefault="00077940" w:rsidP="00077940">
            <w:pPr>
              <w:rPr>
                <w:color w:val="auto"/>
              </w:rPr>
            </w:pPr>
          </w:p>
        </w:tc>
      </w:tr>
    </w:tbl>
    <w:p w14:paraId="79E8503F" w14:textId="77777777" w:rsidR="00077940" w:rsidRPr="005B0685" w:rsidRDefault="00077940" w:rsidP="00B9702F">
      <w:pPr>
        <w:ind w:left="720"/>
        <w:rPr>
          <w:color w:val="auto"/>
        </w:rPr>
      </w:pPr>
      <w:r w:rsidRPr="005B0685">
        <w:rPr>
          <w:color w:val="auto"/>
        </w:rPr>
        <w:t>D_INCIDENT_TYPE : { LOST AND FOUND, ACCIDENT, UNETHICAL BEHAVIOUR, OTHER ISSUES  }</w:t>
      </w:r>
    </w:p>
    <w:p w14:paraId="2EE4D585" w14:textId="4E630675" w:rsidR="00077940" w:rsidRDefault="00077940" w:rsidP="00CA1421">
      <w:pPr>
        <w:ind w:left="720"/>
        <w:rPr>
          <w:color w:val="auto"/>
        </w:rPr>
      </w:pPr>
      <w:r w:rsidRPr="005B0685">
        <w:rPr>
          <w:color w:val="auto"/>
        </w:rPr>
        <w:t>D_INCIDENT_STATUS : {NEW, OPEN, CLOSED, REOPEN}</w:t>
      </w:r>
    </w:p>
    <w:p w14:paraId="47FBA0C1" w14:textId="3E60CC5A" w:rsidR="00D258A8" w:rsidRPr="005B0685" w:rsidRDefault="00D258A8" w:rsidP="00D258A8">
      <w:pPr>
        <w:ind w:left="720"/>
        <w:rPr>
          <w:color w:val="auto"/>
        </w:rPr>
      </w:pPr>
      <w:r>
        <w:rPr>
          <w:color w:val="auto"/>
        </w:rPr>
        <w:lastRenderedPageBreak/>
        <w:t>D</w:t>
      </w:r>
      <w:r>
        <w:rPr>
          <w:color w:val="auto"/>
        </w:rPr>
        <w:t>_INCIDENT_PRIORITY: {HIGH, MEDIUM, LOW}</w:t>
      </w:r>
    </w:p>
    <w:p w14:paraId="7D3F4740" w14:textId="6896F950" w:rsidR="00077940" w:rsidRPr="005B0685" w:rsidRDefault="00077940" w:rsidP="002948D9">
      <w:pPr>
        <w:pStyle w:val="ListParagraph"/>
        <w:numPr>
          <w:ilvl w:val="0"/>
          <w:numId w:val="7"/>
        </w:numPr>
        <w:rPr>
          <w:b/>
          <w:color w:val="auto"/>
          <w:u w:val="single"/>
        </w:rPr>
      </w:pPr>
      <w:r w:rsidRPr="005B0685">
        <w:rPr>
          <w:b/>
          <w:color w:val="auto"/>
          <w:u w:val="single"/>
        </w:rPr>
        <w:t>PASSENGER_SUPPORT</w:t>
      </w:r>
    </w:p>
    <w:tbl>
      <w:tblPr>
        <w:tblW w:w="9360" w:type="dxa"/>
        <w:tblInd w:w="610" w:type="dxa"/>
        <w:tblCellMar>
          <w:top w:w="15" w:type="dxa"/>
          <w:left w:w="15" w:type="dxa"/>
          <w:bottom w:w="15" w:type="dxa"/>
          <w:right w:w="15" w:type="dxa"/>
        </w:tblCellMar>
        <w:tblLook w:val="04A0" w:firstRow="1" w:lastRow="0" w:firstColumn="1" w:lastColumn="0" w:noHBand="0" w:noVBand="1"/>
      </w:tblPr>
      <w:tblGrid>
        <w:gridCol w:w="2481"/>
        <w:gridCol w:w="3013"/>
        <w:gridCol w:w="1971"/>
        <w:gridCol w:w="1895"/>
      </w:tblGrid>
      <w:tr w:rsidR="005B0685" w:rsidRPr="005B0685" w14:paraId="2C701BAD"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D5197"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00B0F"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2C5F"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3FDE5" w14:textId="77777777" w:rsidR="00077940" w:rsidRPr="005B0685" w:rsidRDefault="00077940" w:rsidP="00077940">
            <w:pPr>
              <w:rPr>
                <w:color w:val="auto"/>
              </w:rPr>
            </w:pPr>
            <w:r w:rsidRPr="005B0685">
              <w:rPr>
                <w:color w:val="auto"/>
              </w:rPr>
              <w:t>DESCRIPTION</w:t>
            </w:r>
          </w:p>
        </w:tc>
      </w:tr>
      <w:tr w:rsidR="005B0685" w:rsidRPr="005B0685" w14:paraId="4E031FDF"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27B63" w14:textId="77777777" w:rsidR="00077940" w:rsidRPr="005B0685" w:rsidRDefault="00077940" w:rsidP="00077940">
            <w:pPr>
              <w:rPr>
                <w:color w:val="auto"/>
              </w:rPr>
            </w:pPr>
            <w:r w:rsidRPr="005B0685">
              <w:rPr>
                <w:color w:val="auto"/>
              </w:rPr>
              <w:t>P_REP_ID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46002"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3D46F"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9B0DE" w14:textId="77777777" w:rsidR="00077940" w:rsidRPr="005B0685" w:rsidRDefault="00077940" w:rsidP="00077940">
            <w:pPr>
              <w:rPr>
                <w:color w:val="auto"/>
              </w:rPr>
            </w:pPr>
          </w:p>
        </w:tc>
      </w:tr>
      <w:tr w:rsidR="005B0685" w:rsidRPr="005B0685" w14:paraId="0776CD06"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A8514" w14:textId="77777777" w:rsidR="00077940" w:rsidRPr="005B0685" w:rsidRDefault="00077940" w:rsidP="00077940">
            <w:pPr>
              <w:rPr>
                <w:color w:val="auto"/>
              </w:rPr>
            </w:pPr>
            <w:r w:rsidRPr="005B0685">
              <w:rPr>
                <w:color w:val="auto"/>
              </w:rPr>
              <w:t>P_REP_NAME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02CA8"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DDB16"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A9B5B" w14:textId="77777777" w:rsidR="00077940" w:rsidRPr="005B0685" w:rsidRDefault="00077940" w:rsidP="00077940">
            <w:pPr>
              <w:rPr>
                <w:color w:val="auto"/>
              </w:rPr>
            </w:pPr>
          </w:p>
        </w:tc>
      </w:tr>
      <w:tr w:rsidR="005B0685" w:rsidRPr="005B0685" w14:paraId="3E686C67"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42649" w14:textId="77777777" w:rsidR="00077940" w:rsidRPr="005B0685" w:rsidRDefault="00077940" w:rsidP="00077940">
            <w:pPr>
              <w:rPr>
                <w:color w:val="auto"/>
              </w:rPr>
            </w:pPr>
            <w:r w:rsidRPr="005B0685">
              <w:rPr>
                <w:color w:val="auto"/>
              </w:rPr>
              <w:t>P_REP_ADDRESS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DA6D1" w14:textId="77777777" w:rsidR="00077940" w:rsidRPr="005B0685" w:rsidRDefault="00077940" w:rsidP="00077940">
            <w:pPr>
              <w:rPr>
                <w:color w:val="auto"/>
              </w:rPr>
            </w:pPr>
            <w:r w:rsidRPr="005B0685">
              <w:rPr>
                <w:color w:val="auto"/>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9A22"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6EE14" w14:textId="77777777" w:rsidR="00077940" w:rsidRPr="005B0685" w:rsidRDefault="00077940" w:rsidP="00077940">
            <w:pPr>
              <w:rPr>
                <w:color w:val="auto"/>
              </w:rPr>
            </w:pPr>
          </w:p>
        </w:tc>
      </w:tr>
      <w:tr w:rsidR="005B0685" w:rsidRPr="005B0685" w14:paraId="718F356B"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37DEA" w14:textId="77777777" w:rsidR="00077940" w:rsidRPr="005B0685" w:rsidRDefault="00077940" w:rsidP="00077940">
            <w:pPr>
              <w:rPr>
                <w:color w:val="auto"/>
              </w:rPr>
            </w:pPr>
            <w:r w:rsidRPr="005B0685">
              <w:rPr>
                <w:color w:val="auto"/>
              </w:rPr>
              <w:t>P_REP_CONTACT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25352" w14:textId="5E6390B7" w:rsidR="00077940" w:rsidRPr="005B0685" w:rsidRDefault="00000F72" w:rsidP="00077940">
            <w:pPr>
              <w:rPr>
                <w:color w:val="auto"/>
              </w:rPr>
            </w:pPr>
            <w:r>
              <w:rPr>
                <w:color w:val="auto"/>
              </w:rPr>
              <w:t>BIG</w:t>
            </w:r>
            <w:r w:rsidR="00077940" w:rsidRPr="005B0685">
              <w:rPr>
                <w:color w:val="auto"/>
              </w:rPr>
              <w:t>INT</w:t>
            </w:r>
            <w:r>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35E6A"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9B205" w14:textId="77777777" w:rsidR="00077940" w:rsidRPr="005B0685" w:rsidRDefault="00077940" w:rsidP="00077940">
            <w:pPr>
              <w:rPr>
                <w:color w:val="auto"/>
              </w:rPr>
            </w:pPr>
          </w:p>
        </w:tc>
      </w:tr>
      <w:tr w:rsidR="005B0685" w:rsidRPr="005B0685" w14:paraId="1CF74F51"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12E47" w14:textId="77777777" w:rsidR="00077940" w:rsidRPr="005B0685" w:rsidRDefault="00077940" w:rsidP="00077940">
            <w:pPr>
              <w:rPr>
                <w:color w:val="auto"/>
              </w:rPr>
            </w:pPr>
            <w:r w:rsidRPr="005B0685">
              <w:rPr>
                <w:color w:val="auto"/>
              </w:rPr>
              <w:t>P_REP_EMAIL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1C8E" w14:textId="357A5258" w:rsidR="00077940" w:rsidRPr="005B0685" w:rsidRDefault="00077940" w:rsidP="00077940">
            <w:pPr>
              <w:rPr>
                <w:color w:val="auto"/>
              </w:rPr>
            </w:pPr>
            <w:r w:rsidRPr="005B0685">
              <w:rPr>
                <w:color w:val="auto"/>
              </w:rPr>
              <w:t>VARCHAR(50)</w:t>
            </w:r>
            <w:r w:rsidR="00000F72">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9475B"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4ABF" w14:textId="77777777" w:rsidR="00077940" w:rsidRPr="005B0685" w:rsidRDefault="00077940" w:rsidP="00077940">
            <w:pPr>
              <w:rPr>
                <w:color w:val="auto"/>
              </w:rPr>
            </w:pPr>
          </w:p>
        </w:tc>
      </w:tr>
      <w:tr w:rsidR="005B0685" w:rsidRPr="005B0685" w14:paraId="19427395"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A864E" w14:textId="77777777" w:rsidR="00077940" w:rsidRPr="005B0685" w:rsidRDefault="00077940" w:rsidP="00077940">
            <w:pPr>
              <w:rPr>
                <w:color w:val="auto"/>
              </w:rPr>
            </w:pPr>
            <w:r w:rsidRPr="005B0685">
              <w:rPr>
                <w:color w:val="auto"/>
              </w:rPr>
              <w:t>P_REP_USERNAME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F3ACC" w14:textId="39934302" w:rsidR="00077940" w:rsidRPr="005B0685" w:rsidRDefault="00077940" w:rsidP="00077940">
            <w:pPr>
              <w:rPr>
                <w:color w:val="auto"/>
              </w:rPr>
            </w:pPr>
            <w:r w:rsidRPr="005B0685">
              <w:rPr>
                <w:color w:val="auto"/>
              </w:rPr>
              <w:t>VARCHAR(20)</w:t>
            </w:r>
            <w:r w:rsidR="00000F72">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F837F"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45B62" w14:textId="77777777" w:rsidR="00077940" w:rsidRPr="005B0685" w:rsidRDefault="00077940" w:rsidP="00077940">
            <w:pPr>
              <w:rPr>
                <w:color w:val="auto"/>
              </w:rPr>
            </w:pPr>
          </w:p>
        </w:tc>
      </w:tr>
      <w:tr w:rsidR="005B0685" w:rsidRPr="005B0685" w14:paraId="441DC1EE"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CF5B" w14:textId="77777777" w:rsidR="00077940" w:rsidRPr="005B0685" w:rsidRDefault="00077940" w:rsidP="00077940">
            <w:pPr>
              <w:rPr>
                <w:color w:val="auto"/>
              </w:rPr>
            </w:pPr>
            <w:r w:rsidRPr="005B0685">
              <w:rPr>
                <w:color w:val="auto"/>
              </w:rPr>
              <w:t>P_REP_PASSWORD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A0B0"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567B"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E7EA8" w14:textId="77777777" w:rsidR="00077940" w:rsidRPr="005B0685" w:rsidRDefault="00077940" w:rsidP="00077940">
            <w:pPr>
              <w:rPr>
                <w:color w:val="auto"/>
              </w:rPr>
            </w:pPr>
          </w:p>
        </w:tc>
      </w:tr>
    </w:tbl>
    <w:p w14:paraId="6117B65A" w14:textId="769005DE" w:rsidR="00077940" w:rsidRPr="005B0685" w:rsidRDefault="00077940" w:rsidP="002948D9">
      <w:pPr>
        <w:pStyle w:val="ListParagraph"/>
        <w:numPr>
          <w:ilvl w:val="0"/>
          <w:numId w:val="7"/>
        </w:numPr>
        <w:rPr>
          <w:b/>
          <w:color w:val="auto"/>
          <w:u w:val="single"/>
        </w:rPr>
      </w:pPr>
      <w:r w:rsidRPr="005B0685">
        <w:rPr>
          <w:b/>
          <w:color w:val="auto"/>
          <w:u w:val="single"/>
        </w:rPr>
        <w:t>DRIVER_SUPPORT</w:t>
      </w:r>
    </w:p>
    <w:tbl>
      <w:tblPr>
        <w:tblW w:w="9360" w:type="dxa"/>
        <w:tblInd w:w="610" w:type="dxa"/>
        <w:tblCellMar>
          <w:top w:w="15" w:type="dxa"/>
          <w:left w:w="15" w:type="dxa"/>
          <w:bottom w:w="15" w:type="dxa"/>
          <w:right w:w="15" w:type="dxa"/>
        </w:tblCellMar>
        <w:tblLook w:val="04A0" w:firstRow="1" w:lastRow="0" w:firstColumn="1" w:lastColumn="0" w:noHBand="0" w:noVBand="1"/>
      </w:tblPr>
      <w:tblGrid>
        <w:gridCol w:w="2511"/>
        <w:gridCol w:w="2999"/>
        <w:gridCol w:w="1963"/>
        <w:gridCol w:w="1887"/>
      </w:tblGrid>
      <w:tr w:rsidR="005B0685" w:rsidRPr="005B0685" w14:paraId="3F30B656"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B75E2"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3B1D"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A378"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A2DEC" w14:textId="77777777" w:rsidR="00077940" w:rsidRPr="005B0685" w:rsidRDefault="00077940" w:rsidP="00077940">
            <w:pPr>
              <w:rPr>
                <w:color w:val="auto"/>
              </w:rPr>
            </w:pPr>
            <w:r w:rsidRPr="005B0685">
              <w:rPr>
                <w:color w:val="auto"/>
              </w:rPr>
              <w:t>DESCRIPTION</w:t>
            </w:r>
          </w:p>
        </w:tc>
      </w:tr>
      <w:tr w:rsidR="005B0685" w:rsidRPr="005B0685" w14:paraId="2E5C5150"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E7F8" w14:textId="77777777" w:rsidR="00077940" w:rsidRPr="005B0685" w:rsidRDefault="00077940" w:rsidP="00077940">
            <w:pPr>
              <w:rPr>
                <w:color w:val="auto"/>
              </w:rPr>
            </w:pPr>
            <w:r w:rsidRPr="005B0685">
              <w:rPr>
                <w:color w:val="auto"/>
              </w:rPr>
              <w:t>D_REP_ID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2F00F"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368E"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9CDE2" w14:textId="77777777" w:rsidR="00077940" w:rsidRPr="005B0685" w:rsidRDefault="00077940" w:rsidP="00077940">
            <w:pPr>
              <w:rPr>
                <w:color w:val="auto"/>
              </w:rPr>
            </w:pPr>
          </w:p>
        </w:tc>
      </w:tr>
      <w:tr w:rsidR="005B0685" w:rsidRPr="005B0685" w14:paraId="24A5FF12"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276E" w14:textId="77777777" w:rsidR="00077940" w:rsidRPr="005B0685" w:rsidRDefault="00077940" w:rsidP="00077940">
            <w:pPr>
              <w:rPr>
                <w:color w:val="auto"/>
              </w:rPr>
            </w:pPr>
            <w:r w:rsidRPr="005B0685">
              <w:rPr>
                <w:color w:val="auto"/>
              </w:rPr>
              <w:t>D_REP_NAME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77BC" w14:textId="77777777" w:rsidR="00077940" w:rsidRPr="005B0685" w:rsidRDefault="00077940" w:rsidP="00077940">
            <w:pPr>
              <w:rPr>
                <w:color w:val="auto"/>
              </w:rPr>
            </w:pPr>
            <w:r w:rsidRPr="005B0685">
              <w:rPr>
                <w:color w:val="auto"/>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739CA"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0FA0F" w14:textId="77777777" w:rsidR="00077940" w:rsidRPr="005B0685" w:rsidRDefault="00077940" w:rsidP="00077940">
            <w:pPr>
              <w:rPr>
                <w:color w:val="auto"/>
              </w:rPr>
            </w:pPr>
          </w:p>
        </w:tc>
      </w:tr>
      <w:tr w:rsidR="005B0685" w:rsidRPr="005B0685" w14:paraId="0A22F72F"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7257E" w14:textId="77777777" w:rsidR="00077940" w:rsidRPr="005B0685" w:rsidRDefault="00077940" w:rsidP="00077940">
            <w:pPr>
              <w:rPr>
                <w:color w:val="auto"/>
              </w:rPr>
            </w:pPr>
            <w:r w:rsidRPr="005B0685">
              <w:rPr>
                <w:color w:val="auto"/>
              </w:rPr>
              <w:t>D_REP_ADDRESS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FEFB" w14:textId="77777777" w:rsidR="00077940" w:rsidRPr="005B0685" w:rsidRDefault="00077940" w:rsidP="00077940">
            <w:pPr>
              <w:rPr>
                <w:color w:val="auto"/>
              </w:rPr>
            </w:pPr>
            <w:r w:rsidRPr="005B0685">
              <w:rPr>
                <w:color w:val="auto"/>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3C377"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E95BB" w14:textId="77777777" w:rsidR="00077940" w:rsidRPr="005B0685" w:rsidRDefault="00077940" w:rsidP="00077940">
            <w:pPr>
              <w:rPr>
                <w:color w:val="auto"/>
              </w:rPr>
            </w:pPr>
          </w:p>
        </w:tc>
      </w:tr>
      <w:tr w:rsidR="005B0685" w:rsidRPr="005B0685" w14:paraId="7C10EA0B"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8E27" w14:textId="77777777" w:rsidR="00077940" w:rsidRPr="005B0685" w:rsidRDefault="00077940" w:rsidP="00077940">
            <w:pPr>
              <w:rPr>
                <w:color w:val="auto"/>
              </w:rPr>
            </w:pPr>
            <w:r w:rsidRPr="005B0685">
              <w:rPr>
                <w:color w:val="auto"/>
              </w:rPr>
              <w:t>D_REP_CONTACT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76454" w14:textId="2CAF7F32" w:rsidR="00077940" w:rsidRPr="005B0685" w:rsidRDefault="00000F72" w:rsidP="00077940">
            <w:pPr>
              <w:rPr>
                <w:color w:val="auto"/>
              </w:rPr>
            </w:pPr>
            <w:r>
              <w:rPr>
                <w:color w:val="auto"/>
              </w:rPr>
              <w:t>BIG</w:t>
            </w:r>
            <w:r w:rsidR="00077940" w:rsidRPr="005B0685">
              <w:rPr>
                <w:color w:val="auto"/>
              </w:rPr>
              <w:t>INT</w:t>
            </w:r>
            <w:r>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D597"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ECB10" w14:textId="77777777" w:rsidR="00077940" w:rsidRPr="005B0685" w:rsidRDefault="00077940" w:rsidP="00077940">
            <w:pPr>
              <w:rPr>
                <w:color w:val="auto"/>
              </w:rPr>
            </w:pPr>
          </w:p>
        </w:tc>
      </w:tr>
      <w:tr w:rsidR="005B0685" w:rsidRPr="005B0685" w14:paraId="6E0ECA8A"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FA1E8" w14:textId="77777777" w:rsidR="00077940" w:rsidRPr="005B0685" w:rsidRDefault="00077940" w:rsidP="00077940">
            <w:pPr>
              <w:rPr>
                <w:color w:val="auto"/>
              </w:rPr>
            </w:pPr>
            <w:r w:rsidRPr="005B0685">
              <w:rPr>
                <w:color w:val="auto"/>
              </w:rPr>
              <w:lastRenderedPageBreak/>
              <w:t>D_REP_EMAIL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30924" w14:textId="48E43DF1" w:rsidR="00077940" w:rsidRPr="005B0685" w:rsidRDefault="00077940" w:rsidP="00077940">
            <w:pPr>
              <w:rPr>
                <w:color w:val="auto"/>
              </w:rPr>
            </w:pPr>
            <w:r w:rsidRPr="005B0685">
              <w:rPr>
                <w:color w:val="auto"/>
              </w:rPr>
              <w:t>VARCHAR(50)</w:t>
            </w:r>
            <w:r w:rsidR="00000F72">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64F9"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87574" w14:textId="77777777" w:rsidR="00077940" w:rsidRPr="005B0685" w:rsidRDefault="00077940" w:rsidP="00077940">
            <w:pPr>
              <w:rPr>
                <w:color w:val="auto"/>
              </w:rPr>
            </w:pPr>
          </w:p>
        </w:tc>
      </w:tr>
      <w:tr w:rsidR="005B0685" w:rsidRPr="005B0685" w14:paraId="75029B62"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0373" w14:textId="77777777" w:rsidR="00077940" w:rsidRPr="005B0685" w:rsidRDefault="00077940" w:rsidP="00077940">
            <w:pPr>
              <w:rPr>
                <w:color w:val="auto"/>
              </w:rPr>
            </w:pPr>
            <w:r w:rsidRPr="005B0685">
              <w:rPr>
                <w:color w:val="auto"/>
              </w:rPr>
              <w:t>D_REP_USERNAME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A1B3B" w14:textId="4B346FB2" w:rsidR="00077940" w:rsidRPr="005B0685" w:rsidRDefault="00077940" w:rsidP="00077940">
            <w:pPr>
              <w:rPr>
                <w:color w:val="auto"/>
              </w:rPr>
            </w:pPr>
            <w:r w:rsidRPr="005B0685">
              <w:rPr>
                <w:color w:val="auto"/>
              </w:rPr>
              <w:t>VARCHAR(20)</w:t>
            </w:r>
            <w:r w:rsidR="00000F72">
              <w:rPr>
                <w:color w:val="auto"/>
              </w:rPr>
              <w:t>, 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9913"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44472" w14:textId="77777777" w:rsidR="00077940" w:rsidRPr="005B0685" w:rsidRDefault="00077940" w:rsidP="00077940">
            <w:pPr>
              <w:rPr>
                <w:color w:val="auto"/>
              </w:rPr>
            </w:pPr>
          </w:p>
        </w:tc>
      </w:tr>
      <w:tr w:rsidR="005B0685" w:rsidRPr="005B0685" w14:paraId="6B4A9B7C"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FF3DE" w14:textId="77777777" w:rsidR="00077940" w:rsidRPr="005B0685" w:rsidRDefault="00077940" w:rsidP="00077940">
            <w:pPr>
              <w:rPr>
                <w:color w:val="auto"/>
              </w:rPr>
            </w:pPr>
            <w:r w:rsidRPr="005B0685">
              <w:rPr>
                <w:color w:val="auto"/>
              </w:rPr>
              <w:t>D_REP_PASSWORD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4976"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2E73" w14:textId="77777777" w:rsidR="00077940" w:rsidRPr="005B0685" w:rsidRDefault="00077940" w:rsidP="00077940">
            <w:pPr>
              <w:rPr>
                <w:color w:val="auto"/>
              </w:rPr>
            </w:pPr>
            <w:r w:rsidRPr="005B0685">
              <w:rPr>
                <w:color w:val="auto"/>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8DFB3" w14:textId="77777777" w:rsidR="00077940" w:rsidRPr="005B0685" w:rsidRDefault="00077940" w:rsidP="00077940">
            <w:pPr>
              <w:rPr>
                <w:color w:val="auto"/>
              </w:rPr>
            </w:pPr>
          </w:p>
        </w:tc>
      </w:tr>
    </w:tbl>
    <w:p w14:paraId="283BCC80" w14:textId="77777777" w:rsidR="00077940" w:rsidRPr="005B0685" w:rsidRDefault="00077940" w:rsidP="00077940">
      <w:pPr>
        <w:rPr>
          <w:color w:val="auto"/>
        </w:rPr>
      </w:pPr>
    </w:p>
    <w:p w14:paraId="22F2A387" w14:textId="0C20556C" w:rsidR="00077940" w:rsidRPr="005B0685" w:rsidRDefault="00077940" w:rsidP="002948D9">
      <w:pPr>
        <w:pStyle w:val="ListParagraph"/>
        <w:numPr>
          <w:ilvl w:val="0"/>
          <w:numId w:val="7"/>
        </w:numPr>
        <w:rPr>
          <w:b/>
          <w:color w:val="auto"/>
          <w:u w:val="single"/>
        </w:rPr>
      </w:pPr>
      <w:r w:rsidRPr="005B0685">
        <w:rPr>
          <w:b/>
          <w:color w:val="auto"/>
          <w:u w:val="single"/>
        </w:rPr>
        <w:t>PASSENGER_BLACKLIST</w:t>
      </w:r>
    </w:p>
    <w:tbl>
      <w:tblPr>
        <w:tblW w:w="9360" w:type="dxa"/>
        <w:tblInd w:w="610" w:type="dxa"/>
        <w:tblCellMar>
          <w:top w:w="15" w:type="dxa"/>
          <w:left w:w="15" w:type="dxa"/>
          <w:bottom w:w="15" w:type="dxa"/>
          <w:right w:w="15" w:type="dxa"/>
        </w:tblCellMar>
        <w:tblLook w:val="04A0" w:firstRow="1" w:lastRow="0" w:firstColumn="1" w:lastColumn="0" w:noHBand="0" w:noVBand="1"/>
      </w:tblPr>
      <w:tblGrid>
        <w:gridCol w:w="2609"/>
        <w:gridCol w:w="856"/>
        <w:gridCol w:w="1667"/>
        <w:gridCol w:w="4228"/>
      </w:tblGrid>
      <w:tr w:rsidR="005B0685" w:rsidRPr="005B0685" w14:paraId="060A0658"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345B"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D5763"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E19A6"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AE75A" w14:textId="77777777" w:rsidR="00077940" w:rsidRPr="005B0685" w:rsidRDefault="00077940" w:rsidP="00077940">
            <w:pPr>
              <w:rPr>
                <w:color w:val="auto"/>
              </w:rPr>
            </w:pPr>
            <w:r w:rsidRPr="005B0685">
              <w:rPr>
                <w:color w:val="auto"/>
              </w:rPr>
              <w:t>DESCRIPTION</w:t>
            </w:r>
          </w:p>
        </w:tc>
      </w:tr>
      <w:tr w:rsidR="005B0685" w:rsidRPr="005B0685" w14:paraId="5A0A17F3"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1C9C" w14:textId="77777777" w:rsidR="00077940" w:rsidRPr="005B0685" w:rsidRDefault="00077940" w:rsidP="00077940">
            <w:pPr>
              <w:rPr>
                <w:color w:val="auto"/>
              </w:rPr>
            </w:pPr>
            <w:r w:rsidRPr="005B0685">
              <w:rPr>
                <w:color w:val="auto"/>
              </w:rPr>
              <w:t>P_BLACKLIST_ID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6C50"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81945"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4E99" w14:textId="77777777" w:rsidR="00077940" w:rsidRPr="005B0685" w:rsidRDefault="00077940" w:rsidP="00077940">
            <w:pPr>
              <w:rPr>
                <w:color w:val="auto"/>
              </w:rPr>
            </w:pPr>
          </w:p>
        </w:tc>
      </w:tr>
      <w:tr w:rsidR="005B0685" w:rsidRPr="005B0685" w14:paraId="6C936DD1"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B359" w14:textId="77777777" w:rsidR="00077940" w:rsidRPr="005B0685" w:rsidRDefault="00077940" w:rsidP="00077940">
            <w:pPr>
              <w:rPr>
                <w:color w:val="auto"/>
              </w:rPr>
            </w:pPr>
            <w:r w:rsidRPr="005B0685">
              <w:rPr>
                <w:color w:val="auto"/>
              </w:rPr>
              <w:t>PASSENGER_ID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30A8"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D4FE8"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F5DEF" w14:textId="77777777" w:rsidR="00077940" w:rsidRPr="005B0685" w:rsidRDefault="00077940" w:rsidP="00077940">
            <w:pPr>
              <w:rPr>
                <w:color w:val="auto"/>
              </w:rPr>
            </w:pPr>
          </w:p>
        </w:tc>
      </w:tr>
      <w:tr w:rsidR="005B0685" w:rsidRPr="005B0685" w14:paraId="517BC885"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DC84" w14:textId="77777777" w:rsidR="00077940" w:rsidRPr="005B0685" w:rsidRDefault="00077940" w:rsidP="00077940">
            <w:pPr>
              <w:rPr>
                <w:color w:val="auto"/>
              </w:rPr>
            </w:pPr>
            <w:r w:rsidRPr="005B0685">
              <w:rPr>
                <w:color w:val="auto"/>
              </w:rPr>
              <w:t>P_ADDED_BY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09BE0"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8DE2D"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063A6" w14:textId="77777777" w:rsidR="00077940" w:rsidRPr="005B0685" w:rsidRDefault="00077940" w:rsidP="00077940">
            <w:pPr>
              <w:rPr>
                <w:color w:val="auto"/>
              </w:rPr>
            </w:pPr>
            <w:r w:rsidRPr="005B0685">
              <w:rPr>
                <w:color w:val="auto"/>
              </w:rPr>
              <w:t xml:space="preserve">D_REP_ID WHO ADDS PASSENGER IN BLACKLIST </w:t>
            </w:r>
          </w:p>
        </w:tc>
      </w:tr>
      <w:tr w:rsidR="005B0685" w:rsidRPr="005B0685" w14:paraId="2BBDAB12"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81C4" w14:textId="77777777" w:rsidR="00077940" w:rsidRPr="005B0685" w:rsidRDefault="00077940" w:rsidP="00077940">
            <w:pPr>
              <w:rPr>
                <w:color w:val="auto"/>
              </w:rPr>
            </w:pPr>
            <w:r w:rsidRPr="005B0685">
              <w:rPr>
                <w:color w:val="auto"/>
              </w:rPr>
              <w:t>P_REMOVED_BY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701CF"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D5896"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4C08" w14:textId="77777777" w:rsidR="00077940" w:rsidRPr="005B0685" w:rsidRDefault="00077940" w:rsidP="00077940">
            <w:pPr>
              <w:rPr>
                <w:color w:val="auto"/>
              </w:rPr>
            </w:pPr>
            <w:r w:rsidRPr="005B0685">
              <w:rPr>
                <w:color w:val="auto"/>
              </w:rPr>
              <w:t xml:space="preserve">D_REP_ID WHO REMOVES PASSENGER IN BLACKLIST </w:t>
            </w:r>
          </w:p>
        </w:tc>
      </w:tr>
      <w:tr w:rsidR="005B0685" w:rsidRPr="005B0685" w14:paraId="19118BEE"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8950D" w14:textId="77777777" w:rsidR="00077940" w:rsidRPr="005B0685" w:rsidRDefault="00077940" w:rsidP="00077940">
            <w:pPr>
              <w:rPr>
                <w:color w:val="auto"/>
              </w:rPr>
            </w:pPr>
            <w:r w:rsidRPr="005B0685">
              <w:rPr>
                <w:color w:val="auto"/>
              </w:rPr>
              <w:t>P_BLACKLISTED_FROM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AE073"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759E"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0012" w14:textId="77777777" w:rsidR="00077940" w:rsidRPr="005B0685" w:rsidRDefault="00077940" w:rsidP="00077940">
            <w:pPr>
              <w:rPr>
                <w:color w:val="auto"/>
              </w:rPr>
            </w:pPr>
          </w:p>
        </w:tc>
      </w:tr>
      <w:tr w:rsidR="005B0685" w:rsidRPr="005B0685" w14:paraId="4E3A955E"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1F7AF" w14:textId="77777777" w:rsidR="00077940" w:rsidRPr="005B0685" w:rsidRDefault="00077940" w:rsidP="00077940">
            <w:pPr>
              <w:rPr>
                <w:color w:val="auto"/>
              </w:rPr>
            </w:pPr>
            <w:r w:rsidRPr="005B0685">
              <w:rPr>
                <w:color w:val="auto"/>
              </w:rPr>
              <w:t>P_BLACKLISTED_TO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7E6B2"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E047"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DE4AD" w14:textId="77777777" w:rsidR="00077940" w:rsidRPr="005B0685" w:rsidRDefault="00077940" w:rsidP="00077940">
            <w:pPr>
              <w:rPr>
                <w:color w:val="auto"/>
              </w:rPr>
            </w:pPr>
          </w:p>
        </w:tc>
      </w:tr>
      <w:tr w:rsidR="005B0685" w:rsidRPr="005B0685" w14:paraId="1279DB97" w14:textId="77777777" w:rsidTr="000E71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10CCB" w14:textId="77777777" w:rsidR="00077940" w:rsidRPr="005B0685" w:rsidRDefault="00077940" w:rsidP="00077940">
            <w:pPr>
              <w:rPr>
                <w:color w:val="auto"/>
              </w:rPr>
            </w:pPr>
            <w:r w:rsidRPr="005B0685">
              <w:rPr>
                <w:color w:val="auto"/>
              </w:rPr>
              <w:t>P_BLACKLIST_STATUS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492D3"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182A3"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DAD2F" w14:textId="77777777" w:rsidR="00077940" w:rsidRPr="005B0685" w:rsidRDefault="00077940" w:rsidP="00077940">
            <w:pPr>
              <w:rPr>
                <w:color w:val="auto"/>
              </w:rPr>
            </w:pPr>
          </w:p>
        </w:tc>
      </w:tr>
    </w:tbl>
    <w:p w14:paraId="1122384E" w14:textId="77777777" w:rsidR="00077940" w:rsidRPr="005B0685" w:rsidRDefault="00077940" w:rsidP="000E7147">
      <w:pPr>
        <w:ind w:left="720"/>
        <w:rPr>
          <w:color w:val="auto"/>
        </w:rPr>
      </w:pPr>
      <w:r w:rsidRPr="005B0685">
        <w:rPr>
          <w:color w:val="auto"/>
        </w:rPr>
        <w:t xml:space="preserve">P_BLACKLIST_STATUS </w:t>
      </w:r>
      <w:r w:rsidRPr="005B0685">
        <w:rPr>
          <w:rFonts w:ascii="Times New Roman" w:hAnsi="Times New Roman" w:cs="Times New Roman"/>
          <w:color w:val="auto"/>
        </w:rPr>
        <w:t>→</w:t>
      </w:r>
      <w:r w:rsidRPr="005B0685">
        <w:rPr>
          <w:color w:val="auto"/>
        </w:rPr>
        <w:t xml:space="preserve"> {SUSPENDED, BLOCKED, UNBLOCKED}</w:t>
      </w:r>
    </w:p>
    <w:p w14:paraId="53901932" w14:textId="78185522" w:rsidR="00077940" w:rsidRPr="005B0685" w:rsidRDefault="00CA1421" w:rsidP="00077940">
      <w:pPr>
        <w:rPr>
          <w:color w:val="auto"/>
        </w:rPr>
      </w:pPr>
      <w:r w:rsidRPr="005B0685">
        <w:rPr>
          <w:color w:val="auto"/>
        </w:rPr>
        <w:br w:type="page"/>
      </w:r>
    </w:p>
    <w:p w14:paraId="5CC41D96" w14:textId="1A636990" w:rsidR="00077940" w:rsidRPr="005B0685" w:rsidRDefault="00077940" w:rsidP="002948D9">
      <w:pPr>
        <w:pStyle w:val="ListParagraph"/>
        <w:numPr>
          <w:ilvl w:val="0"/>
          <w:numId w:val="7"/>
        </w:numPr>
        <w:rPr>
          <w:b/>
          <w:color w:val="auto"/>
          <w:u w:val="single"/>
        </w:rPr>
      </w:pPr>
      <w:r w:rsidRPr="005B0685">
        <w:rPr>
          <w:b/>
          <w:color w:val="auto"/>
          <w:u w:val="single"/>
        </w:rPr>
        <w:lastRenderedPageBreak/>
        <w:t>DRIVER_BLACKLIST</w:t>
      </w:r>
    </w:p>
    <w:tbl>
      <w:tblPr>
        <w:tblW w:w="9340" w:type="dxa"/>
        <w:tblInd w:w="610" w:type="dxa"/>
        <w:tblCellMar>
          <w:top w:w="15" w:type="dxa"/>
          <w:left w:w="15" w:type="dxa"/>
          <w:bottom w:w="15" w:type="dxa"/>
          <w:right w:w="15" w:type="dxa"/>
        </w:tblCellMar>
        <w:tblLook w:val="04A0" w:firstRow="1" w:lastRow="0" w:firstColumn="1" w:lastColumn="0" w:noHBand="0" w:noVBand="1"/>
      </w:tblPr>
      <w:tblGrid>
        <w:gridCol w:w="2647"/>
        <w:gridCol w:w="856"/>
        <w:gridCol w:w="1674"/>
        <w:gridCol w:w="4163"/>
      </w:tblGrid>
      <w:tr w:rsidR="005B0685" w:rsidRPr="005B0685" w14:paraId="2C37DC1E" w14:textId="77777777" w:rsidTr="00CA14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FF143" w14:textId="77777777" w:rsidR="00077940" w:rsidRPr="005B0685" w:rsidRDefault="00077940" w:rsidP="00077940">
            <w:pPr>
              <w:rPr>
                <w:color w:val="auto"/>
              </w:rPr>
            </w:pPr>
            <w:r w:rsidRPr="005B0685">
              <w:rPr>
                <w:color w:val="auto"/>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7526" w14:textId="77777777" w:rsidR="00077940" w:rsidRPr="005B0685" w:rsidRDefault="00077940" w:rsidP="00077940">
            <w:pPr>
              <w:rPr>
                <w:color w:val="auto"/>
              </w:rPr>
            </w:pPr>
            <w:r w:rsidRPr="005B0685">
              <w:rPr>
                <w:color w:val="auto"/>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61C87" w14:textId="77777777" w:rsidR="00077940" w:rsidRPr="005B0685" w:rsidRDefault="00077940" w:rsidP="00077940">
            <w:pPr>
              <w:rPr>
                <w:color w:val="auto"/>
              </w:rPr>
            </w:pPr>
            <w:r w:rsidRPr="005B0685">
              <w:rPr>
                <w:color w:val="auto"/>
              </w:rPr>
              <w:t>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14C46" w14:textId="77777777" w:rsidR="00077940" w:rsidRPr="005B0685" w:rsidRDefault="00077940" w:rsidP="00077940">
            <w:pPr>
              <w:rPr>
                <w:color w:val="auto"/>
              </w:rPr>
            </w:pPr>
            <w:r w:rsidRPr="005B0685">
              <w:rPr>
                <w:color w:val="auto"/>
              </w:rPr>
              <w:t>DESCRIPTION</w:t>
            </w:r>
          </w:p>
        </w:tc>
      </w:tr>
      <w:tr w:rsidR="005B0685" w:rsidRPr="005B0685" w14:paraId="5E4615CB" w14:textId="77777777" w:rsidTr="00CA14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437B2" w14:textId="77777777" w:rsidR="00077940" w:rsidRPr="005B0685" w:rsidRDefault="00077940" w:rsidP="00077940">
            <w:pPr>
              <w:rPr>
                <w:color w:val="auto"/>
              </w:rPr>
            </w:pPr>
            <w:r w:rsidRPr="005B0685">
              <w:rPr>
                <w:color w:val="auto"/>
              </w:rPr>
              <w:t>D_BLACKLIST_ID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9AED6"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5154B" w14:textId="77777777" w:rsidR="00077940" w:rsidRPr="005B0685" w:rsidRDefault="00077940" w:rsidP="00077940">
            <w:pPr>
              <w:rPr>
                <w:color w:val="auto"/>
              </w:rPr>
            </w:pPr>
            <w:r w:rsidRPr="005B0685">
              <w:rPr>
                <w:b/>
                <w:bCs/>
                <w:color w:val="auto"/>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EB803" w14:textId="77777777" w:rsidR="00077940" w:rsidRPr="005B0685" w:rsidRDefault="00077940" w:rsidP="00077940">
            <w:pPr>
              <w:rPr>
                <w:color w:val="auto"/>
              </w:rPr>
            </w:pPr>
          </w:p>
        </w:tc>
      </w:tr>
      <w:tr w:rsidR="005B0685" w:rsidRPr="005B0685" w14:paraId="0E7E2251" w14:textId="77777777" w:rsidTr="00CA14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EEA42" w14:textId="77777777" w:rsidR="00077940" w:rsidRPr="005B0685" w:rsidRDefault="00077940" w:rsidP="00077940">
            <w:pPr>
              <w:rPr>
                <w:color w:val="auto"/>
              </w:rPr>
            </w:pPr>
            <w:r w:rsidRPr="005B0685">
              <w:rPr>
                <w:color w:val="auto"/>
              </w:rPr>
              <w:t>DRIVER_ID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DB3D3"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89B49"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A4676" w14:textId="77777777" w:rsidR="00077940" w:rsidRPr="005B0685" w:rsidRDefault="00077940" w:rsidP="00077940">
            <w:pPr>
              <w:rPr>
                <w:color w:val="auto"/>
              </w:rPr>
            </w:pPr>
          </w:p>
        </w:tc>
      </w:tr>
      <w:tr w:rsidR="005B0685" w:rsidRPr="005B0685" w14:paraId="0C49397E" w14:textId="77777777" w:rsidTr="00CA14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443C" w14:textId="77777777" w:rsidR="00077940" w:rsidRPr="005B0685" w:rsidRDefault="00077940" w:rsidP="00077940">
            <w:pPr>
              <w:rPr>
                <w:color w:val="auto"/>
              </w:rPr>
            </w:pPr>
            <w:r w:rsidRPr="005B0685">
              <w:rPr>
                <w:color w:val="auto"/>
              </w:rPr>
              <w:t>D_ADDED_BY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7E3A"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43509"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7C6D" w14:textId="77777777" w:rsidR="00077940" w:rsidRPr="005B0685" w:rsidRDefault="00077940" w:rsidP="00077940">
            <w:pPr>
              <w:rPr>
                <w:color w:val="auto"/>
              </w:rPr>
            </w:pPr>
            <w:r w:rsidRPr="005B0685">
              <w:rPr>
                <w:color w:val="auto"/>
              </w:rPr>
              <w:t>P_REP_ID WHO ADDS DRIVER IN BLACKLIST</w:t>
            </w:r>
          </w:p>
        </w:tc>
      </w:tr>
      <w:tr w:rsidR="005B0685" w:rsidRPr="005B0685" w14:paraId="6ED1DA03" w14:textId="77777777" w:rsidTr="00CA14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4CB8" w14:textId="77777777" w:rsidR="00077940" w:rsidRPr="005B0685" w:rsidRDefault="00077940" w:rsidP="00077940">
            <w:pPr>
              <w:rPr>
                <w:color w:val="auto"/>
              </w:rPr>
            </w:pPr>
            <w:r w:rsidRPr="005B0685">
              <w:rPr>
                <w:color w:val="auto"/>
              </w:rPr>
              <w:t>D_REMOVED_BY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F26A7" w14:textId="77777777" w:rsidR="00077940" w:rsidRPr="005B0685" w:rsidRDefault="00077940" w:rsidP="00077940">
            <w:pPr>
              <w:rPr>
                <w:color w:val="auto"/>
              </w:rPr>
            </w:pPr>
            <w:r w:rsidRPr="005B0685">
              <w:rPr>
                <w:color w:val="auto"/>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ABF98" w14:textId="77777777" w:rsidR="00077940" w:rsidRPr="005B0685" w:rsidRDefault="00077940" w:rsidP="00077940">
            <w:pPr>
              <w:rPr>
                <w:color w:val="auto"/>
              </w:rPr>
            </w:pPr>
            <w:r w:rsidRPr="005B0685">
              <w:rPr>
                <w:b/>
                <w:bCs/>
                <w:color w:val="auto"/>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4E56A" w14:textId="77777777" w:rsidR="00077940" w:rsidRPr="005B0685" w:rsidRDefault="00077940" w:rsidP="00077940">
            <w:pPr>
              <w:rPr>
                <w:color w:val="auto"/>
              </w:rPr>
            </w:pPr>
            <w:r w:rsidRPr="005B0685">
              <w:rPr>
                <w:color w:val="auto"/>
              </w:rPr>
              <w:t>P_REP_ID WHO REMOVES DRIVER IN BLACKLIST</w:t>
            </w:r>
          </w:p>
        </w:tc>
      </w:tr>
      <w:tr w:rsidR="005B0685" w:rsidRPr="005B0685" w14:paraId="14709E9E" w14:textId="77777777" w:rsidTr="00CA14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5A260" w14:textId="77777777" w:rsidR="00077940" w:rsidRPr="005B0685" w:rsidRDefault="00077940" w:rsidP="00077940">
            <w:pPr>
              <w:rPr>
                <w:color w:val="auto"/>
              </w:rPr>
            </w:pPr>
            <w:r w:rsidRPr="005B0685">
              <w:rPr>
                <w:color w:val="auto"/>
              </w:rPr>
              <w:t>D_BLACKLISTED_FROM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4F7"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69205"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CD629" w14:textId="77777777" w:rsidR="00077940" w:rsidRPr="005B0685" w:rsidRDefault="00077940" w:rsidP="00077940">
            <w:pPr>
              <w:rPr>
                <w:color w:val="auto"/>
              </w:rPr>
            </w:pPr>
          </w:p>
        </w:tc>
      </w:tr>
      <w:tr w:rsidR="005B0685" w:rsidRPr="005B0685" w14:paraId="678D6E67" w14:textId="77777777" w:rsidTr="00CA14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1BDF5" w14:textId="77777777" w:rsidR="00077940" w:rsidRPr="005B0685" w:rsidRDefault="00077940" w:rsidP="00077940">
            <w:pPr>
              <w:rPr>
                <w:color w:val="auto"/>
              </w:rPr>
            </w:pPr>
            <w:r w:rsidRPr="005B0685">
              <w:rPr>
                <w:color w:val="auto"/>
              </w:rPr>
              <w:t>D_BLACKLISTED_TO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1406F" w14:textId="77777777" w:rsidR="00077940" w:rsidRPr="005B0685" w:rsidRDefault="00077940" w:rsidP="00077940">
            <w:pPr>
              <w:rPr>
                <w:color w:val="auto"/>
              </w:rPr>
            </w:pPr>
            <w:r w:rsidRPr="005B0685">
              <w:rPr>
                <w:color w:val="auto"/>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D9C4"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BD5FF" w14:textId="77777777" w:rsidR="00077940" w:rsidRPr="005B0685" w:rsidRDefault="00077940" w:rsidP="00077940">
            <w:pPr>
              <w:rPr>
                <w:color w:val="auto"/>
              </w:rPr>
            </w:pPr>
          </w:p>
        </w:tc>
      </w:tr>
      <w:tr w:rsidR="005B0685" w:rsidRPr="005B0685" w14:paraId="134F9B52" w14:textId="77777777" w:rsidTr="00CA14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57C2" w14:textId="77777777" w:rsidR="00077940" w:rsidRPr="005B0685" w:rsidRDefault="00077940" w:rsidP="00077940">
            <w:pPr>
              <w:rPr>
                <w:color w:val="auto"/>
              </w:rPr>
            </w:pPr>
            <w:r w:rsidRPr="005B0685">
              <w:rPr>
                <w:color w:val="auto"/>
              </w:rPr>
              <w:t>D_BLACKLIST_STATUS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8E5B" w14:textId="77777777" w:rsidR="00077940" w:rsidRPr="005B0685" w:rsidRDefault="00077940" w:rsidP="00077940">
            <w:pPr>
              <w:rPr>
                <w:color w:val="auto"/>
              </w:rPr>
            </w:pPr>
            <w:r w:rsidRPr="005B0685">
              <w:rPr>
                <w:color w:val="auto"/>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233F0" w14:textId="77777777" w:rsidR="00077940" w:rsidRPr="005B0685" w:rsidRDefault="00077940" w:rsidP="00077940">
            <w:pPr>
              <w:rPr>
                <w:color w:val="aut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F7A31" w14:textId="77777777" w:rsidR="00077940" w:rsidRPr="005B0685" w:rsidRDefault="00077940" w:rsidP="00077940">
            <w:pPr>
              <w:rPr>
                <w:color w:val="auto"/>
              </w:rPr>
            </w:pPr>
          </w:p>
        </w:tc>
      </w:tr>
    </w:tbl>
    <w:p w14:paraId="3DB9B217" w14:textId="77777777" w:rsidR="00077940" w:rsidRPr="005B0685" w:rsidRDefault="00077940" w:rsidP="00CA1421">
      <w:pPr>
        <w:ind w:left="720"/>
        <w:rPr>
          <w:color w:val="auto"/>
        </w:rPr>
      </w:pPr>
      <w:r w:rsidRPr="005B0685">
        <w:rPr>
          <w:color w:val="auto"/>
        </w:rPr>
        <w:t xml:space="preserve">D_BLACKLIST_STATUS </w:t>
      </w:r>
      <w:r w:rsidRPr="005B0685">
        <w:rPr>
          <w:rFonts w:ascii="Times New Roman" w:hAnsi="Times New Roman" w:cs="Times New Roman"/>
          <w:color w:val="auto"/>
        </w:rPr>
        <w:t>→</w:t>
      </w:r>
      <w:r w:rsidRPr="005B0685">
        <w:rPr>
          <w:color w:val="auto"/>
        </w:rPr>
        <w:t xml:space="preserve"> {SUSPENDED, BLOCKED, UNBLOCKED}</w:t>
      </w:r>
    </w:p>
    <w:p w14:paraId="56E8EE04" w14:textId="77777777" w:rsidR="00077940" w:rsidRPr="005B0685" w:rsidRDefault="00077940" w:rsidP="00077940">
      <w:pPr>
        <w:rPr>
          <w:color w:val="auto"/>
        </w:rPr>
      </w:pPr>
    </w:p>
    <w:p w14:paraId="30973FC3" w14:textId="77777777" w:rsidR="00B71C4F" w:rsidRPr="005B0685" w:rsidRDefault="00B71C4F">
      <w:pPr>
        <w:rPr>
          <w:rFonts w:asciiTheme="majorHAnsi" w:eastAsiaTheme="majorEastAsia" w:hAnsiTheme="majorHAnsi" w:cstheme="majorBidi"/>
          <w:color w:val="auto"/>
          <w:sz w:val="32"/>
        </w:rPr>
      </w:pPr>
      <w:r w:rsidRPr="005B0685">
        <w:rPr>
          <w:color w:val="auto"/>
        </w:rPr>
        <w:br w:type="page"/>
      </w:r>
    </w:p>
    <w:p w14:paraId="20A4BAD9" w14:textId="669C6A76" w:rsidR="00C21D5C" w:rsidRDefault="00B71C4F" w:rsidP="00B71C4F">
      <w:pPr>
        <w:pStyle w:val="Heading1"/>
        <w:jc w:val="center"/>
      </w:pPr>
      <w:r>
        <w:lastRenderedPageBreak/>
        <w:t>Queries</w:t>
      </w:r>
    </w:p>
    <w:p w14:paraId="592A9FF0"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Passenger:</w:t>
      </w:r>
    </w:p>
    <w:p w14:paraId="53469A05" w14:textId="275CA2CB"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651E3ABD" wp14:editId="3205E631">
            <wp:extent cx="5943600" cy="998220"/>
            <wp:effectExtent l="0" t="0" r="0" b="0"/>
            <wp:docPr id="123" name="Picture 123" descr="https://lh6.googleusercontent.com/tSWb6b4XAjBAiEuszqZv8fMIY1GaFCldKR6alS8SkDKykQAHcyNqscuMpsFmlj7MhlSnR0Y2oQa3iZkZwzJIfq4BJG4y36n8TuduICnEAwOOqDyDa-Auj-NV5xjBfCoh8RdDVG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lh6.googleusercontent.com/tSWb6b4XAjBAiEuszqZv8fMIY1GaFCldKR6alS8SkDKykQAHcyNqscuMpsFmlj7MhlSnR0Y2oQa3iZkZwzJIfq4BJG4y36n8TuduICnEAwOOqDyDa-Auj-NV5xjBfCoh8RdDVGC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998220"/>
                    </a:xfrm>
                    <a:prstGeom prst="rect">
                      <a:avLst/>
                    </a:prstGeom>
                    <a:noFill/>
                    <a:ln>
                      <a:noFill/>
                    </a:ln>
                  </pic:spPr>
                </pic:pic>
              </a:graphicData>
            </a:graphic>
          </wp:inline>
        </w:drawing>
      </w:r>
    </w:p>
    <w:p w14:paraId="568F97DE" w14:textId="77777777" w:rsidR="00D239CE" w:rsidRPr="00D239CE" w:rsidRDefault="00D239CE" w:rsidP="00D239CE">
      <w:pPr>
        <w:spacing w:before="0" w:after="0" w:line="240" w:lineRule="auto"/>
        <w:rPr>
          <w:rFonts w:eastAsia="Times New Roman" w:cs="Times New Roman"/>
          <w:color w:val="auto"/>
          <w:sz w:val="24"/>
          <w:szCs w:val="24"/>
        </w:rPr>
      </w:pPr>
    </w:p>
    <w:p w14:paraId="5DC2089F"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DRIVER:</w:t>
      </w:r>
    </w:p>
    <w:p w14:paraId="77D1A7F5" w14:textId="60228BA7" w:rsidR="00D239CE" w:rsidRPr="00D239CE" w:rsidRDefault="00F10369" w:rsidP="00D239CE">
      <w:pPr>
        <w:spacing w:before="0" w:after="0" w:line="240" w:lineRule="auto"/>
        <w:rPr>
          <w:rFonts w:eastAsia="Times New Roman" w:cs="Times New Roman"/>
          <w:color w:val="auto"/>
          <w:sz w:val="24"/>
          <w:szCs w:val="24"/>
        </w:rPr>
      </w:pPr>
      <w:r>
        <w:rPr>
          <w:rFonts w:ascii="Arial" w:hAnsi="Arial" w:cs="Arial"/>
          <w:b/>
          <w:bCs/>
          <w:noProof/>
          <w:color w:val="000000"/>
        </w:rPr>
        <w:drawing>
          <wp:inline distT="0" distB="0" distL="0" distR="0" wp14:anchorId="47989C32" wp14:editId="72478BF9">
            <wp:extent cx="5943600" cy="883920"/>
            <wp:effectExtent l="0" t="0" r="0" b="0"/>
            <wp:docPr id="170" name="Picture 170" descr="https://lh6.googleusercontent.com/VHzFGocUI3NW93Ki5U8IMbmC_ZM1Kh9rEFJmmq25IbPuxKrTEuLA26rE0xDKLB6UOcPk8SDSxf8uZAxrx4cc9bKpqOrLt9c62Tcv02Jcj-wTjeu0eut5qu1xCpsNA0ypD4ikZ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https://lh6.googleusercontent.com/VHzFGocUI3NW93Ki5U8IMbmC_ZM1Kh9rEFJmmq25IbPuxKrTEuLA26rE0xDKLB6UOcPk8SDSxf8uZAxrx4cc9bKpqOrLt9c62Tcv02Jcj-wTjeu0eut5qu1xCpsNA0ypD4ikZUq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883920"/>
                    </a:xfrm>
                    <a:prstGeom prst="rect">
                      <a:avLst/>
                    </a:prstGeom>
                    <a:noFill/>
                    <a:ln>
                      <a:noFill/>
                    </a:ln>
                  </pic:spPr>
                </pic:pic>
              </a:graphicData>
            </a:graphic>
          </wp:inline>
        </w:drawing>
      </w:r>
    </w:p>
    <w:p w14:paraId="412546EF" w14:textId="77777777" w:rsidR="00D239CE" w:rsidRPr="00D239CE" w:rsidRDefault="00D239CE" w:rsidP="00D239CE">
      <w:pPr>
        <w:spacing w:before="0" w:after="0" w:line="240" w:lineRule="auto"/>
        <w:rPr>
          <w:rFonts w:eastAsia="Times New Roman" w:cs="Times New Roman"/>
          <w:color w:val="auto"/>
          <w:sz w:val="24"/>
          <w:szCs w:val="24"/>
        </w:rPr>
      </w:pPr>
    </w:p>
    <w:p w14:paraId="4E1F0C13"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CAR:</w:t>
      </w:r>
    </w:p>
    <w:p w14:paraId="181F1929" w14:textId="75A8C25C" w:rsid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118F21A6" wp14:editId="2C9DE9C1">
            <wp:extent cx="5943600" cy="2202180"/>
            <wp:effectExtent l="0" t="0" r="0" b="7620"/>
            <wp:docPr id="121" name="Picture 121" descr="https://lh5.googleusercontent.com/hbi61ycYwYPfg6m4cNu5qUBHAt9az6wJdTvlYvnaicX4Qo7xlYYT2xMyrfJG3m7K6IzAT7wRne8AnEAp0x5etvJuC0uzo9ZeuMDOfdUIcjI2GmGXLpi-XXaQ2__zgmfoR-xMEq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lh5.googleusercontent.com/hbi61ycYwYPfg6m4cNu5qUBHAt9az6wJdTvlYvnaicX4Qo7xlYYT2xMyrfJG3m7K6IzAT7wRne8AnEAp0x5etvJuC0uzo9ZeuMDOfdUIcjI2GmGXLpi-XXaQ2__zgmfoR-xMEqR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66354ABE" w14:textId="77777777" w:rsidR="00B6591A" w:rsidRPr="00D239CE" w:rsidRDefault="00B6591A" w:rsidP="00D239CE">
      <w:pPr>
        <w:spacing w:before="0" w:after="0" w:line="240" w:lineRule="auto"/>
        <w:rPr>
          <w:rFonts w:eastAsia="Times New Roman" w:cs="Times New Roman"/>
          <w:color w:val="auto"/>
          <w:sz w:val="24"/>
          <w:szCs w:val="24"/>
        </w:rPr>
      </w:pPr>
    </w:p>
    <w:p w14:paraId="7C14EEB7"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RIDE:</w:t>
      </w:r>
    </w:p>
    <w:p w14:paraId="4A16E4DB" w14:textId="0774931A"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lastRenderedPageBreak/>
        <w:drawing>
          <wp:inline distT="0" distB="0" distL="0" distR="0" wp14:anchorId="3B0A998C" wp14:editId="5730B0DF">
            <wp:extent cx="5798820" cy="2720985"/>
            <wp:effectExtent l="0" t="0" r="0" b="3175"/>
            <wp:docPr id="120" name="Picture 120" descr="https://lh6.googleusercontent.com/LpmGSunEbArHkkQdclj3uefewIQJLSRgdMTpjpnnlRCr69OQETlrH_8o8sgYiybI6hxsGiC5-r29Fq6v9yv1pbcfdY2ae6hzOWm-q1bkPN_fWUg0Z-dFHYqiOT3J7qu1CaztEN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s://lh6.googleusercontent.com/LpmGSunEbArHkkQdclj3uefewIQJLSRgdMTpjpnnlRCr69OQETlrH_8o8sgYiybI6hxsGiC5-r29Fq6v9yv1pbcfdY2ae6hzOWm-q1bkPN_fWUg0Z-dFHYqiOT3J7qu1CaztENb_"/>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2718" cy="2722814"/>
                    </a:xfrm>
                    <a:prstGeom prst="rect">
                      <a:avLst/>
                    </a:prstGeom>
                    <a:noFill/>
                    <a:ln>
                      <a:noFill/>
                    </a:ln>
                  </pic:spPr>
                </pic:pic>
              </a:graphicData>
            </a:graphic>
          </wp:inline>
        </w:drawing>
      </w:r>
    </w:p>
    <w:p w14:paraId="6B56817E" w14:textId="32346B84"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20B16B33" wp14:editId="242334AE">
            <wp:extent cx="5794724" cy="3855720"/>
            <wp:effectExtent l="0" t="0" r="0" b="0"/>
            <wp:docPr id="119" name="Picture 119" descr="https://lh5.googleusercontent.com/xBxtr883iUVE_-jO_NHh1XXtglHNnk1e-evBh6uQZ95cY6h8l41MrF3dwB4L-bXollPQIi99_jX2Hn0hnPhnN5qu8zJ1kd6hmdY_QIEJ9ZdhqGn5Nl47OKohewqLoviLnqqVNk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lh5.googleusercontent.com/xBxtr883iUVE_-jO_NHh1XXtglHNnk1e-evBh6uQZ95cY6h8l41MrF3dwB4L-bXollPQIi99_jX2Hn0hnPhnN5qu8zJ1kd6hmdY_QIEJ9ZdhqGn5Nl47OKohewqLoviLnqqVNkO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6681" cy="3857022"/>
                    </a:xfrm>
                    <a:prstGeom prst="rect">
                      <a:avLst/>
                    </a:prstGeom>
                    <a:noFill/>
                    <a:ln>
                      <a:noFill/>
                    </a:ln>
                  </pic:spPr>
                </pic:pic>
              </a:graphicData>
            </a:graphic>
          </wp:inline>
        </w:drawing>
      </w:r>
    </w:p>
    <w:p w14:paraId="70B2BA1A" w14:textId="77777777" w:rsidR="00D239CE" w:rsidRPr="00D239CE" w:rsidRDefault="00D239CE" w:rsidP="00D239CE">
      <w:pPr>
        <w:spacing w:before="0" w:after="0" w:line="240" w:lineRule="auto"/>
        <w:rPr>
          <w:rFonts w:eastAsia="Times New Roman" w:cs="Times New Roman"/>
          <w:color w:val="auto"/>
          <w:sz w:val="24"/>
          <w:szCs w:val="24"/>
        </w:rPr>
      </w:pPr>
    </w:p>
    <w:p w14:paraId="139A770D"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DRIVER SUPPORT:</w:t>
      </w:r>
    </w:p>
    <w:p w14:paraId="27D5EE16" w14:textId="4948C1F8"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516A471D" wp14:editId="2D1993D3">
            <wp:extent cx="5943600" cy="1264920"/>
            <wp:effectExtent l="0" t="0" r="0" b="0"/>
            <wp:docPr id="118" name="Picture 118" descr="https://lh4.googleusercontent.com/EGuI3n-GKfV_25Tk4v47b98FKJsQAIwjOjlX2m1cUf1_I0g3dsO4eLS778ONc9MlTRhzyU6lTji6fMEnhXZI-D3tRKRT11-1kEJH4PuurhcwBrDjGSfTkoYkXiETFZD5niZfy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lh4.googleusercontent.com/EGuI3n-GKfV_25Tk4v47b98FKJsQAIwjOjlX2m1cUf1_I0g3dsO4eLS778ONc9MlTRhzyU6lTji6fMEnhXZI-D3tRKRT11-1kEJH4PuurhcwBrDjGSfTkoYkXiETFZD5niZfy_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64920"/>
                    </a:xfrm>
                    <a:prstGeom prst="rect">
                      <a:avLst/>
                    </a:prstGeom>
                    <a:noFill/>
                    <a:ln>
                      <a:noFill/>
                    </a:ln>
                  </pic:spPr>
                </pic:pic>
              </a:graphicData>
            </a:graphic>
          </wp:inline>
        </w:drawing>
      </w:r>
    </w:p>
    <w:p w14:paraId="551B9CF4" w14:textId="77777777" w:rsidR="00D239CE" w:rsidRPr="00D239CE" w:rsidRDefault="00D239CE" w:rsidP="00D239CE">
      <w:pPr>
        <w:spacing w:before="0" w:after="0" w:line="240" w:lineRule="auto"/>
        <w:rPr>
          <w:rFonts w:eastAsia="Times New Roman" w:cs="Times New Roman"/>
          <w:color w:val="auto"/>
          <w:sz w:val="24"/>
          <w:szCs w:val="24"/>
        </w:rPr>
      </w:pPr>
    </w:p>
    <w:p w14:paraId="1F612A1D"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PASSENGER SUPPORT:</w:t>
      </w:r>
    </w:p>
    <w:p w14:paraId="6D995C78" w14:textId="3717807C"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7536F73A" wp14:editId="30F80D00">
            <wp:extent cx="5943600" cy="1264920"/>
            <wp:effectExtent l="0" t="0" r="0" b="0"/>
            <wp:docPr id="117" name="Picture 117" descr="https://lh5.googleusercontent.com/qKLRx1J44aydSS7dqqZXZuVqMLfanFyyyCCnCgJJz1HeHnT0KPGvTdFfIeU7C9M3nmrLWatUWkIuEfb5OAd3UBklM4iCZp6ji6GkqFzR-meCfncyrfYZNN8nFYzTuS5jF8Iins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lh5.googleusercontent.com/qKLRx1J44aydSS7dqqZXZuVqMLfanFyyyCCnCgJJz1HeHnT0KPGvTdFfIeU7C9M3nmrLWatUWkIuEfb5OAd3UBklM4iCZp6ji6GkqFzR-meCfncyrfYZNN8nFYzTuS5jF8IinsE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264920"/>
                    </a:xfrm>
                    <a:prstGeom prst="rect">
                      <a:avLst/>
                    </a:prstGeom>
                    <a:noFill/>
                    <a:ln>
                      <a:noFill/>
                    </a:ln>
                  </pic:spPr>
                </pic:pic>
              </a:graphicData>
            </a:graphic>
          </wp:inline>
        </w:drawing>
      </w:r>
    </w:p>
    <w:p w14:paraId="2F7D61CE" w14:textId="77777777" w:rsidR="00D239CE" w:rsidRPr="00D239CE" w:rsidRDefault="00D239CE" w:rsidP="00D239CE">
      <w:pPr>
        <w:spacing w:before="0" w:after="0" w:line="240" w:lineRule="auto"/>
        <w:rPr>
          <w:rFonts w:eastAsia="Times New Roman" w:cs="Times New Roman"/>
          <w:color w:val="auto"/>
          <w:sz w:val="24"/>
          <w:szCs w:val="24"/>
        </w:rPr>
      </w:pPr>
    </w:p>
    <w:p w14:paraId="781DD933"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PASSENGER INCIDENT:</w:t>
      </w:r>
    </w:p>
    <w:p w14:paraId="2C2270AA" w14:textId="272EBFBA" w:rsidR="00D239CE" w:rsidRPr="00D239CE" w:rsidRDefault="00761C4D" w:rsidP="00D239CE">
      <w:pPr>
        <w:spacing w:before="0" w:after="0" w:line="240" w:lineRule="auto"/>
        <w:rPr>
          <w:rFonts w:eastAsia="Times New Roman" w:cs="Times New Roman"/>
          <w:color w:val="auto"/>
          <w:sz w:val="24"/>
          <w:szCs w:val="24"/>
        </w:rPr>
      </w:pPr>
      <w:r>
        <w:rPr>
          <w:rFonts w:ascii="Arial" w:hAnsi="Arial" w:cs="Arial"/>
          <w:b/>
          <w:bCs/>
          <w:noProof/>
          <w:color w:val="000000"/>
        </w:rPr>
        <w:drawing>
          <wp:inline distT="0" distB="0" distL="0" distR="0" wp14:anchorId="202BF0CD" wp14:editId="46A0EAD3">
            <wp:extent cx="5943600" cy="571500"/>
            <wp:effectExtent l="0" t="0" r="0" b="0"/>
            <wp:docPr id="168" name="Picture 168" descr="https://lh6.googleusercontent.com/BFTVTEalSaQrnRS8BubfNvYMqmP74b_UGELWADV2Q1Or66AfqAbVL60V10Y4wNjZ9lGcXbviSt1FsyyCe4T_90ilHkNv4nFRIo7gp1YvIX8WQd3tSk9Eiw-uGaex7cWXkC9NxF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https://lh6.googleusercontent.com/BFTVTEalSaQrnRS8BubfNvYMqmP74b_UGELWADV2Q1Or66AfqAbVL60V10Y4wNjZ9lGcXbviSt1FsyyCe4T_90ilHkNv4nFRIo7gp1YvIX8WQd3tSk9Eiw-uGaex7cWXkC9NxF6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4048FC67" w14:textId="77777777" w:rsidR="00D239CE" w:rsidRPr="00D239CE" w:rsidRDefault="00D239CE" w:rsidP="00D239CE">
      <w:pPr>
        <w:spacing w:before="0" w:after="0" w:line="240" w:lineRule="auto"/>
        <w:rPr>
          <w:rFonts w:eastAsia="Times New Roman" w:cs="Times New Roman"/>
          <w:color w:val="auto"/>
          <w:sz w:val="24"/>
          <w:szCs w:val="24"/>
        </w:rPr>
      </w:pPr>
    </w:p>
    <w:p w14:paraId="4B07E2AB"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DRIVER INCIDENT:</w:t>
      </w:r>
    </w:p>
    <w:p w14:paraId="088F9F81" w14:textId="77777777" w:rsidR="00D239CE" w:rsidRPr="00D239CE" w:rsidRDefault="00D239CE" w:rsidP="00D239CE">
      <w:pPr>
        <w:spacing w:before="0" w:after="0" w:line="240" w:lineRule="auto"/>
        <w:rPr>
          <w:rFonts w:eastAsia="Times New Roman" w:cs="Times New Roman"/>
          <w:color w:val="auto"/>
          <w:sz w:val="24"/>
          <w:szCs w:val="24"/>
        </w:rPr>
      </w:pPr>
    </w:p>
    <w:p w14:paraId="08E6C220" w14:textId="5B030900" w:rsidR="00D239CE" w:rsidRPr="00D239CE" w:rsidRDefault="00761C4D" w:rsidP="00D239CE">
      <w:pPr>
        <w:spacing w:before="0" w:after="0" w:line="240" w:lineRule="auto"/>
        <w:rPr>
          <w:rFonts w:eastAsia="Times New Roman" w:cs="Times New Roman"/>
          <w:color w:val="auto"/>
          <w:sz w:val="24"/>
          <w:szCs w:val="24"/>
        </w:rPr>
      </w:pPr>
      <w:r>
        <w:rPr>
          <w:rFonts w:ascii="Arial" w:hAnsi="Arial" w:cs="Arial"/>
          <w:b/>
          <w:bCs/>
          <w:noProof/>
          <w:color w:val="000000"/>
        </w:rPr>
        <w:drawing>
          <wp:inline distT="0" distB="0" distL="0" distR="0" wp14:anchorId="3D67F005" wp14:editId="27F9A06C">
            <wp:extent cx="5943600" cy="457200"/>
            <wp:effectExtent l="0" t="0" r="0" b="0"/>
            <wp:docPr id="167" name="Picture 167" descr="https://lh5.googleusercontent.com/_1uGewE_0o9wNiTRpRzMLdEVCGIytx_ZyaA0LdjHjF5OH_24GJJ3B2wNoGvSvDf2LPrc1cQB0xXe5Frf7W7hdjpTN3Zr_G39q9BvjkmMdmbq57HBKHeaxtZTckSxcnKtNyMq2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https://lh5.googleusercontent.com/_1uGewE_0o9wNiTRpRzMLdEVCGIytx_ZyaA0LdjHjF5OH_24GJJ3B2wNoGvSvDf2LPrc1cQB0xXe5Frf7W7hdjpTN3Zr_G39q9BvjkmMdmbq57HBKHeaxtZTckSxcnKtNyMq2Ia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17B20A30" w14:textId="77777777" w:rsidR="00D239CE" w:rsidRPr="00D239CE" w:rsidRDefault="00D239CE" w:rsidP="00D239CE">
      <w:pPr>
        <w:spacing w:before="0" w:after="0" w:line="240" w:lineRule="auto"/>
        <w:rPr>
          <w:rFonts w:eastAsia="Times New Roman" w:cs="Times New Roman"/>
          <w:color w:val="auto"/>
          <w:sz w:val="24"/>
          <w:szCs w:val="24"/>
        </w:rPr>
      </w:pPr>
    </w:p>
    <w:p w14:paraId="243D8EA2"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PASSENGER BLACKLIST:</w:t>
      </w:r>
    </w:p>
    <w:p w14:paraId="6895A35B" w14:textId="70450B74"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5DE17DD9" wp14:editId="78A86C06">
            <wp:extent cx="5943600" cy="502920"/>
            <wp:effectExtent l="0" t="0" r="0" b="0"/>
            <wp:docPr id="114" name="Picture 114" descr="https://lh5.googleusercontent.com/rZ1UKxlREE3rPA-FiF20oS6kdC8IRgC9C9PflUfiw3WctStrVRnd2CFKOptHBeUHWykbyCTRsMkQSqD6XIA6X5sm7siNv--PHbL2KzvAba7wZR5xgWa06rPguIRrkEX-IyLGKH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lh5.googleusercontent.com/rZ1UKxlREE3rPA-FiF20oS6kdC8IRgC9C9PflUfiw3WctStrVRnd2CFKOptHBeUHWykbyCTRsMkQSqD6XIA6X5sm7siNv--PHbL2KzvAba7wZR5xgWa06rPguIRrkEX-IyLGKH3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02920"/>
                    </a:xfrm>
                    <a:prstGeom prst="rect">
                      <a:avLst/>
                    </a:prstGeom>
                    <a:noFill/>
                    <a:ln>
                      <a:noFill/>
                    </a:ln>
                  </pic:spPr>
                </pic:pic>
              </a:graphicData>
            </a:graphic>
          </wp:inline>
        </w:drawing>
      </w:r>
    </w:p>
    <w:p w14:paraId="4FA8D757" w14:textId="77777777" w:rsidR="00D239CE" w:rsidRPr="00D239CE" w:rsidRDefault="00D239CE" w:rsidP="00D239CE">
      <w:pPr>
        <w:spacing w:before="0" w:after="0" w:line="240" w:lineRule="auto"/>
        <w:rPr>
          <w:rFonts w:eastAsia="Times New Roman" w:cs="Times New Roman"/>
          <w:color w:val="auto"/>
          <w:sz w:val="24"/>
          <w:szCs w:val="24"/>
        </w:rPr>
      </w:pPr>
    </w:p>
    <w:p w14:paraId="1B59F30F"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DRIVER BLACKLIST:</w:t>
      </w:r>
    </w:p>
    <w:p w14:paraId="64CE40BE" w14:textId="689FE863"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2EA5CDD1" wp14:editId="10820FAC">
            <wp:extent cx="5943600" cy="693420"/>
            <wp:effectExtent l="0" t="0" r="0" b="0"/>
            <wp:docPr id="113" name="Picture 113" descr="https://lh6.googleusercontent.com/2ePnOSqhW5hAwdG4kNZoNBaaFu_6UfKQB4StPLEh24W_JXtZN1Z7t94c0VOUNwxH3casxDubH4Wed6dEo-OhA8udMKM7RYvrjFwM2I3z1dHpqxHyViT7MipADmZKdqFXFgBard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lh6.googleusercontent.com/2ePnOSqhW5hAwdG4kNZoNBaaFu_6UfKQB4StPLEh24W_JXtZN1Z7t94c0VOUNwxH3casxDubH4Wed6dEo-OhA8udMKM7RYvrjFwM2I3z1dHpqxHyViT7MipADmZKdqFXFgBardL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93420"/>
                    </a:xfrm>
                    <a:prstGeom prst="rect">
                      <a:avLst/>
                    </a:prstGeom>
                    <a:noFill/>
                    <a:ln>
                      <a:noFill/>
                    </a:ln>
                  </pic:spPr>
                </pic:pic>
              </a:graphicData>
            </a:graphic>
          </wp:inline>
        </w:drawing>
      </w:r>
    </w:p>
    <w:p w14:paraId="57969F00" w14:textId="77777777" w:rsidR="00D239CE" w:rsidRPr="00D239CE" w:rsidRDefault="00D239CE" w:rsidP="00D239CE">
      <w:pPr>
        <w:spacing w:before="0" w:after="0" w:line="240" w:lineRule="auto"/>
        <w:rPr>
          <w:rFonts w:eastAsia="Times New Roman" w:cs="Times New Roman"/>
          <w:color w:val="auto"/>
          <w:sz w:val="24"/>
          <w:szCs w:val="24"/>
        </w:rPr>
      </w:pPr>
    </w:p>
    <w:p w14:paraId="328B1C7E" w14:textId="77777777" w:rsidR="00B6591A" w:rsidRDefault="00D239CE" w:rsidP="00D239CE">
      <w:pPr>
        <w:spacing w:before="0" w:after="0" w:line="240" w:lineRule="auto"/>
        <w:rPr>
          <w:rFonts w:eastAsia="Times New Roman" w:cs="Arial"/>
          <w:b/>
          <w:bCs/>
          <w:color w:val="000000"/>
        </w:rPr>
      </w:pPr>
      <w:r w:rsidRPr="00D239CE">
        <w:rPr>
          <w:rFonts w:eastAsia="Times New Roman" w:cs="Arial"/>
          <w:b/>
          <w:bCs/>
          <w:color w:val="000000"/>
        </w:rPr>
        <w:t>PAYMENT:</w:t>
      </w:r>
    </w:p>
    <w:p w14:paraId="71ED07AE" w14:textId="6DA6C972"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29D5988E" wp14:editId="00231821">
            <wp:extent cx="2994660" cy="2118360"/>
            <wp:effectExtent l="0" t="0" r="0" b="0"/>
            <wp:docPr id="112" name="Picture 112" descr="https://lh3.googleusercontent.com/TVK-lNfg-lTJR3xf_9GDE8xlnM7pUb5lad-nrc9wsiZO1yBzAiNgPuXUViaWf5a89ncbeVxPvpZHf7-fcHV4iPB28s3wgKXJnKvZ0xG5mC_I5tKYupYDabk-wwmx0qTzZUc31v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lh3.googleusercontent.com/TVK-lNfg-lTJR3xf_9GDE8xlnM7pUb5lad-nrc9wsiZO1yBzAiNgPuXUViaWf5a89ncbeVxPvpZHf7-fcHV4iPB28s3wgKXJnKvZ0xG5mC_I5tKYupYDabk-wwmx0qTzZUc31v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857" cy="2118499"/>
                    </a:xfrm>
                    <a:prstGeom prst="rect">
                      <a:avLst/>
                    </a:prstGeom>
                    <a:noFill/>
                    <a:ln>
                      <a:noFill/>
                    </a:ln>
                  </pic:spPr>
                </pic:pic>
              </a:graphicData>
            </a:graphic>
          </wp:inline>
        </w:drawing>
      </w:r>
    </w:p>
    <w:p w14:paraId="2D4C82C4" w14:textId="77777777" w:rsidR="00D239CE" w:rsidRPr="00D239CE" w:rsidRDefault="00D239CE" w:rsidP="00D239CE">
      <w:pPr>
        <w:spacing w:before="0" w:after="0" w:line="240" w:lineRule="auto"/>
        <w:rPr>
          <w:rFonts w:eastAsia="Times New Roman" w:cs="Times New Roman"/>
          <w:color w:val="auto"/>
          <w:sz w:val="24"/>
          <w:szCs w:val="24"/>
        </w:rPr>
      </w:pPr>
    </w:p>
    <w:p w14:paraId="6B416A0C"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lastRenderedPageBreak/>
        <w:t>PAYMENT MODE:</w:t>
      </w:r>
    </w:p>
    <w:p w14:paraId="478E4E30" w14:textId="05925F8D"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024A39F6" wp14:editId="126C12E8">
            <wp:extent cx="3291040" cy="1973580"/>
            <wp:effectExtent l="0" t="0" r="5080" b="7620"/>
            <wp:docPr id="111" name="Picture 111" descr="https://lh6.googleusercontent.com/TOOWVyMynsBoV3zXOuOc982OhjR3jhhjfpMkfCA1wPDmat5Zga78TYxQVpkJ0hz-RgLn-CiQE5DsMsoioNlCRyN7mUFJyOoAL_gVK-ffALFNIElPnJ7Xb7-8GONWsJCLWE_qHh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lh6.googleusercontent.com/TOOWVyMynsBoV3zXOuOc982OhjR3jhhjfpMkfCA1wPDmat5Zga78TYxQVpkJ0hz-RgLn-CiQE5DsMsoioNlCRyN7mUFJyOoAL_gVK-ffALFNIElPnJ7Xb7-8GONWsJCLWE_qHha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2689" cy="2004553"/>
                    </a:xfrm>
                    <a:prstGeom prst="rect">
                      <a:avLst/>
                    </a:prstGeom>
                    <a:noFill/>
                    <a:ln>
                      <a:noFill/>
                    </a:ln>
                  </pic:spPr>
                </pic:pic>
              </a:graphicData>
            </a:graphic>
          </wp:inline>
        </w:drawing>
      </w:r>
    </w:p>
    <w:p w14:paraId="395A5CC8" w14:textId="77777777" w:rsidR="00D239CE" w:rsidRPr="00D239CE" w:rsidRDefault="00D239CE" w:rsidP="00D239CE">
      <w:pPr>
        <w:spacing w:before="0" w:after="0" w:line="240" w:lineRule="auto"/>
        <w:rPr>
          <w:rFonts w:eastAsia="Times New Roman" w:cs="Times New Roman"/>
          <w:color w:val="auto"/>
          <w:sz w:val="24"/>
          <w:szCs w:val="24"/>
        </w:rPr>
      </w:pPr>
    </w:p>
    <w:p w14:paraId="5AA63A39"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PAYPAL:</w:t>
      </w:r>
    </w:p>
    <w:p w14:paraId="3614872E" w14:textId="4C7081CB"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749E3295" wp14:editId="07ACC6CA">
            <wp:extent cx="3543300" cy="1219200"/>
            <wp:effectExtent l="0" t="0" r="0" b="0"/>
            <wp:docPr id="110" name="Picture 110" descr="https://lh6.googleusercontent.com/P2QXLPSbU7qUmSxL4kfNgw5Z7apAj2ux8MaBkI4Cc2PwSv6oYNCBM3rX2b9Z6BMzDpkEcl2-YsjhkJU9AZzgrlwGvgSf0nkt5hS-0QAexhu-sxYa7aocqd-A_hdJ4FXBX3fpLy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lh6.googleusercontent.com/P2QXLPSbU7qUmSxL4kfNgw5Z7apAj2ux8MaBkI4Cc2PwSv6oYNCBM3rX2b9Z6BMzDpkEcl2-YsjhkJU9AZzgrlwGvgSf0nkt5hS-0QAexhu-sxYa7aocqd-A_hdJ4FXBX3fpLy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3300" cy="1219200"/>
                    </a:xfrm>
                    <a:prstGeom prst="rect">
                      <a:avLst/>
                    </a:prstGeom>
                    <a:noFill/>
                    <a:ln>
                      <a:noFill/>
                    </a:ln>
                  </pic:spPr>
                </pic:pic>
              </a:graphicData>
            </a:graphic>
          </wp:inline>
        </w:drawing>
      </w:r>
    </w:p>
    <w:p w14:paraId="4C92CDD2" w14:textId="77777777" w:rsidR="00D239CE" w:rsidRPr="00D239CE" w:rsidRDefault="00D239CE" w:rsidP="00D239CE">
      <w:pPr>
        <w:spacing w:before="0" w:after="0" w:line="240" w:lineRule="auto"/>
        <w:rPr>
          <w:rFonts w:eastAsia="Times New Roman" w:cs="Times New Roman"/>
          <w:color w:val="auto"/>
          <w:sz w:val="24"/>
          <w:szCs w:val="24"/>
        </w:rPr>
      </w:pPr>
    </w:p>
    <w:p w14:paraId="36EED086"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CARD:</w:t>
      </w:r>
    </w:p>
    <w:p w14:paraId="02C2795A" w14:textId="2C1AC13F"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74078260" wp14:editId="5E062087">
            <wp:extent cx="5943600" cy="1531620"/>
            <wp:effectExtent l="0" t="0" r="0" b="0"/>
            <wp:docPr id="109" name="Picture 109" descr="https://lh5.googleusercontent.com/xQEGQgV4Kp8u9xncqfH5zxlNEvhUv-R3FpBCQDekvSvQtnI1BBgwBae-_zBWVxDP-nX9V9PjQ91O7NixR_jBC7M0I6Q07hZRkpQO8oTbjhI6hVJBxIzsQs0E3dWktWR75W4k4K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lh5.googleusercontent.com/xQEGQgV4Kp8u9xncqfH5zxlNEvhUv-R3FpBCQDekvSvQtnI1BBgwBae-_zBWVxDP-nX9V9PjQ91O7NixR_jBC7M0I6Q07hZRkpQO8oTbjhI6hVJBxIzsQs0E3dWktWR75W4k4K4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14:paraId="79B62EE9" w14:textId="77777777" w:rsidR="00D239CE" w:rsidRPr="00D239CE" w:rsidRDefault="00D239CE" w:rsidP="00D239CE">
      <w:pPr>
        <w:spacing w:before="0" w:after="0" w:line="240" w:lineRule="auto"/>
        <w:rPr>
          <w:rFonts w:eastAsia="Times New Roman" w:cs="Times New Roman"/>
          <w:color w:val="auto"/>
          <w:sz w:val="24"/>
          <w:szCs w:val="24"/>
        </w:rPr>
      </w:pPr>
    </w:p>
    <w:p w14:paraId="5D3289D8"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RATING:</w:t>
      </w:r>
    </w:p>
    <w:p w14:paraId="76DF1548" w14:textId="6D46A036"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b/>
          <w:bCs/>
          <w:noProof/>
          <w:color w:val="000000"/>
        </w:rPr>
        <w:drawing>
          <wp:inline distT="0" distB="0" distL="0" distR="0" wp14:anchorId="5F21A492" wp14:editId="184816A1">
            <wp:extent cx="4267200" cy="1981200"/>
            <wp:effectExtent l="0" t="0" r="0" b="0"/>
            <wp:docPr id="108" name="Picture 108" descr="https://lh6.googleusercontent.com/0FkD8S9O2ppH5k5A_q6HcKaZbWMmxujnvrkOrNjgJFzV_seRFsMl05QiJzlWt9T0USoP_jXR23Hx_qgNdd79je_XJNpiZormxTJljGVvu2gyoUVqd75W_HC4fUlqHbOLrZVtma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lh6.googleusercontent.com/0FkD8S9O2ppH5k5A_q6HcKaZbWMmxujnvrkOrNjgJFzV_seRFsMl05QiJzlWt9T0USoP_jXR23Hx_qgNdd79je_XJNpiZormxTJljGVvu2gyoUVqd75W_HC4fUlqHbOLrZVtma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0" cy="1981200"/>
                    </a:xfrm>
                    <a:prstGeom prst="rect">
                      <a:avLst/>
                    </a:prstGeom>
                    <a:noFill/>
                    <a:ln>
                      <a:noFill/>
                    </a:ln>
                  </pic:spPr>
                </pic:pic>
              </a:graphicData>
            </a:graphic>
          </wp:inline>
        </w:drawing>
      </w:r>
    </w:p>
    <w:p w14:paraId="674067FC" w14:textId="77777777" w:rsidR="00D239CE" w:rsidRPr="00D239CE" w:rsidRDefault="00D239CE" w:rsidP="00D239CE">
      <w:pPr>
        <w:spacing w:before="0" w:after="240" w:line="240" w:lineRule="auto"/>
        <w:rPr>
          <w:rFonts w:eastAsia="Times New Roman" w:cs="Times New Roman"/>
          <w:color w:val="auto"/>
          <w:sz w:val="24"/>
          <w:szCs w:val="24"/>
        </w:rPr>
      </w:pPr>
      <w:r w:rsidRPr="00D239CE">
        <w:rPr>
          <w:rFonts w:eastAsia="Times New Roman" w:cs="Times New Roman"/>
          <w:color w:val="auto"/>
          <w:sz w:val="24"/>
          <w:szCs w:val="24"/>
        </w:rPr>
        <w:lastRenderedPageBreak/>
        <w:br/>
      </w:r>
    </w:p>
    <w:p w14:paraId="2CE22011"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Passenger:</w:t>
      </w:r>
    </w:p>
    <w:p w14:paraId="79F4E6C4" w14:textId="77777777" w:rsidR="00D239CE" w:rsidRPr="00D239CE" w:rsidRDefault="00D239CE" w:rsidP="00D239CE">
      <w:pPr>
        <w:spacing w:before="0" w:after="0" w:line="240" w:lineRule="auto"/>
        <w:rPr>
          <w:rFonts w:eastAsia="Times New Roman" w:cs="Times New Roman"/>
          <w:color w:val="auto"/>
          <w:sz w:val="24"/>
          <w:szCs w:val="24"/>
        </w:rPr>
      </w:pPr>
    </w:p>
    <w:p w14:paraId="4345EF0E" w14:textId="2098D69D"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1.</w:t>
      </w:r>
      <w:r w:rsidRPr="00B6591A">
        <w:rPr>
          <w:rFonts w:eastAsia="Times New Roman" w:cs="Arial"/>
          <w:color w:val="000000"/>
        </w:rPr>
        <w:tab/>
      </w:r>
      <w:r w:rsidRPr="00D239CE">
        <w:rPr>
          <w:rFonts w:eastAsia="Times New Roman" w:cs="Arial"/>
          <w:b/>
          <w:bCs/>
          <w:color w:val="000000"/>
        </w:rPr>
        <w:t>PASSENGER REGISTERS ON THE APP (USING CONDITIONAL INSERT)</w:t>
      </w:r>
    </w:p>
    <w:p w14:paraId="4C42B9FF" w14:textId="77777777" w:rsidR="009826D6" w:rsidRDefault="009826D6" w:rsidP="00D239CE">
      <w:pPr>
        <w:spacing w:before="0" w:after="0" w:line="240" w:lineRule="auto"/>
        <w:ind w:left="720"/>
        <w:rPr>
          <w:rFonts w:eastAsia="Times New Roman" w:cs="Arial"/>
          <w:color w:val="000000"/>
        </w:rPr>
      </w:pPr>
    </w:p>
    <w:p w14:paraId="3D5D5B66" w14:textId="5CEE195D" w:rsidR="00D239CE" w:rsidRPr="001E43AA" w:rsidRDefault="00DE3577" w:rsidP="00DE3577">
      <w:pPr>
        <w:spacing w:before="0" w:after="0" w:line="240" w:lineRule="auto"/>
        <w:ind w:left="720"/>
        <w:rPr>
          <w:rFonts w:cs="Arial"/>
          <w:color w:val="000000"/>
        </w:rPr>
      </w:pPr>
      <w:r w:rsidRPr="001E43AA">
        <w:rPr>
          <w:rFonts w:cs="Arial"/>
          <w:color w:val="000000"/>
        </w:rPr>
        <w:t>INSERT INTO PASSENGER</w:t>
      </w:r>
      <w:r w:rsidRPr="001E43AA">
        <w:rPr>
          <w:rFonts w:cs="Arial"/>
          <w:color w:val="000000"/>
        </w:rPr>
        <w:t>(PASSENGER_ID, FIRST_NAME, LAST_NAME, PASSENGER_ADDRESS, ZIPCODE, PHONE_NO, EMAIL, USERNAME, P_PASSWORD, P_STATUS)</w:t>
      </w:r>
      <w:r w:rsidRPr="001E43AA">
        <w:rPr>
          <w:rFonts w:cs="Arial"/>
          <w:color w:val="000000"/>
        </w:rPr>
        <w:t xml:space="preserve"> VALUES (21, 'Kareena', 'Kapoor', '1176, Palo Alto Ave',</w:t>
      </w:r>
      <w:r w:rsidR="00D60959">
        <w:rPr>
          <w:rFonts w:cs="Arial"/>
          <w:color w:val="000000"/>
        </w:rPr>
        <w:t xml:space="preserve"> </w:t>
      </w:r>
      <w:r w:rsidRPr="001E43AA">
        <w:rPr>
          <w:rFonts w:cs="Arial"/>
          <w:color w:val="000000"/>
        </w:rPr>
        <w:t>'Palo Alto', 94301, 6508972546 , 'kkppr@gmail.com', 'kkpprbebo', 'KKPPRbebokhan', 4.78,'ACTIVE');</w:t>
      </w:r>
    </w:p>
    <w:p w14:paraId="72F59620" w14:textId="77777777" w:rsidR="00DE3577" w:rsidRPr="00D239CE" w:rsidRDefault="00DE3577" w:rsidP="00DE3577">
      <w:pPr>
        <w:spacing w:before="0" w:after="0" w:line="240" w:lineRule="auto"/>
        <w:ind w:left="720"/>
        <w:rPr>
          <w:rFonts w:eastAsia="Times New Roman" w:cs="Times New Roman"/>
          <w:color w:val="auto"/>
          <w:sz w:val="24"/>
          <w:szCs w:val="24"/>
        </w:rPr>
      </w:pPr>
    </w:p>
    <w:p w14:paraId="41883F4E"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PASSENGER WHERE PASSENGER_ID = 21;</w:t>
      </w:r>
    </w:p>
    <w:p w14:paraId="22F178B7" w14:textId="38EA450A"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28B34D15" wp14:editId="64F227B5">
            <wp:extent cx="5943600" cy="342900"/>
            <wp:effectExtent l="0" t="0" r="0" b="0"/>
            <wp:docPr id="107" name="Picture 107" descr="https://lh4.googleusercontent.com/dfI8QjsB-sf4nRNI0MUq0X5zPd1dv-20Oi7bekskzTslPfpZT76BEqZthZOyv-ILMOujqzuelL2nBlALS9rBzZB2o8ImdFRcrTzm4-eOAf9fcfR6WUO5MLzdyVk3saGWD7ttWd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lh4.googleusercontent.com/dfI8QjsB-sf4nRNI0MUq0X5zPd1dv-20Oi7bekskzTslPfpZT76BEqZthZOyv-ILMOujqzuelL2nBlALS9rBzZB2o8ImdFRcrTzm4-eOAf9fcfR6WUO5MLzdyVk3saGWD7ttWdd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42900"/>
                    </a:xfrm>
                    <a:prstGeom prst="rect">
                      <a:avLst/>
                    </a:prstGeom>
                    <a:noFill/>
                    <a:ln>
                      <a:noFill/>
                    </a:ln>
                  </pic:spPr>
                </pic:pic>
              </a:graphicData>
            </a:graphic>
          </wp:inline>
        </w:drawing>
      </w:r>
    </w:p>
    <w:p w14:paraId="24B0D51B" w14:textId="77777777" w:rsidR="00D239CE" w:rsidRPr="00D239CE" w:rsidRDefault="00D239CE" w:rsidP="00D239CE">
      <w:pPr>
        <w:spacing w:before="0" w:after="0" w:line="240" w:lineRule="auto"/>
        <w:rPr>
          <w:rFonts w:eastAsia="Times New Roman" w:cs="Times New Roman"/>
          <w:color w:val="auto"/>
          <w:sz w:val="24"/>
          <w:szCs w:val="24"/>
        </w:rPr>
      </w:pPr>
    </w:p>
    <w:p w14:paraId="2EEC315F"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2.</w:t>
      </w:r>
      <w:r w:rsidRPr="00B6591A">
        <w:rPr>
          <w:rFonts w:eastAsia="Times New Roman" w:cs="Arial"/>
          <w:b/>
          <w:bCs/>
          <w:color w:val="000000"/>
        </w:rPr>
        <w:tab/>
      </w:r>
      <w:r w:rsidRPr="00D239CE">
        <w:rPr>
          <w:rFonts w:eastAsia="Times New Roman" w:cs="Arial"/>
          <w:b/>
          <w:bCs/>
          <w:color w:val="000000"/>
        </w:rPr>
        <w:t>PASSENGER REQUESTS A RIDE</w:t>
      </w:r>
    </w:p>
    <w:p w14:paraId="3AB3AE9D" w14:textId="77777777" w:rsidR="009826D6" w:rsidRDefault="009826D6" w:rsidP="00D239CE">
      <w:pPr>
        <w:spacing w:before="0" w:after="0" w:line="240" w:lineRule="auto"/>
        <w:ind w:left="720"/>
        <w:rPr>
          <w:rFonts w:eastAsia="Times New Roman" w:cs="Arial"/>
          <w:color w:val="000000"/>
        </w:rPr>
      </w:pPr>
    </w:p>
    <w:p w14:paraId="362EC4B5" w14:textId="36E64361"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INSERT INTO RIDE(RIDE_ID,PASSENGER_ID ,CAR_ID,RIDE_TYPE ,RIDE_STATUS ,RIDE_SOURCE,RIDE_DESTINATION ,SOURCE_CITY,</w:t>
      </w:r>
    </w:p>
    <w:p w14:paraId="3B3D1A43"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DESTINATION_CITY ,START_DATE ,END_DATE ,START_TIME ,END_TIME,NO_OF_SEATS ,ETA,PICKUP_TIME ,</w:t>
      </w:r>
    </w:p>
    <w:p w14:paraId="32255342"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 xml:space="preserve">DRIVER_LOCATION ,CANCELLATION_REASON ,RIDE_COST ,RIDE_TIP ,RIDE_TOTAL_COST) </w:t>
      </w:r>
    </w:p>
    <w:p w14:paraId="5CF7D96D" w14:textId="3317D898" w:rsidR="00D239CE" w:rsidRDefault="00D239CE" w:rsidP="00D239CE">
      <w:pPr>
        <w:spacing w:before="0" w:after="0" w:line="240" w:lineRule="auto"/>
        <w:ind w:left="720"/>
        <w:rPr>
          <w:rFonts w:eastAsia="Times New Roman" w:cs="Arial"/>
          <w:color w:val="000000"/>
        </w:rPr>
      </w:pPr>
      <w:r w:rsidRPr="00D239CE">
        <w:rPr>
          <w:rFonts w:eastAsia="Times New Roman" w:cs="Arial"/>
          <w:color w:val="000000"/>
        </w:rPr>
        <w:t>VALUES(1030 ,21 ,002 ,'POOL' ,'REQUESTED' ,'1176, Palo Alto Ave,</w:t>
      </w:r>
      <w:r w:rsidR="00540CC0">
        <w:rPr>
          <w:rFonts w:eastAsia="Times New Roman" w:cs="Arial"/>
          <w:color w:val="000000"/>
        </w:rPr>
        <w:t xml:space="preserve"> </w:t>
      </w:r>
      <w:r w:rsidRPr="00D239CE">
        <w:rPr>
          <w:rFonts w:eastAsia="Times New Roman" w:cs="Arial"/>
          <w:color w:val="000000"/>
        </w:rPr>
        <w:t xml:space="preserve">Palo Alto', '500 El Camino </w:t>
      </w:r>
      <w:r w:rsidR="00540CC0" w:rsidRPr="00D239CE">
        <w:rPr>
          <w:rFonts w:eastAsia="Times New Roman" w:cs="Arial"/>
          <w:color w:val="000000"/>
        </w:rPr>
        <w:t>Real, Santa</w:t>
      </w:r>
      <w:r w:rsidRPr="00D239CE">
        <w:rPr>
          <w:rFonts w:eastAsia="Times New Roman" w:cs="Arial"/>
          <w:color w:val="000000"/>
        </w:rPr>
        <w:t xml:space="preserve"> Clara', 'Palo Alto', 'Santa Clara', '2018-03-01', '2018-03-01', NULL, NULL, 1, '20:15:00' , '00:03:00', '1170 Palo Alto Works, Palo Alto', NULL ,7.09,NULL,7.09);</w:t>
      </w:r>
    </w:p>
    <w:p w14:paraId="34DCFC5C" w14:textId="77777777" w:rsidR="00EA53F7" w:rsidRDefault="00EA53F7" w:rsidP="00D239CE">
      <w:pPr>
        <w:spacing w:before="0" w:after="0" w:line="240" w:lineRule="auto"/>
        <w:ind w:left="720"/>
        <w:rPr>
          <w:rFonts w:eastAsia="Times New Roman" w:cs="Arial"/>
          <w:color w:val="000000"/>
        </w:rPr>
      </w:pPr>
    </w:p>
    <w:p w14:paraId="582F8BED" w14:textId="6EACA127" w:rsidR="00EA53F7" w:rsidRPr="00EA53F7" w:rsidRDefault="00EA53F7" w:rsidP="00D239CE">
      <w:pPr>
        <w:spacing w:before="0" w:after="0" w:line="240" w:lineRule="auto"/>
        <w:ind w:left="720"/>
        <w:rPr>
          <w:rFonts w:eastAsia="Times New Roman" w:cs="Arial"/>
          <w:color w:val="000000"/>
        </w:rPr>
      </w:pPr>
      <w:r w:rsidRPr="00EA53F7">
        <w:rPr>
          <w:rFonts w:eastAsia="Times New Roman" w:cs="Arial"/>
          <w:color w:val="000000"/>
        </w:rPr>
        <w:t>SEL</w:t>
      </w:r>
      <w:r w:rsidR="00F82D24">
        <w:rPr>
          <w:rFonts w:eastAsia="Times New Roman" w:cs="Arial"/>
          <w:color w:val="000000"/>
        </w:rPr>
        <w:t>E</w:t>
      </w:r>
      <w:r w:rsidRPr="00EA53F7">
        <w:rPr>
          <w:rFonts w:eastAsia="Times New Roman" w:cs="Arial"/>
          <w:color w:val="000000"/>
        </w:rPr>
        <w:t>CT * FROM RIDE WHERE RIDE_ID = 1030</w:t>
      </w:r>
    </w:p>
    <w:p w14:paraId="2B5D0B42" w14:textId="0F1F2C63"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01A0E285" wp14:editId="2E15A31C">
            <wp:extent cx="5943600" cy="411480"/>
            <wp:effectExtent l="0" t="0" r="0" b="7620"/>
            <wp:docPr id="106" name="Picture 106" descr="https://lh6.googleusercontent.com/95GqEM8SDwdjxKlYxlyE6Z9kT-ydVKr3m1-IoOt2EYTOi4Vv8mYHCAYNBppmejzXdBI-AIrs9EMlBmunGUajNGG-owO4hD240_1KcYhuj-zKaxjTtyNemjvDVSE7PSounpg5LL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lh6.googleusercontent.com/95GqEM8SDwdjxKlYxlyE6Z9kT-ydVKr3m1-IoOt2EYTOi4Vv8mYHCAYNBppmejzXdBI-AIrs9EMlBmunGUajNGG-owO4hD240_1KcYhuj-zKaxjTtyNemjvDVSE7PSounpg5LLQ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11480"/>
                    </a:xfrm>
                    <a:prstGeom prst="rect">
                      <a:avLst/>
                    </a:prstGeom>
                    <a:noFill/>
                    <a:ln>
                      <a:noFill/>
                    </a:ln>
                  </pic:spPr>
                </pic:pic>
              </a:graphicData>
            </a:graphic>
          </wp:inline>
        </w:drawing>
      </w:r>
    </w:p>
    <w:p w14:paraId="2B85A298" w14:textId="1D361F0C"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141EAB29" wp14:editId="2B55FF76">
            <wp:extent cx="5943600" cy="381000"/>
            <wp:effectExtent l="0" t="0" r="0" b="0"/>
            <wp:docPr id="105" name="Picture 105" descr="https://lh4.googleusercontent.com/eVw7OQyi85Glb8XKpHYsIhH9Hb5-xU52bnPoXAidZ5BdcXDwakSw5S7o56Oej_oZWGBr69-Onsv8ArqWYyiINb0ycshhJfFmqvExWDNn2Oh9dOIoc6w_F3iQp-NI4-su5E7FJ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lh4.googleusercontent.com/eVw7OQyi85Glb8XKpHYsIhH9Hb5-xU52bnPoXAidZ5BdcXDwakSw5S7o56Oej_oZWGBr69-Onsv8ArqWYyiINb0ycshhJfFmqvExWDNn2Oh9dOIoc6w_F3iQp-NI4-su5E7FJha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0BB5CDD" w14:textId="75FD3615" w:rsidR="00D239CE" w:rsidRPr="00D239CE" w:rsidRDefault="00D239CE" w:rsidP="00D239CE">
      <w:pPr>
        <w:spacing w:before="0" w:after="240" w:line="240" w:lineRule="auto"/>
        <w:rPr>
          <w:rFonts w:eastAsia="Times New Roman" w:cs="Times New Roman"/>
          <w:color w:val="auto"/>
          <w:sz w:val="24"/>
          <w:szCs w:val="24"/>
        </w:rPr>
      </w:pPr>
    </w:p>
    <w:p w14:paraId="6EE6543D"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3.</w:t>
      </w:r>
      <w:r w:rsidRPr="00B6591A">
        <w:rPr>
          <w:rFonts w:eastAsia="Times New Roman" w:cs="Arial"/>
          <w:color w:val="000000"/>
        </w:rPr>
        <w:tab/>
      </w:r>
      <w:r w:rsidRPr="00D239CE">
        <w:rPr>
          <w:rFonts w:eastAsia="Times New Roman" w:cs="Arial"/>
          <w:b/>
          <w:bCs/>
          <w:color w:val="000000"/>
        </w:rPr>
        <w:t>PASSENGER REMOVES HIS ACCOUNT FROM THE APP</w:t>
      </w:r>
    </w:p>
    <w:p w14:paraId="153A8CB8"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 xml:space="preserve">           </w:t>
      </w:r>
      <w:r w:rsidRPr="00D239CE">
        <w:rPr>
          <w:rFonts w:eastAsia="Times New Roman" w:cs="Arial"/>
          <w:color w:val="000000"/>
        </w:rPr>
        <w:t> </w:t>
      </w:r>
    </w:p>
    <w:p w14:paraId="02351955" w14:textId="77777777" w:rsidR="00D239CE" w:rsidRPr="00D239CE" w:rsidRDefault="00D239CE" w:rsidP="00D239CE">
      <w:pPr>
        <w:spacing w:before="0" w:after="0" w:line="240" w:lineRule="auto"/>
        <w:ind w:firstLine="720"/>
        <w:rPr>
          <w:rFonts w:eastAsia="Times New Roman" w:cs="Times New Roman"/>
          <w:color w:val="auto"/>
          <w:sz w:val="24"/>
          <w:szCs w:val="24"/>
        </w:rPr>
      </w:pPr>
      <w:r w:rsidRPr="00D239CE">
        <w:rPr>
          <w:rFonts w:eastAsia="Times New Roman" w:cs="Arial"/>
          <w:color w:val="000000"/>
        </w:rPr>
        <w:t>UPDATE PASSENGER SET P_STATUS = 'INACTIVE'</w:t>
      </w:r>
    </w:p>
    <w:p w14:paraId="4A1984FB" w14:textId="77777777" w:rsidR="00D239CE" w:rsidRPr="00D239CE" w:rsidRDefault="00D239CE" w:rsidP="00D239CE">
      <w:pPr>
        <w:spacing w:before="0" w:after="0" w:line="240" w:lineRule="auto"/>
        <w:ind w:firstLine="720"/>
        <w:rPr>
          <w:rFonts w:eastAsia="Times New Roman" w:cs="Times New Roman"/>
          <w:color w:val="auto"/>
          <w:sz w:val="24"/>
          <w:szCs w:val="24"/>
        </w:rPr>
      </w:pPr>
      <w:r w:rsidRPr="00D239CE">
        <w:rPr>
          <w:rFonts w:eastAsia="Times New Roman" w:cs="Arial"/>
          <w:color w:val="000000"/>
        </w:rPr>
        <w:t>WHERE PASSENGER_ID = 21;</w:t>
      </w:r>
    </w:p>
    <w:p w14:paraId="500F6661" w14:textId="77777777"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color w:val="000000"/>
        </w:rPr>
        <w:tab/>
      </w:r>
    </w:p>
    <w:p w14:paraId="79D775DF" w14:textId="77777777"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color w:val="000000"/>
        </w:rPr>
        <w:tab/>
      </w:r>
      <w:r w:rsidRPr="00D239CE">
        <w:rPr>
          <w:rFonts w:eastAsia="Times New Roman" w:cs="Arial"/>
          <w:color w:val="000000"/>
        </w:rPr>
        <w:t>SELECT * FROM PASSENGER WHERE PASSENGER_ID = 21;</w:t>
      </w:r>
    </w:p>
    <w:p w14:paraId="59D1D5A9" w14:textId="77777777" w:rsidR="00D239CE" w:rsidRPr="00D239CE" w:rsidRDefault="00D239CE" w:rsidP="00D239CE">
      <w:pPr>
        <w:spacing w:before="0" w:after="0" w:line="240" w:lineRule="auto"/>
        <w:rPr>
          <w:rFonts w:eastAsia="Times New Roman" w:cs="Times New Roman"/>
          <w:color w:val="auto"/>
          <w:sz w:val="24"/>
          <w:szCs w:val="24"/>
        </w:rPr>
      </w:pPr>
    </w:p>
    <w:p w14:paraId="61FE92BA" w14:textId="022EFE13"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77990920" wp14:editId="23014133">
            <wp:extent cx="5943600" cy="342900"/>
            <wp:effectExtent l="0" t="0" r="0" b="0"/>
            <wp:docPr id="104" name="Picture 104" descr="https://lh4.googleusercontent.com/E2wzAuFPLWQAF0eplKOKEH-y7b383U3v34sOcKKCzGShRC6fFzRrgWLRxPHNmvcXnWD9NmuY1wCuxbPwX9kX5Kf-qP6nx0nMUDEVCCrfHcTBxJNQxH291F-tCTTPOG_dN_Wt8-5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lh4.googleusercontent.com/E2wzAuFPLWQAF0eplKOKEH-y7b383U3v34sOcKKCzGShRC6fFzRrgWLRxPHNmvcXnWD9NmuY1wCuxbPwX9kX5Kf-qP6nx0nMUDEVCCrfHcTBxJNQxH291F-tCTTPOG_dN_Wt8-5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42900"/>
                    </a:xfrm>
                    <a:prstGeom prst="rect">
                      <a:avLst/>
                    </a:prstGeom>
                    <a:noFill/>
                    <a:ln>
                      <a:noFill/>
                    </a:ln>
                  </pic:spPr>
                </pic:pic>
              </a:graphicData>
            </a:graphic>
          </wp:inline>
        </w:drawing>
      </w:r>
    </w:p>
    <w:p w14:paraId="7E4FDDB5" w14:textId="77777777" w:rsidR="00D239CE" w:rsidRPr="00D239CE" w:rsidRDefault="00D239CE" w:rsidP="00D239CE">
      <w:pPr>
        <w:spacing w:before="0" w:after="0" w:line="240" w:lineRule="auto"/>
        <w:rPr>
          <w:rFonts w:eastAsia="Times New Roman" w:cs="Times New Roman"/>
          <w:color w:val="auto"/>
          <w:sz w:val="24"/>
          <w:szCs w:val="24"/>
        </w:rPr>
      </w:pPr>
    </w:p>
    <w:p w14:paraId="58F9576C" w14:textId="12260B2D"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lastRenderedPageBreak/>
        <w:t>4.</w:t>
      </w:r>
      <w:r w:rsidRPr="00B6591A">
        <w:rPr>
          <w:rFonts w:eastAsia="Times New Roman" w:cs="Arial"/>
          <w:color w:val="000000"/>
        </w:rPr>
        <w:tab/>
      </w:r>
      <w:r w:rsidRPr="00D239CE">
        <w:rPr>
          <w:rFonts w:eastAsia="Times New Roman" w:cs="Arial"/>
          <w:b/>
          <w:bCs/>
          <w:color w:val="000000"/>
        </w:rPr>
        <w:t>AFTER LODGING A COMPLAINT, PASSENGER WANTS TO CHECK</w:t>
      </w:r>
      <w:r w:rsidR="009826D6">
        <w:rPr>
          <w:rFonts w:eastAsia="Times New Roman" w:cs="Arial"/>
          <w:b/>
          <w:bCs/>
          <w:color w:val="000000"/>
        </w:rPr>
        <w:t xml:space="preserve"> </w:t>
      </w:r>
      <w:r w:rsidRPr="00D239CE">
        <w:rPr>
          <w:rFonts w:eastAsia="Times New Roman" w:cs="Arial"/>
          <w:b/>
          <w:bCs/>
          <w:color w:val="000000"/>
        </w:rPr>
        <w:t>HIS</w:t>
      </w:r>
      <w:r w:rsidR="009826D6">
        <w:rPr>
          <w:rFonts w:eastAsia="Times New Roman" w:cs="Arial"/>
          <w:b/>
          <w:bCs/>
          <w:color w:val="000000"/>
        </w:rPr>
        <w:t xml:space="preserve"> </w:t>
      </w:r>
      <w:r w:rsidRPr="00D239CE">
        <w:rPr>
          <w:rFonts w:eastAsia="Times New Roman" w:cs="Arial"/>
          <w:b/>
          <w:bCs/>
          <w:color w:val="000000"/>
        </w:rPr>
        <w:t>INCIDENT AGAIN FOR A PARTICULAR RIDE.</w:t>
      </w:r>
    </w:p>
    <w:p w14:paraId="628C7775" w14:textId="77777777" w:rsidR="009826D6" w:rsidRDefault="009826D6" w:rsidP="00D239CE">
      <w:pPr>
        <w:spacing w:before="0" w:after="0" w:line="240" w:lineRule="auto"/>
        <w:ind w:left="720"/>
        <w:rPr>
          <w:rFonts w:eastAsia="Times New Roman" w:cs="Arial"/>
          <w:color w:val="000000"/>
        </w:rPr>
      </w:pPr>
    </w:p>
    <w:p w14:paraId="709BAF03" w14:textId="698368FA"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R.RIDE_ID, R.RIDE_SOURCE, R.RIDE_DESTINATION, R.START_DATE,R.START_TIME, R.END_DATE,</w:t>
      </w:r>
      <w:r w:rsidR="00981AFA">
        <w:rPr>
          <w:rFonts w:eastAsia="Times New Roman" w:cs="Arial"/>
          <w:color w:val="000000"/>
        </w:rPr>
        <w:t xml:space="preserve"> </w:t>
      </w:r>
      <w:r w:rsidRPr="00D239CE">
        <w:rPr>
          <w:rFonts w:eastAsia="Times New Roman" w:cs="Arial"/>
          <w:color w:val="000000"/>
        </w:rPr>
        <w:t>R.END_TIME,</w:t>
      </w:r>
      <w:r w:rsidR="00981AFA">
        <w:rPr>
          <w:rFonts w:eastAsia="Times New Roman" w:cs="Arial"/>
          <w:color w:val="000000"/>
        </w:rPr>
        <w:t xml:space="preserve"> </w:t>
      </w:r>
      <w:r w:rsidRPr="00D239CE">
        <w:rPr>
          <w:rFonts w:eastAsia="Times New Roman" w:cs="Arial"/>
          <w:color w:val="000000"/>
        </w:rPr>
        <w:t>R.RIDE_TOTAL_COST,</w:t>
      </w:r>
      <w:r w:rsidR="00981AFA">
        <w:rPr>
          <w:rFonts w:eastAsia="Times New Roman" w:cs="Arial"/>
          <w:color w:val="000000"/>
        </w:rPr>
        <w:t xml:space="preserve"> </w:t>
      </w:r>
      <w:r w:rsidRPr="00D239CE">
        <w:rPr>
          <w:rFonts w:eastAsia="Times New Roman" w:cs="Arial"/>
          <w:color w:val="000000"/>
        </w:rPr>
        <w:t>I.P_INCIDENT_ID,</w:t>
      </w:r>
      <w:r w:rsidR="00981AFA">
        <w:rPr>
          <w:rFonts w:eastAsia="Times New Roman" w:cs="Arial"/>
          <w:color w:val="000000"/>
        </w:rPr>
        <w:t xml:space="preserve"> </w:t>
      </w:r>
      <w:r w:rsidRPr="00D239CE">
        <w:rPr>
          <w:rFonts w:eastAsia="Times New Roman" w:cs="Arial"/>
          <w:color w:val="000000"/>
        </w:rPr>
        <w:t>I.P_INCIDENT_STATUS,</w:t>
      </w:r>
      <w:r w:rsidR="00981AFA">
        <w:rPr>
          <w:rFonts w:eastAsia="Times New Roman" w:cs="Arial"/>
          <w:color w:val="000000"/>
        </w:rPr>
        <w:t xml:space="preserve"> </w:t>
      </w:r>
      <w:r w:rsidRPr="00D239CE">
        <w:rPr>
          <w:rFonts w:eastAsia="Times New Roman" w:cs="Arial"/>
          <w:color w:val="000000"/>
        </w:rPr>
        <w:t>I.P_INCIDENT_TYPE</w:t>
      </w:r>
    </w:p>
    <w:p w14:paraId="1F95EBB2"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FROM PASSENGER_INCIDENT I, RIDE R</w:t>
      </w:r>
    </w:p>
    <w:p w14:paraId="557FCAD4"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WHERE I.RIDE_ID = R.RIDE_ID</w:t>
      </w:r>
    </w:p>
    <w:p w14:paraId="22950594"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AND I.PASSENGER_ID = 15 AND P_INCIDENT_ID = 210003;</w:t>
      </w:r>
    </w:p>
    <w:p w14:paraId="4A03BB15" w14:textId="77777777" w:rsidR="00D239CE" w:rsidRPr="00D239CE" w:rsidRDefault="00D239CE" w:rsidP="00D239CE">
      <w:pPr>
        <w:spacing w:before="0" w:after="240" w:line="240" w:lineRule="auto"/>
        <w:rPr>
          <w:rFonts w:eastAsia="Times New Roman" w:cs="Times New Roman"/>
          <w:color w:val="auto"/>
          <w:sz w:val="24"/>
          <w:szCs w:val="24"/>
        </w:rPr>
      </w:pPr>
    </w:p>
    <w:p w14:paraId="0C2CF6F0"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(Specifying the incident id because one passenger may have lodged many complaints)</w:t>
      </w:r>
    </w:p>
    <w:p w14:paraId="340A14A7" w14:textId="77777777" w:rsidR="00D239CE" w:rsidRPr="00D239CE" w:rsidRDefault="00D239CE" w:rsidP="00D239CE">
      <w:pPr>
        <w:spacing w:before="0" w:after="0" w:line="240" w:lineRule="auto"/>
        <w:rPr>
          <w:rFonts w:eastAsia="Times New Roman" w:cs="Times New Roman"/>
          <w:color w:val="auto"/>
          <w:sz w:val="24"/>
          <w:szCs w:val="24"/>
        </w:rPr>
      </w:pPr>
    </w:p>
    <w:p w14:paraId="01C71EBE" w14:textId="7D98B2F6"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45001609" wp14:editId="4E185A9B">
            <wp:extent cx="5943600" cy="236220"/>
            <wp:effectExtent l="0" t="0" r="0" b="0"/>
            <wp:docPr id="103" name="Picture 103" descr="https://lh4.googleusercontent.com/uAwyRjY5Okd0FzhaGI266fLO_I1x06bO0r7RlCaXaDE0a8zanMT57m380sWESdnxk4LWWw1xO5WTmtxFxvr9St8tVb6_2rAawFtCg2CoMfDJfZ57heuoRxFYMNRGdb_wjtNYz9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lh4.googleusercontent.com/uAwyRjY5Okd0FzhaGI266fLO_I1x06bO0r7RlCaXaDE0a8zanMT57m380sWESdnxk4LWWw1xO5WTmtxFxvr9St8tVb6_2rAawFtCg2CoMfDJfZ57heuoRxFYMNRGdb_wjtNYz9y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9696" cy="236462"/>
                    </a:xfrm>
                    <a:prstGeom prst="rect">
                      <a:avLst/>
                    </a:prstGeom>
                    <a:noFill/>
                    <a:ln>
                      <a:noFill/>
                    </a:ln>
                  </pic:spPr>
                </pic:pic>
              </a:graphicData>
            </a:graphic>
          </wp:inline>
        </w:drawing>
      </w:r>
    </w:p>
    <w:p w14:paraId="4EF30ADB" w14:textId="77777777" w:rsidR="00D239CE" w:rsidRPr="00D239CE" w:rsidRDefault="00D239CE" w:rsidP="00D239CE">
      <w:pPr>
        <w:spacing w:before="0" w:after="240" w:line="240" w:lineRule="auto"/>
        <w:rPr>
          <w:rFonts w:eastAsia="Times New Roman" w:cs="Times New Roman"/>
          <w:color w:val="auto"/>
          <w:sz w:val="24"/>
          <w:szCs w:val="24"/>
        </w:rPr>
      </w:pPr>
    </w:p>
    <w:p w14:paraId="5CF4575D" w14:textId="40370F99"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5.</w:t>
      </w:r>
      <w:r w:rsidRPr="00B6591A">
        <w:rPr>
          <w:rFonts w:eastAsia="Times New Roman" w:cs="Arial"/>
          <w:color w:val="000000"/>
        </w:rPr>
        <w:tab/>
      </w:r>
      <w:r w:rsidRPr="00D239CE">
        <w:rPr>
          <w:rFonts w:eastAsia="Times New Roman" w:cs="Arial"/>
          <w:b/>
          <w:bCs/>
          <w:color w:val="000000"/>
        </w:rPr>
        <w:t xml:space="preserve">AFTER REQUESTING A RIDE , PASSENGER CHECKS THE LOCATION OF THE DRIVER AND THE TIME DRIVER WILL TAKE TO REACH TO THE </w:t>
      </w:r>
      <w:r w:rsidR="00540CC0" w:rsidRPr="00D239CE">
        <w:rPr>
          <w:rFonts w:eastAsia="Times New Roman" w:cs="Arial"/>
          <w:b/>
          <w:bCs/>
          <w:color w:val="000000"/>
        </w:rPr>
        <w:t>PICK-UP</w:t>
      </w:r>
      <w:r w:rsidRPr="00D239CE">
        <w:rPr>
          <w:rFonts w:eastAsia="Times New Roman" w:cs="Arial"/>
          <w:b/>
          <w:bCs/>
          <w:color w:val="000000"/>
        </w:rPr>
        <w:t xml:space="preserve"> SPOT.</w:t>
      </w:r>
    </w:p>
    <w:p w14:paraId="551347CB" w14:textId="77777777" w:rsidR="009826D6" w:rsidRDefault="009826D6" w:rsidP="00D239CE">
      <w:pPr>
        <w:spacing w:before="0" w:after="0" w:line="240" w:lineRule="auto"/>
        <w:ind w:left="720"/>
        <w:rPr>
          <w:rFonts w:eastAsia="Times New Roman" w:cs="Arial"/>
          <w:color w:val="000000"/>
        </w:rPr>
      </w:pPr>
    </w:p>
    <w:p w14:paraId="24C87988" w14:textId="41CF9EFE"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PICKUP_TIME, DRIVER_LOCATION</w:t>
      </w:r>
    </w:p>
    <w:p w14:paraId="39EB1BB7"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FROM RIDE</w:t>
      </w:r>
    </w:p>
    <w:p w14:paraId="0B9315FF"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WHERE RIDE_ID = 1009;</w:t>
      </w:r>
    </w:p>
    <w:p w14:paraId="24BF9B4D" w14:textId="77777777" w:rsidR="00D239CE" w:rsidRPr="00D239CE" w:rsidRDefault="00D239CE" w:rsidP="00D239CE">
      <w:pPr>
        <w:spacing w:before="0" w:after="0" w:line="240" w:lineRule="auto"/>
        <w:rPr>
          <w:rFonts w:eastAsia="Times New Roman" w:cs="Times New Roman"/>
          <w:color w:val="auto"/>
          <w:sz w:val="24"/>
          <w:szCs w:val="24"/>
        </w:rPr>
      </w:pPr>
    </w:p>
    <w:p w14:paraId="65B58D45" w14:textId="690E1B59"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2F5A2DD0" wp14:editId="22DBA043">
            <wp:extent cx="3611880" cy="464820"/>
            <wp:effectExtent l="0" t="0" r="7620" b="0"/>
            <wp:docPr id="102" name="Picture 102" descr="https://lh6.googleusercontent.com/eQWj3Pi8YP7Bfr-cDf2tnw9xhmkyVGxaWWeZ3vW5LhjGYSjS4s9CoKr-A6BBBrBfleI25okogzJ0qfroZ1fmemo8KlUOAHOBVPqZuRDTpwLEGQZCFWinBRFYsC2sGxlLt6do9T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lh6.googleusercontent.com/eQWj3Pi8YP7Bfr-cDf2tnw9xhmkyVGxaWWeZ3vW5LhjGYSjS4s9CoKr-A6BBBrBfleI25okogzJ0qfroZ1fmemo8KlUOAHOBVPqZuRDTpwLEGQZCFWinBRFYsC2sGxlLt6do9TN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1880" cy="464820"/>
                    </a:xfrm>
                    <a:prstGeom prst="rect">
                      <a:avLst/>
                    </a:prstGeom>
                    <a:noFill/>
                    <a:ln>
                      <a:noFill/>
                    </a:ln>
                  </pic:spPr>
                </pic:pic>
              </a:graphicData>
            </a:graphic>
          </wp:inline>
        </w:drawing>
      </w:r>
    </w:p>
    <w:p w14:paraId="00F98808" w14:textId="77777777" w:rsidR="00D239CE" w:rsidRPr="00D239CE" w:rsidRDefault="00D239CE" w:rsidP="00D239CE">
      <w:pPr>
        <w:spacing w:before="0" w:after="0" w:line="240" w:lineRule="auto"/>
        <w:rPr>
          <w:rFonts w:eastAsia="Times New Roman" w:cs="Times New Roman"/>
          <w:color w:val="auto"/>
          <w:sz w:val="24"/>
          <w:szCs w:val="24"/>
        </w:rPr>
      </w:pPr>
    </w:p>
    <w:p w14:paraId="7FE446F6"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6.</w:t>
      </w:r>
      <w:r w:rsidRPr="00B6591A">
        <w:rPr>
          <w:rFonts w:eastAsia="Times New Roman" w:cs="Arial"/>
          <w:color w:val="000000"/>
        </w:rPr>
        <w:tab/>
      </w:r>
      <w:r w:rsidRPr="00D239CE">
        <w:rPr>
          <w:rFonts w:eastAsia="Times New Roman" w:cs="Arial"/>
          <w:b/>
          <w:bCs/>
          <w:color w:val="000000"/>
        </w:rPr>
        <w:t>A PASSENGER WANTS TO ADD A PAYMENT MODE FOR HIS ACCOUNT</w:t>
      </w:r>
    </w:p>
    <w:p w14:paraId="73834413"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START TRANSACTION;</w:t>
      </w:r>
    </w:p>
    <w:p w14:paraId="0DD78A43" w14:textId="0C52D0C2"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INSERT INTO PAYMENT_MODE</w:t>
      </w:r>
      <w:r w:rsidR="00466B50">
        <w:rPr>
          <w:rFonts w:eastAsia="Times New Roman" w:cs="Arial"/>
          <w:color w:val="000000"/>
        </w:rPr>
        <w:t>(PAYMENT_MODE_ID, PASSENGER_ID, MODE_TYPE)</w:t>
      </w:r>
      <w:r w:rsidRPr="00D239CE">
        <w:rPr>
          <w:rFonts w:eastAsia="Times New Roman" w:cs="Arial"/>
          <w:color w:val="000000"/>
        </w:rPr>
        <w:t xml:space="preserve"> VALUES (512,16,'PAYPAL');</w:t>
      </w:r>
    </w:p>
    <w:p w14:paraId="20DFDB79" w14:textId="112EF34C"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INSERT INTO PAYPAL</w:t>
      </w:r>
      <w:r w:rsidR="00466B50">
        <w:rPr>
          <w:rFonts w:eastAsia="Times New Roman" w:cs="Arial"/>
          <w:color w:val="000000"/>
        </w:rPr>
        <w:t>(PAYMENT_MODE_ID, PASSENGER_ID, MODE_TYPE)</w:t>
      </w:r>
      <w:r w:rsidR="00466B50" w:rsidRPr="00D239CE">
        <w:rPr>
          <w:rFonts w:eastAsia="Times New Roman" w:cs="Arial"/>
          <w:color w:val="000000"/>
        </w:rPr>
        <w:t xml:space="preserve"> </w:t>
      </w:r>
      <w:r w:rsidRPr="00D239CE">
        <w:rPr>
          <w:rFonts w:eastAsia="Times New Roman" w:cs="Arial"/>
          <w:color w:val="000000"/>
        </w:rPr>
        <w:t xml:space="preserve"> VALUES('145423808976', 512);</w:t>
      </w:r>
    </w:p>
    <w:p w14:paraId="46F36E19"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COMMIT;</w:t>
      </w:r>
    </w:p>
    <w:p w14:paraId="03D39751"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PAYMENT_MODE;</w:t>
      </w:r>
    </w:p>
    <w:p w14:paraId="6760B6EB" w14:textId="401ABDF1" w:rsid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lastRenderedPageBreak/>
        <w:drawing>
          <wp:inline distT="0" distB="0" distL="0" distR="0" wp14:anchorId="319C5689" wp14:editId="27C9957C">
            <wp:extent cx="3078480" cy="2209800"/>
            <wp:effectExtent l="0" t="0" r="7620" b="0"/>
            <wp:docPr id="101" name="Picture 101" descr="https://lh4.googleusercontent.com/BCssfeQ2GiSxmjtt7gFlSmTZnsfSfYAk7ejcCj165S5q0P7OSkMJB911eoszbZSX4l1N9YLK2cAiDVqqK_uqql0mrCMjS6qoSCY0pD5nO9xljZE6I1ePjV8PDPOPB0jtd9i4H1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lh4.googleusercontent.com/BCssfeQ2GiSxmjtt7gFlSmTZnsfSfYAk7ejcCj165S5q0P7OSkMJB911eoszbZSX4l1N9YLK2cAiDVqqK_uqql0mrCMjS6qoSCY0pD5nO9xljZE6I1ePjV8PDPOPB0jtd9i4H11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4952" cy="2214446"/>
                    </a:xfrm>
                    <a:prstGeom prst="rect">
                      <a:avLst/>
                    </a:prstGeom>
                    <a:noFill/>
                    <a:ln>
                      <a:noFill/>
                    </a:ln>
                  </pic:spPr>
                </pic:pic>
              </a:graphicData>
            </a:graphic>
          </wp:inline>
        </w:drawing>
      </w:r>
    </w:p>
    <w:p w14:paraId="5CF59F7D" w14:textId="77777777" w:rsidR="009826D6" w:rsidRPr="00D239CE" w:rsidRDefault="009826D6" w:rsidP="00D239CE">
      <w:pPr>
        <w:spacing w:before="0" w:after="0" w:line="240" w:lineRule="auto"/>
        <w:ind w:left="720"/>
        <w:rPr>
          <w:rFonts w:eastAsia="Times New Roman" w:cs="Times New Roman"/>
          <w:color w:val="auto"/>
          <w:sz w:val="24"/>
          <w:szCs w:val="24"/>
        </w:rPr>
      </w:pPr>
    </w:p>
    <w:p w14:paraId="045653EE"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PAYPAL;</w:t>
      </w:r>
    </w:p>
    <w:p w14:paraId="7EDE7CEA" w14:textId="4C575883"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55B094AB" wp14:editId="55CCE4DB">
            <wp:extent cx="3886200" cy="1684020"/>
            <wp:effectExtent l="0" t="0" r="0" b="0"/>
            <wp:docPr id="100" name="Picture 100" descr="https://lh4.googleusercontent.com/zjifJz3pbhOpsUl9m8k4WBf8Mu5RuA851KUlUv7WmuBqS5CJEH2IcixWiy3N7uUV54wpvl9vGMcD2rR2PHlt6VbGN5NQ_zb3X-JkwJzKINRQKZ1-QljaL9v358hmgzinMHrMCW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lh4.googleusercontent.com/zjifJz3pbhOpsUl9m8k4WBf8Mu5RuA851KUlUv7WmuBqS5CJEH2IcixWiy3N7uUV54wpvl9vGMcD2rR2PHlt6VbGN5NQ_zb3X-JkwJzKINRQKZ1-QljaL9v358hmgzinMHrMCWh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6200" cy="1684020"/>
                    </a:xfrm>
                    <a:prstGeom prst="rect">
                      <a:avLst/>
                    </a:prstGeom>
                    <a:noFill/>
                    <a:ln>
                      <a:noFill/>
                    </a:ln>
                  </pic:spPr>
                </pic:pic>
              </a:graphicData>
            </a:graphic>
          </wp:inline>
        </w:drawing>
      </w:r>
    </w:p>
    <w:p w14:paraId="386B2AB3" w14:textId="77777777" w:rsidR="00D239CE" w:rsidRPr="00D239CE" w:rsidRDefault="00D239CE" w:rsidP="00D239CE">
      <w:pPr>
        <w:spacing w:before="0" w:after="0" w:line="240" w:lineRule="auto"/>
        <w:rPr>
          <w:rFonts w:eastAsia="Times New Roman" w:cs="Times New Roman"/>
          <w:color w:val="auto"/>
          <w:sz w:val="24"/>
          <w:szCs w:val="24"/>
        </w:rPr>
      </w:pPr>
    </w:p>
    <w:p w14:paraId="194EAE77" w14:textId="5527B310" w:rsidR="00D239CE" w:rsidRPr="00D239CE" w:rsidRDefault="00D239CE" w:rsidP="009826D6">
      <w:pPr>
        <w:spacing w:before="0" w:after="0" w:line="240" w:lineRule="auto"/>
        <w:rPr>
          <w:rFonts w:eastAsia="Times New Roman" w:cs="Times New Roman"/>
          <w:color w:val="auto"/>
          <w:sz w:val="24"/>
          <w:szCs w:val="24"/>
        </w:rPr>
      </w:pPr>
    </w:p>
    <w:p w14:paraId="7A87CC0B"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Driver:</w:t>
      </w:r>
    </w:p>
    <w:p w14:paraId="46ABB769" w14:textId="77777777" w:rsidR="00D239CE" w:rsidRPr="00D239CE" w:rsidRDefault="00D239CE" w:rsidP="00D239CE">
      <w:pPr>
        <w:spacing w:before="0" w:after="0" w:line="240" w:lineRule="auto"/>
        <w:rPr>
          <w:rFonts w:eastAsia="Times New Roman" w:cs="Times New Roman"/>
          <w:color w:val="auto"/>
          <w:sz w:val="24"/>
          <w:szCs w:val="24"/>
        </w:rPr>
      </w:pPr>
    </w:p>
    <w:p w14:paraId="44A802E6"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1.</w:t>
      </w:r>
      <w:r w:rsidRPr="00B6591A">
        <w:rPr>
          <w:rFonts w:eastAsia="Times New Roman" w:cs="Arial"/>
          <w:color w:val="000000"/>
        </w:rPr>
        <w:tab/>
      </w:r>
      <w:r w:rsidRPr="00D239CE">
        <w:rPr>
          <w:rFonts w:eastAsia="Times New Roman" w:cs="Arial"/>
          <w:b/>
          <w:bCs/>
          <w:color w:val="000000"/>
        </w:rPr>
        <w:t>Check Ride History</w:t>
      </w:r>
    </w:p>
    <w:p w14:paraId="7C83FD87"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R.RIDE_ID,C.DRIVER_ID,C.CAR_ID,R.RIDE_TYPE,R.RIDE_STATUS,R.RIDE_SOURCE,R.RIDE_DESTINATION,R.RIDE_TOTAL_COST,R.START_DATE,R.START_TIME,C.CAR_TYPE,C.MAKE,C.REGISTRATION_NO FROM RIDE R</w:t>
      </w:r>
    </w:p>
    <w:p w14:paraId="6EA22B49"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JOIN CAR C ON C.CAR_ID = R.CAR_ID WHERE C.DRIVER_ID = 109;</w:t>
      </w:r>
    </w:p>
    <w:p w14:paraId="5E638A7A" w14:textId="19031313"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72444839" wp14:editId="22C274AF">
            <wp:extent cx="5943600" cy="464820"/>
            <wp:effectExtent l="0" t="0" r="0" b="0"/>
            <wp:docPr id="99" name="Picture 99" descr="https://lh6.googleusercontent.com/Ckt4a-FLF6gBdkL1gHYXDtC0b4AOFwrEQ_niZVKPWCM-EfDvGbEF6fJlo1acv1idPcUQjVO_VjbHsk_Sht-KC-OKCEZQS_CLHHvjGvHAORiV9ZprH7TuxeFhwJTxeDX3zhOI1g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lh6.googleusercontent.com/Ckt4a-FLF6gBdkL1gHYXDtC0b4AOFwrEQ_niZVKPWCM-EfDvGbEF6fJlo1acv1idPcUQjVO_VjbHsk_Sht-KC-OKCEZQS_CLHHvjGvHAORiV9ZprH7TuxeFhwJTxeDX3zhOI1gh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4820"/>
                    </a:xfrm>
                    <a:prstGeom prst="rect">
                      <a:avLst/>
                    </a:prstGeom>
                    <a:noFill/>
                    <a:ln>
                      <a:noFill/>
                    </a:ln>
                  </pic:spPr>
                </pic:pic>
              </a:graphicData>
            </a:graphic>
          </wp:inline>
        </w:drawing>
      </w:r>
    </w:p>
    <w:p w14:paraId="2BC44702" w14:textId="77777777" w:rsidR="00D239CE" w:rsidRPr="00D239CE" w:rsidRDefault="00D239CE" w:rsidP="00D239CE">
      <w:pPr>
        <w:spacing w:before="0" w:after="0" w:line="240" w:lineRule="auto"/>
        <w:rPr>
          <w:rFonts w:eastAsia="Times New Roman" w:cs="Times New Roman"/>
          <w:color w:val="auto"/>
          <w:sz w:val="24"/>
          <w:szCs w:val="24"/>
        </w:rPr>
      </w:pPr>
    </w:p>
    <w:p w14:paraId="23E4E5A7" w14:textId="159DC338" w:rsidR="00D239CE" w:rsidRDefault="00D239CE" w:rsidP="002948D9">
      <w:pPr>
        <w:pStyle w:val="ListParagraph"/>
        <w:numPr>
          <w:ilvl w:val="0"/>
          <w:numId w:val="10"/>
        </w:numPr>
        <w:spacing w:before="0" w:after="0" w:line="240" w:lineRule="auto"/>
        <w:rPr>
          <w:rFonts w:eastAsia="Times New Roman" w:cs="Arial"/>
          <w:b/>
          <w:bCs/>
          <w:color w:val="000000"/>
        </w:rPr>
      </w:pPr>
      <w:r w:rsidRPr="00723A35">
        <w:rPr>
          <w:rFonts w:eastAsia="Times New Roman" w:cs="Arial"/>
          <w:b/>
          <w:bCs/>
          <w:color w:val="000000"/>
        </w:rPr>
        <w:t>Switch to non- accepting mode</w:t>
      </w:r>
    </w:p>
    <w:p w14:paraId="60570273" w14:textId="588D3B7F" w:rsidR="00723A35" w:rsidRPr="00723A35" w:rsidRDefault="005511F6" w:rsidP="00723A35">
      <w:pPr>
        <w:pStyle w:val="ListParagraph"/>
        <w:spacing w:before="0" w:after="0" w:line="240" w:lineRule="auto"/>
        <w:rPr>
          <w:rFonts w:eastAsia="Times New Roman" w:cs="Arial"/>
          <w:b/>
          <w:bCs/>
          <w:color w:val="000000"/>
        </w:rPr>
      </w:pPr>
      <w:r>
        <w:rPr>
          <w:rFonts w:eastAsia="Times New Roman" w:cs="Arial"/>
          <w:b/>
          <w:bCs/>
          <w:color w:val="000000"/>
        </w:rPr>
        <w:t>Before Update:</w:t>
      </w:r>
    </w:p>
    <w:p w14:paraId="320491A5" w14:textId="06DB76A7" w:rsidR="00723A35" w:rsidRPr="00723A35" w:rsidRDefault="00723A35" w:rsidP="00723A35">
      <w:pPr>
        <w:pStyle w:val="ListParagraph"/>
        <w:spacing w:before="0" w:after="0" w:line="240" w:lineRule="auto"/>
        <w:rPr>
          <w:rFonts w:eastAsia="Times New Roman" w:cs="Times New Roman"/>
          <w:color w:val="auto"/>
          <w:sz w:val="24"/>
          <w:szCs w:val="24"/>
        </w:rPr>
      </w:pPr>
      <w:r>
        <w:rPr>
          <w:rFonts w:ascii="Arial" w:hAnsi="Arial" w:cs="Arial"/>
          <w:noProof/>
          <w:color w:val="000000"/>
        </w:rPr>
        <w:drawing>
          <wp:inline distT="0" distB="0" distL="0" distR="0" wp14:anchorId="3AFAFA91" wp14:editId="194F6336">
            <wp:extent cx="5943600" cy="274320"/>
            <wp:effectExtent l="0" t="0" r="0" b="0"/>
            <wp:docPr id="171" name="Picture 171" descr="https://lh6.googleusercontent.com/8EXOxCaAQieufSuWal1WMGc1iwPHyVhbd7dxEtMxUSANU1jB3Qfjj8L_1uFrscKSQfiL6gXx0zE6ozHL5DIW7TORSkiAsWT32g2b9ixxxnwTTjbStJZFCVQ1gYG50SHeBWIBqK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https://lh6.googleusercontent.com/8EXOxCaAQieufSuWal1WMGc1iwPHyVhbd7dxEtMxUSANU1jB3Qfjj8L_1uFrscKSQfiL6gXx0zE6ozHL5DIW7TORSkiAsWT32g2b9ixxxnwTTjbStJZFCVQ1gYG50SHeBWIBqKw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320"/>
                    </a:xfrm>
                    <a:prstGeom prst="rect">
                      <a:avLst/>
                    </a:prstGeom>
                    <a:noFill/>
                    <a:ln>
                      <a:noFill/>
                    </a:ln>
                  </pic:spPr>
                </pic:pic>
              </a:graphicData>
            </a:graphic>
          </wp:inline>
        </w:drawing>
      </w:r>
    </w:p>
    <w:p w14:paraId="1F4B0DEA"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 xml:space="preserve">UPDATE DRIVER </w:t>
      </w:r>
    </w:p>
    <w:p w14:paraId="1D61801C" w14:textId="3A9BFABA"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SET NON_ACCEPTANCE = 'O</w:t>
      </w:r>
      <w:r w:rsidR="00021219">
        <w:rPr>
          <w:rFonts w:eastAsia="Times New Roman" w:cs="Arial"/>
          <w:color w:val="000000"/>
        </w:rPr>
        <w:t>N</w:t>
      </w:r>
      <w:r w:rsidRPr="00D239CE">
        <w:rPr>
          <w:rFonts w:eastAsia="Times New Roman" w:cs="Arial"/>
          <w:color w:val="000000"/>
        </w:rPr>
        <w:t>'</w:t>
      </w:r>
    </w:p>
    <w:p w14:paraId="407C6B31" w14:textId="56BD0DD4"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WHERE DRIVER_ID = 105</w:t>
      </w:r>
      <w:r w:rsidR="008B730F">
        <w:rPr>
          <w:rFonts w:eastAsia="Times New Roman" w:cs="Arial"/>
          <w:color w:val="000000"/>
        </w:rPr>
        <w:t>;</w:t>
      </w:r>
    </w:p>
    <w:p w14:paraId="00291969" w14:textId="77777777" w:rsidR="00D239CE" w:rsidRPr="00D239CE" w:rsidRDefault="00D239CE" w:rsidP="00D239CE">
      <w:pPr>
        <w:spacing w:before="0" w:after="0" w:line="240" w:lineRule="auto"/>
        <w:rPr>
          <w:rFonts w:eastAsia="Times New Roman" w:cs="Times New Roman"/>
          <w:color w:val="auto"/>
          <w:sz w:val="24"/>
          <w:szCs w:val="24"/>
        </w:rPr>
      </w:pPr>
    </w:p>
    <w:p w14:paraId="43C0861E"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DRIVER WHERE DRIVER_ID = 105;</w:t>
      </w:r>
    </w:p>
    <w:p w14:paraId="4BE616D9" w14:textId="77777777" w:rsidR="00D239CE" w:rsidRPr="00D239CE" w:rsidRDefault="00D239CE" w:rsidP="00D239CE">
      <w:pPr>
        <w:spacing w:before="0" w:after="0" w:line="240" w:lineRule="auto"/>
        <w:rPr>
          <w:rFonts w:eastAsia="Times New Roman" w:cs="Times New Roman"/>
          <w:color w:val="auto"/>
          <w:sz w:val="24"/>
          <w:szCs w:val="24"/>
        </w:rPr>
      </w:pPr>
    </w:p>
    <w:p w14:paraId="550764EA" w14:textId="05D8C963" w:rsidR="00D239CE" w:rsidRPr="00D239CE" w:rsidRDefault="00180A54" w:rsidP="00D239CE">
      <w:pPr>
        <w:spacing w:before="0" w:after="0" w:line="240" w:lineRule="auto"/>
        <w:ind w:left="720"/>
        <w:rPr>
          <w:rFonts w:eastAsia="Times New Roman" w:cs="Times New Roman"/>
          <w:color w:val="auto"/>
          <w:sz w:val="24"/>
          <w:szCs w:val="24"/>
        </w:rPr>
      </w:pPr>
      <w:r>
        <w:rPr>
          <w:rFonts w:ascii="Arial" w:hAnsi="Arial" w:cs="Arial"/>
          <w:noProof/>
          <w:color w:val="000000"/>
        </w:rPr>
        <w:drawing>
          <wp:inline distT="0" distB="0" distL="0" distR="0" wp14:anchorId="3C5CDEA8" wp14:editId="3205EEEA">
            <wp:extent cx="6096000" cy="320040"/>
            <wp:effectExtent l="0" t="0" r="0" b="3810"/>
            <wp:docPr id="158" name="Picture 158" descr="https://lh4.googleusercontent.com/u0kW6ofvL-gIGiSSrmr7g6_abArl_w03uVsB73WSNAMd-2iwn7arSXjBPgfoTGpUndxrPXzFTjQI32RW3kSwlLZCBflSW-ZugLQUvcSY44R3sD63fl-E4DZzZ87Fe3kIF4DMHz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https://lh4.googleusercontent.com/u0kW6ofvL-gIGiSSrmr7g6_abArl_w03uVsB73WSNAMd-2iwn7arSXjBPgfoTGpUndxrPXzFTjQI32RW3kSwlLZCBflSW-ZugLQUvcSY44R3sD63fl-E4DZzZ87Fe3kIF4DMHzE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320040"/>
                    </a:xfrm>
                    <a:prstGeom prst="rect">
                      <a:avLst/>
                    </a:prstGeom>
                    <a:noFill/>
                    <a:ln>
                      <a:noFill/>
                    </a:ln>
                  </pic:spPr>
                </pic:pic>
              </a:graphicData>
            </a:graphic>
          </wp:inline>
        </w:drawing>
      </w:r>
    </w:p>
    <w:p w14:paraId="17B735EF" w14:textId="77777777" w:rsidR="00D239CE" w:rsidRPr="00D239CE" w:rsidRDefault="00D239CE" w:rsidP="00D239CE">
      <w:pPr>
        <w:spacing w:before="0" w:after="0" w:line="240" w:lineRule="auto"/>
        <w:rPr>
          <w:rFonts w:eastAsia="Times New Roman" w:cs="Times New Roman"/>
          <w:color w:val="auto"/>
          <w:sz w:val="24"/>
          <w:szCs w:val="24"/>
        </w:rPr>
      </w:pPr>
    </w:p>
    <w:p w14:paraId="6A9CCBE4"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3.</w:t>
      </w:r>
      <w:r w:rsidRPr="00B6591A">
        <w:rPr>
          <w:rFonts w:eastAsia="Times New Roman" w:cs="Arial"/>
          <w:color w:val="000000"/>
        </w:rPr>
        <w:tab/>
      </w:r>
      <w:r w:rsidRPr="00D239CE">
        <w:rPr>
          <w:rFonts w:eastAsia="Times New Roman" w:cs="Arial"/>
          <w:b/>
          <w:bCs/>
          <w:color w:val="000000"/>
        </w:rPr>
        <w:t>Check his/her average rating</w:t>
      </w:r>
    </w:p>
    <w:p w14:paraId="1C46E144" w14:textId="19182938" w:rsidR="00D239CE" w:rsidRDefault="00D239CE" w:rsidP="00D239CE">
      <w:pPr>
        <w:spacing w:before="0" w:after="0" w:line="240" w:lineRule="auto"/>
        <w:ind w:left="720"/>
        <w:rPr>
          <w:rFonts w:eastAsia="Times New Roman" w:cs="Arial"/>
          <w:color w:val="000000"/>
        </w:rPr>
      </w:pPr>
      <w:r w:rsidRPr="00D239CE">
        <w:rPr>
          <w:rFonts w:eastAsia="Times New Roman" w:cs="Arial"/>
          <w:color w:val="000000"/>
        </w:rPr>
        <w:t>SELECT DRIVER_AVG_RATING FROM DRIVER WHERE DRIVER_ID = 109;</w:t>
      </w:r>
    </w:p>
    <w:p w14:paraId="4EF20EBA" w14:textId="77777777" w:rsidR="009826D6" w:rsidRPr="00D239CE" w:rsidRDefault="009826D6" w:rsidP="00D239CE">
      <w:pPr>
        <w:spacing w:before="0" w:after="0" w:line="240" w:lineRule="auto"/>
        <w:ind w:left="720"/>
        <w:rPr>
          <w:rFonts w:eastAsia="Times New Roman" w:cs="Times New Roman"/>
          <w:color w:val="auto"/>
          <w:sz w:val="24"/>
          <w:szCs w:val="24"/>
        </w:rPr>
      </w:pPr>
    </w:p>
    <w:p w14:paraId="663CB5B5" w14:textId="6D087577"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7B607C1D" wp14:editId="57003D00">
            <wp:extent cx="1943100" cy="426720"/>
            <wp:effectExtent l="0" t="0" r="0" b="0"/>
            <wp:docPr id="97" name="Picture 97" descr="https://lh4.googleusercontent.com/PXRfEVuyqWndinxCVIU3KfgrTys--8w1RSHuLS4WI84Mo_zZ2kthwsPVDRNXlRdIQgPoOeN4IMVi9pWris1syw-QFX0iIhkYD0GBexCzq5h90jQvF1wj4gGLEJJ32JYXNayHmF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lh4.googleusercontent.com/PXRfEVuyqWndinxCVIU3KfgrTys--8w1RSHuLS4WI84Mo_zZ2kthwsPVDRNXlRdIQgPoOeN4IMVi9pWris1syw-QFX0iIhkYD0GBexCzq5h90jQvF1wj4gGLEJJ32JYXNayHmF0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3100" cy="426720"/>
                    </a:xfrm>
                    <a:prstGeom prst="rect">
                      <a:avLst/>
                    </a:prstGeom>
                    <a:noFill/>
                    <a:ln>
                      <a:noFill/>
                    </a:ln>
                  </pic:spPr>
                </pic:pic>
              </a:graphicData>
            </a:graphic>
          </wp:inline>
        </w:drawing>
      </w:r>
    </w:p>
    <w:p w14:paraId="4213CFF3" w14:textId="77777777" w:rsidR="00D239CE" w:rsidRPr="00D239CE" w:rsidRDefault="00D239CE" w:rsidP="00D239CE">
      <w:pPr>
        <w:spacing w:before="0" w:after="0" w:line="240" w:lineRule="auto"/>
        <w:rPr>
          <w:rFonts w:eastAsia="Times New Roman" w:cs="Times New Roman"/>
          <w:color w:val="auto"/>
          <w:sz w:val="24"/>
          <w:szCs w:val="24"/>
        </w:rPr>
      </w:pPr>
    </w:p>
    <w:p w14:paraId="0D1D6609"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 xml:space="preserve">4. </w:t>
      </w:r>
      <w:r w:rsidRPr="00B6591A">
        <w:rPr>
          <w:rFonts w:eastAsia="Times New Roman" w:cs="Arial"/>
          <w:color w:val="000000"/>
        </w:rPr>
        <w:tab/>
      </w:r>
      <w:r w:rsidRPr="00D239CE">
        <w:rPr>
          <w:rFonts w:eastAsia="Times New Roman" w:cs="Arial"/>
          <w:b/>
          <w:bCs/>
          <w:color w:val="000000"/>
        </w:rPr>
        <w:t>Register an incident to incident table</w:t>
      </w:r>
    </w:p>
    <w:p w14:paraId="4F8EA600" w14:textId="77777777" w:rsidR="00454914" w:rsidRDefault="00454914" w:rsidP="00454914">
      <w:pPr>
        <w:pStyle w:val="NormalWeb"/>
        <w:spacing w:before="0" w:beforeAutospacing="0" w:after="0" w:afterAutospacing="0"/>
        <w:ind w:left="720"/>
      </w:pPr>
      <w:r>
        <w:rPr>
          <w:rFonts w:ascii="Arial" w:hAnsi="Arial" w:cs="Arial"/>
          <w:color w:val="000000"/>
          <w:sz w:val="22"/>
          <w:szCs w:val="22"/>
        </w:rPr>
        <w:t>INSERT INTO DRIVER_INCIDENT (D_INCIDENT_ID,D_START_DATE,D_END_DATE, D_INCIDENT_TYPE,D_INCIDENT_PRIORITY,</w:t>
      </w:r>
    </w:p>
    <w:p w14:paraId="2E8337CD" w14:textId="77777777" w:rsidR="00454914" w:rsidRDefault="00454914" w:rsidP="00454914">
      <w:pPr>
        <w:pStyle w:val="NormalWeb"/>
        <w:spacing w:before="0" w:beforeAutospacing="0" w:after="0" w:afterAutospacing="0"/>
        <w:ind w:left="720"/>
      </w:pPr>
      <w:r>
        <w:rPr>
          <w:rFonts w:ascii="Arial" w:hAnsi="Arial" w:cs="Arial"/>
          <w:color w:val="000000"/>
          <w:sz w:val="22"/>
          <w:szCs w:val="22"/>
        </w:rPr>
        <w:t xml:space="preserve"> D_ADDL_DESCRIPTION, D_INCIDENT_STATUS, DRIVER_ID, RIDE_ID, D_REP_ID,D_COMMENT) </w:t>
      </w:r>
    </w:p>
    <w:p w14:paraId="7B00793A" w14:textId="7F8CFFA9" w:rsidR="00454914" w:rsidRDefault="00454914" w:rsidP="00454914">
      <w:pPr>
        <w:pStyle w:val="NormalWeb"/>
        <w:spacing w:before="0" w:beforeAutospacing="0" w:after="0" w:afterAutospacing="0"/>
        <w:ind w:left="720"/>
        <w:rPr>
          <w:rFonts w:ascii="Arial" w:hAnsi="Arial" w:cs="Arial"/>
          <w:color w:val="000000"/>
          <w:sz w:val="22"/>
          <w:szCs w:val="22"/>
        </w:rPr>
      </w:pPr>
      <w:r>
        <w:rPr>
          <w:rFonts w:ascii="Arial" w:hAnsi="Arial" w:cs="Arial"/>
          <w:color w:val="000000"/>
          <w:sz w:val="22"/>
          <w:szCs w:val="22"/>
        </w:rPr>
        <w:t>VALUES(310004,'2017-08-12',NULL, 'LOST AND FOUND','HIGH', 'Passenger left a wallet in the car.', 'NEW', '106','1014', NULL,NULL);</w:t>
      </w:r>
    </w:p>
    <w:p w14:paraId="5F38F8FE" w14:textId="27B51931" w:rsidR="00DA298B" w:rsidRDefault="00DA298B" w:rsidP="00454914">
      <w:pPr>
        <w:pStyle w:val="NormalWeb"/>
        <w:spacing w:before="0" w:beforeAutospacing="0" w:after="0" w:afterAutospacing="0"/>
        <w:ind w:left="720"/>
      </w:pPr>
    </w:p>
    <w:p w14:paraId="69943C5F" w14:textId="79CC592C" w:rsidR="00DA298B" w:rsidRDefault="00DA298B" w:rsidP="00454914">
      <w:pPr>
        <w:pStyle w:val="NormalWeb"/>
        <w:spacing w:before="0" w:beforeAutospacing="0" w:after="0" w:afterAutospacing="0"/>
        <w:ind w:left="720"/>
      </w:pPr>
      <w:r>
        <w:rPr>
          <w:rFonts w:ascii="Arial" w:hAnsi="Arial" w:cs="Arial"/>
          <w:color w:val="000000"/>
          <w:sz w:val="22"/>
          <w:szCs w:val="22"/>
        </w:rPr>
        <w:t>SELECT * FROM DRIVER_INCIDENT;</w:t>
      </w:r>
    </w:p>
    <w:p w14:paraId="0BCFD010" w14:textId="77777777" w:rsidR="00D239CE" w:rsidRPr="00D239CE" w:rsidRDefault="00D239CE" w:rsidP="00D239CE">
      <w:pPr>
        <w:spacing w:before="0" w:after="0" w:line="240" w:lineRule="auto"/>
        <w:rPr>
          <w:rFonts w:eastAsia="Times New Roman" w:cs="Times New Roman"/>
          <w:color w:val="auto"/>
          <w:sz w:val="24"/>
          <w:szCs w:val="24"/>
        </w:rPr>
      </w:pPr>
    </w:p>
    <w:p w14:paraId="3E6DAD1C" w14:textId="1F9F1F72" w:rsidR="00D239CE" w:rsidRPr="00D239CE" w:rsidRDefault="000440E5" w:rsidP="00D239CE">
      <w:pPr>
        <w:spacing w:before="0" w:after="0" w:line="240" w:lineRule="auto"/>
        <w:ind w:left="720"/>
        <w:rPr>
          <w:rFonts w:eastAsia="Times New Roman" w:cs="Times New Roman"/>
          <w:color w:val="auto"/>
          <w:sz w:val="24"/>
          <w:szCs w:val="24"/>
        </w:rPr>
      </w:pPr>
      <w:r>
        <w:rPr>
          <w:rFonts w:ascii="Arial" w:hAnsi="Arial" w:cs="Arial"/>
          <w:noProof/>
          <w:color w:val="000000"/>
        </w:rPr>
        <w:drawing>
          <wp:inline distT="0" distB="0" distL="0" distR="0" wp14:anchorId="701FCBAC" wp14:editId="55067EFD">
            <wp:extent cx="5943600" cy="525780"/>
            <wp:effectExtent l="0" t="0" r="0" b="7620"/>
            <wp:docPr id="160" name="Picture 160" descr="https://lh4.googleusercontent.com/iJ-OtwYFNxpLB0dHXczDLGsXrraRvgZb5Vo112NgOns_8MePnPGApgVu8EEIGoj3FZzrd_kL8UXIJkYwf0HLHd2v3SkbHexZ_mCa1vLiQI72BqcDVO1kcoFPWYGJ6RKzOtZ292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https://lh4.googleusercontent.com/iJ-OtwYFNxpLB0dHXczDLGsXrraRvgZb5Vo112NgOns_8MePnPGApgVu8EEIGoj3FZzrd_kL8UXIJkYwf0HLHd2v3SkbHexZ_mCa1vLiQI72BqcDVO1kcoFPWYGJ6RKzOtZ2929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25780"/>
                    </a:xfrm>
                    <a:prstGeom prst="rect">
                      <a:avLst/>
                    </a:prstGeom>
                    <a:noFill/>
                    <a:ln>
                      <a:noFill/>
                    </a:ln>
                  </pic:spPr>
                </pic:pic>
              </a:graphicData>
            </a:graphic>
          </wp:inline>
        </w:drawing>
      </w:r>
    </w:p>
    <w:p w14:paraId="1096E6F6" w14:textId="77777777" w:rsidR="00D239CE" w:rsidRPr="00D239CE" w:rsidRDefault="00D239CE" w:rsidP="00D239CE">
      <w:pPr>
        <w:spacing w:before="0" w:after="240" w:line="240" w:lineRule="auto"/>
        <w:rPr>
          <w:rFonts w:eastAsia="Times New Roman" w:cs="Times New Roman"/>
          <w:color w:val="auto"/>
          <w:sz w:val="24"/>
          <w:szCs w:val="24"/>
        </w:rPr>
      </w:pPr>
    </w:p>
    <w:p w14:paraId="08273267"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 xml:space="preserve">5. </w:t>
      </w:r>
      <w:r w:rsidRPr="00B6591A">
        <w:rPr>
          <w:rFonts w:eastAsia="Times New Roman" w:cs="Arial"/>
          <w:color w:val="000000"/>
        </w:rPr>
        <w:tab/>
      </w:r>
      <w:r w:rsidRPr="00D239CE">
        <w:rPr>
          <w:rFonts w:eastAsia="Times New Roman" w:cs="Arial"/>
          <w:b/>
          <w:bCs/>
          <w:color w:val="000000"/>
        </w:rPr>
        <w:t>Check his earnings for the day</w:t>
      </w:r>
    </w:p>
    <w:p w14:paraId="474331EE" w14:textId="229E6521" w:rsidR="00D239CE" w:rsidRPr="00D239CE" w:rsidRDefault="004431F5" w:rsidP="004431F5">
      <w:pPr>
        <w:spacing w:before="0" w:after="0" w:line="240" w:lineRule="auto"/>
        <w:ind w:left="720"/>
        <w:rPr>
          <w:rFonts w:eastAsia="Times New Roman" w:cs="Times New Roman"/>
          <w:color w:val="auto"/>
          <w:sz w:val="24"/>
          <w:szCs w:val="24"/>
        </w:rPr>
      </w:pPr>
      <w:r w:rsidRPr="004431F5">
        <w:rPr>
          <w:rFonts w:eastAsia="Times New Roman" w:cs="Arial"/>
          <w:color w:val="000000"/>
        </w:rPr>
        <w:t>SELECT SUM(RIDE_COST*0.60 + RIDE_TIP) AS 'EARNINGS PER DAY' FROM RIDE R JOIN CAR C ON C.CAR_ID = R.CAR_ID WHERE C.DRIVER_ID = 109;</w:t>
      </w:r>
    </w:p>
    <w:p w14:paraId="77DF5ABD" w14:textId="248CA71E"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23128A21" wp14:editId="2688D6AB">
            <wp:extent cx="2095500" cy="634553"/>
            <wp:effectExtent l="0" t="0" r="0" b="0"/>
            <wp:docPr id="95" name="Picture 95" descr="https://lh3.googleusercontent.com/xJs2VcPIB4jKY2fxg4Vxm9OGVzVA-kk6Dup_hlA-ycLJezxY4uQXe3UVgEp2uflUObxFC0vSOaUSEzCd4TrUmf6l0FJpyHOebdMkxt5mW4564NWnSlXDwSkzA6oIQ7GtWRTabM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s://lh3.googleusercontent.com/xJs2VcPIB4jKY2fxg4Vxm9OGVzVA-kk6Dup_hlA-ycLJezxY4uQXe3UVgEp2uflUObxFC0vSOaUSEzCd4TrUmf6l0FJpyHOebdMkxt5mW4564NWnSlXDwSkzA6oIQ7GtWRTabMr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6592" cy="637912"/>
                    </a:xfrm>
                    <a:prstGeom prst="rect">
                      <a:avLst/>
                    </a:prstGeom>
                    <a:noFill/>
                    <a:ln>
                      <a:noFill/>
                    </a:ln>
                  </pic:spPr>
                </pic:pic>
              </a:graphicData>
            </a:graphic>
          </wp:inline>
        </w:drawing>
      </w:r>
    </w:p>
    <w:p w14:paraId="4EA8F859" w14:textId="77777777" w:rsidR="00D239CE" w:rsidRPr="00D239CE" w:rsidRDefault="00D239CE" w:rsidP="00D239CE">
      <w:pPr>
        <w:spacing w:before="0" w:after="0" w:line="240" w:lineRule="auto"/>
        <w:rPr>
          <w:rFonts w:eastAsia="Times New Roman" w:cs="Times New Roman"/>
          <w:color w:val="auto"/>
          <w:sz w:val="24"/>
          <w:szCs w:val="24"/>
        </w:rPr>
      </w:pPr>
    </w:p>
    <w:p w14:paraId="434C598E"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Passenger Support:</w:t>
      </w:r>
    </w:p>
    <w:p w14:paraId="631473A7" w14:textId="77777777" w:rsidR="00D239CE" w:rsidRPr="00D239CE" w:rsidRDefault="00D239CE" w:rsidP="00D239CE">
      <w:pPr>
        <w:spacing w:before="0" w:after="0" w:line="240" w:lineRule="auto"/>
        <w:rPr>
          <w:rFonts w:eastAsia="Times New Roman" w:cs="Times New Roman"/>
          <w:color w:val="auto"/>
          <w:sz w:val="24"/>
          <w:szCs w:val="24"/>
        </w:rPr>
      </w:pPr>
    </w:p>
    <w:p w14:paraId="22A5AA0F"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1.</w:t>
      </w:r>
      <w:r w:rsidRPr="00B6591A">
        <w:rPr>
          <w:rFonts w:eastAsia="Times New Roman" w:cs="Arial"/>
          <w:color w:val="000000"/>
        </w:rPr>
        <w:tab/>
      </w:r>
      <w:r w:rsidRPr="00D239CE">
        <w:rPr>
          <w:rFonts w:eastAsia="Times New Roman" w:cs="Arial"/>
          <w:b/>
          <w:bCs/>
          <w:color w:val="000000"/>
        </w:rPr>
        <w:t>See all the incidents lodged by a passenger</w:t>
      </w:r>
    </w:p>
    <w:p w14:paraId="4879B380"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w:t>
      </w:r>
    </w:p>
    <w:p w14:paraId="7FE81C39"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FROM PASSENGER_INCIDENT</w:t>
      </w:r>
    </w:p>
    <w:p w14:paraId="068FB809"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WHERE PASSENGER_ID = 20;</w:t>
      </w:r>
    </w:p>
    <w:p w14:paraId="5293F887" w14:textId="77777777" w:rsidR="00D239CE" w:rsidRPr="00D239CE" w:rsidRDefault="00D239CE" w:rsidP="00D239CE">
      <w:pPr>
        <w:spacing w:before="0" w:after="0" w:line="240" w:lineRule="auto"/>
        <w:rPr>
          <w:rFonts w:eastAsia="Times New Roman" w:cs="Times New Roman"/>
          <w:color w:val="auto"/>
          <w:sz w:val="24"/>
          <w:szCs w:val="24"/>
        </w:rPr>
      </w:pPr>
    </w:p>
    <w:p w14:paraId="11B222EB" w14:textId="61834DD5" w:rsidR="00D239CE" w:rsidRPr="00D239CE" w:rsidRDefault="00FB7CB2" w:rsidP="00D239CE">
      <w:pPr>
        <w:spacing w:before="0" w:after="0" w:line="240" w:lineRule="auto"/>
        <w:ind w:left="720"/>
        <w:rPr>
          <w:rFonts w:eastAsia="Times New Roman" w:cs="Times New Roman"/>
          <w:color w:val="auto"/>
          <w:sz w:val="24"/>
          <w:szCs w:val="24"/>
        </w:rPr>
      </w:pPr>
      <w:r>
        <w:rPr>
          <w:rFonts w:ascii="Arial" w:hAnsi="Arial" w:cs="Arial"/>
          <w:noProof/>
          <w:color w:val="000000"/>
        </w:rPr>
        <w:drawing>
          <wp:inline distT="0" distB="0" distL="0" distR="0" wp14:anchorId="68A07699" wp14:editId="7E5F62DD">
            <wp:extent cx="5943600" cy="419100"/>
            <wp:effectExtent l="0" t="0" r="0" b="0"/>
            <wp:docPr id="161" name="Picture 161" descr="https://lh4.googleusercontent.com/ThNbWvdZ_M4G3da_IYuInGbxtGORKUYDX8-j5lvxhiKk0c7DVn7Ac8AhcmYwLENzPJ8iwqDwX_qaJtL3hFA5essjyT-N_VtbpKaAhAO76owSN2uLu04eDSU67EUCYWpSivvwxS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https://lh4.googleusercontent.com/ThNbWvdZ_M4G3da_IYuInGbxtGORKUYDX8-j5lvxhiKk0c7DVn7Ac8AhcmYwLENzPJ8iwqDwX_qaJtL3hFA5essjyT-N_VtbpKaAhAO76owSN2uLu04eDSU67EUCYWpSivvwxS8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79F25CF8" w14:textId="77777777" w:rsidR="00D239CE" w:rsidRPr="00D239CE" w:rsidRDefault="00D239CE" w:rsidP="00D239CE">
      <w:pPr>
        <w:spacing w:before="0" w:after="0" w:line="240" w:lineRule="auto"/>
        <w:rPr>
          <w:rFonts w:eastAsia="Times New Roman" w:cs="Times New Roman"/>
          <w:color w:val="auto"/>
          <w:sz w:val="24"/>
          <w:szCs w:val="24"/>
        </w:rPr>
      </w:pPr>
    </w:p>
    <w:p w14:paraId="61E5A0DC"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2.</w:t>
      </w:r>
      <w:r w:rsidRPr="00B6591A">
        <w:rPr>
          <w:rFonts w:eastAsia="Times New Roman" w:cs="Arial"/>
          <w:color w:val="000000"/>
        </w:rPr>
        <w:tab/>
      </w:r>
      <w:r w:rsidRPr="00D239CE">
        <w:rPr>
          <w:rFonts w:eastAsia="Times New Roman" w:cs="Arial"/>
          <w:b/>
          <w:bCs/>
          <w:color w:val="000000"/>
        </w:rPr>
        <w:t>Can change the status of an incident lodged</w:t>
      </w:r>
    </w:p>
    <w:p w14:paraId="4159010C"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UPDATE PASSENGER_INCIDENT</w:t>
      </w:r>
    </w:p>
    <w:p w14:paraId="0E89FD22"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SET P_INCIDENT_STATUS = 'CLOSED'</w:t>
      </w:r>
    </w:p>
    <w:p w14:paraId="5EC0B7AC"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WHERE P_INCIDENT_ID = 210001;</w:t>
      </w:r>
    </w:p>
    <w:p w14:paraId="225335C6" w14:textId="77777777" w:rsidR="00D239CE" w:rsidRPr="00D239CE" w:rsidRDefault="00D239CE" w:rsidP="00D239CE">
      <w:pPr>
        <w:spacing w:before="0" w:after="0" w:line="240" w:lineRule="auto"/>
        <w:rPr>
          <w:rFonts w:eastAsia="Times New Roman" w:cs="Times New Roman"/>
          <w:color w:val="auto"/>
          <w:sz w:val="24"/>
          <w:szCs w:val="24"/>
        </w:rPr>
      </w:pPr>
    </w:p>
    <w:p w14:paraId="6D42C32B"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PASSENGER_INCIDENT;</w:t>
      </w:r>
    </w:p>
    <w:p w14:paraId="35464B72" w14:textId="77777777" w:rsidR="00D239CE" w:rsidRPr="00D239CE" w:rsidRDefault="00D239CE" w:rsidP="00D239CE">
      <w:pPr>
        <w:spacing w:before="0" w:after="0" w:line="240" w:lineRule="auto"/>
        <w:rPr>
          <w:rFonts w:eastAsia="Times New Roman" w:cs="Times New Roman"/>
          <w:color w:val="auto"/>
          <w:sz w:val="24"/>
          <w:szCs w:val="24"/>
        </w:rPr>
      </w:pPr>
    </w:p>
    <w:p w14:paraId="64C933F2" w14:textId="1DFBEA62" w:rsidR="00D239CE" w:rsidRPr="00D239CE" w:rsidRDefault="00863F9B" w:rsidP="00D239CE">
      <w:pPr>
        <w:spacing w:before="0" w:after="0" w:line="240" w:lineRule="auto"/>
        <w:ind w:left="720"/>
        <w:rPr>
          <w:rFonts w:eastAsia="Times New Roman" w:cs="Times New Roman"/>
          <w:color w:val="auto"/>
          <w:sz w:val="24"/>
          <w:szCs w:val="24"/>
        </w:rPr>
      </w:pPr>
      <w:r>
        <w:rPr>
          <w:rFonts w:ascii="Arial" w:hAnsi="Arial" w:cs="Arial"/>
          <w:noProof/>
          <w:color w:val="000000"/>
        </w:rPr>
        <w:drawing>
          <wp:inline distT="0" distB="0" distL="0" distR="0" wp14:anchorId="3EA17ABE" wp14:editId="45714725">
            <wp:extent cx="5943600" cy="571500"/>
            <wp:effectExtent l="0" t="0" r="0" b="0"/>
            <wp:docPr id="162" name="Picture 162" descr="https://lh5.googleusercontent.com/sW0F9J9eXeX1rSxB_OBFLcIF6tl0LhbXXfmiz0TqvTl1NxlfxP3efKm_8IjjiCLsadQPVohF1etF9bgYjCPKNbuAS734554iuD5ROQpl7Bs3a00QlBSiKB7OU3gKOMyf5oqhYv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https://lh5.googleusercontent.com/sW0F9J9eXeX1rSxB_OBFLcIF6tl0LhbXXfmiz0TqvTl1NxlfxP3efKm_8IjjiCLsadQPVohF1etF9bgYjCPKNbuAS734554iuD5ROQpl7Bs3a00QlBSiKB7OU3gKOMyf5oqhYvy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15DABB76" w14:textId="77777777" w:rsidR="00D239CE" w:rsidRPr="00D239CE" w:rsidRDefault="00D239CE" w:rsidP="00D239CE">
      <w:pPr>
        <w:spacing w:before="0" w:after="0" w:line="240" w:lineRule="auto"/>
        <w:rPr>
          <w:rFonts w:eastAsia="Times New Roman" w:cs="Times New Roman"/>
          <w:color w:val="auto"/>
          <w:sz w:val="24"/>
          <w:szCs w:val="24"/>
        </w:rPr>
      </w:pPr>
    </w:p>
    <w:p w14:paraId="03564A9A" w14:textId="78027164"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3.</w:t>
      </w:r>
      <w:r w:rsidRPr="00B6591A">
        <w:rPr>
          <w:rFonts w:eastAsia="Times New Roman" w:cs="Arial"/>
          <w:color w:val="000000"/>
        </w:rPr>
        <w:tab/>
      </w:r>
      <w:r w:rsidR="00F03802">
        <w:rPr>
          <w:rFonts w:eastAsia="Times New Roman" w:cs="Arial"/>
          <w:b/>
          <w:bCs/>
          <w:color w:val="000000"/>
        </w:rPr>
        <w:t>A</w:t>
      </w:r>
      <w:r w:rsidRPr="00D239CE">
        <w:rPr>
          <w:rFonts w:eastAsia="Times New Roman" w:cs="Arial"/>
          <w:b/>
          <w:bCs/>
          <w:color w:val="000000"/>
        </w:rPr>
        <w:t>dd/remove a driver from Blacklist</w:t>
      </w:r>
    </w:p>
    <w:p w14:paraId="2078BA48"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b/>
          <w:bCs/>
          <w:color w:val="000000"/>
        </w:rPr>
        <w:t>ADD-</w:t>
      </w:r>
      <w:r w:rsidRPr="00D239CE">
        <w:rPr>
          <w:rFonts w:eastAsia="Times New Roman" w:cs="Arial"/>
          <w:color w:val="000000"/>
        </w:rPr>
        <w:t xml:space="preserve"> </w:t>
      </w:r>
    </w:p>
    <w:p w14:paraId="3AE562F7" w14:textId="78704345" w:rsidR="00D239CE" w:rsidRDefault="009773C7" w:rsidP="009773C7">
      <w:pPr>
        <w:spacing w:before="0" w:after="0" w:line="240" w:lineRule="auto"/>
        <w:ind w:left="720"/>
        <w:rPr>
          <w:rFonts w:eastAsia="Times New Roman" w:cs="Arial"/>
          <w:color w:val="000000"/>
        </w:rPr>
      </w:pPr>
      <w:r w:rsidRPr="009773C7">
        <w:rPr>
          <w:rFonts w:eastAsia="Times New Roman" w:cs="Arial"/>
          <w:color w:val="000000"/>
        </w:rPr>
        <w:t>INSERT INTO DRIVER_BLACKLIST(D_BLACKLIST_ID, DRIVER_ID, D_ADDED_BY, D_REMOVED_BY, D_BLACKLISTED_FROM, D_BLACKLISTED_TO, D_BLACKLISTED_STATUS) VALUES (3001, 104, 11001, NULL, '2018-03-01', NULL, 'BLOCKED');</w:t>
      </w:r>
    </w:p>
    <w:p w14:paraId="05D1A32F" w14:textId="77777777" w:rsidR="009773C7" w:rsidRPr="00D239CE" w:rsidRDefault="009773C7" w:rsidP="009773C7">
      <w:pPr>
        <w:spacing w:before="0" w:after="0" w:line="240" w:lineRule="auto"/>
        <w:ind w:left="720"/>
        <w:rPr>
          <w:rFonts w:eastAsia="Times New Roman" w:cs="Times New Roman"/>
          <w:color w:val="auto"/>
          <w:sz w:val="24"/>
          <w:szCs w:val="24"/>
        </w:rPr>
      </w:pPr>
    </w:p>
    <w:p w14:paraId="0D1269DC"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DRIVER_BLACKLIST;</w:t>
      </w:r>
    </w:p>
    <w:p w14:paraId="1673E561" w14:textId="7DEBF555"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240A9A5D" wp14:editId="41CA0343">
            <wp:extent cx="5943600" cy="754380"/>
            <wp:effectExtent l="0" t="0" r="0" b="7620"/>
            <wp:docPr id="92" name="Picture 92" descr="https://lh5.googleusercontent.com/UKM7qDUSGJJtw8Dlzhl4Zk8LpYC7arpliGRQOC75RzefLIReQcGqsaOukL7oZr9aEvtr_kYBCRzuMU8SFVSMCma0YDiYEbGVirtDBE_vibWbGvVqCyj6UzHYwBHU2RrDuHM-nB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lh5.googleusercontent.com/UKM7qDUSGJJtw8Dlzhl4Zk8LpYC7arpliGRQOC75RzefLIReQcGqsaOukL7oZr9aEvtr_kYBCRzuMU8SFVSMCma0YDiYEbGVirtDBE_vibWbGvVqCyj6UzHYwBHU2RrDuHM-nBy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77338683" w14:textId="77777777" w:rsidR="00D239CE" w:rsidRPr="00D239CE" w:rsidRDefault="00D239CE" w:rsidP="00D239CE">
      <w:pPr>
        <w:spacing w:before="0" w:after="0" w:line="240" w:lineRule="auto"/>
        <w:rPr>
          <w:rFonts w:eastAsia="Times New Roman" w:cs="Times New Roman"/>
          <w:color w:val="auto"/>
          <w:sz w:val="24"/>
          <w:szCs w:val="24"/>
        </w:rPr>
      </w:pPr>
    </w:p>
    <w:p w14:paraId="0EBC4C59"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b/>
          <w:bCs/>
          <w:color w:val="000000"/>
        </w:rPr>
        <w:t>REMOVE</w:t>
      </w:r>
      <w:r w:rsidRPr="00D239CE">
        <w:rPr>
          <w:rFonts w:eastAsia="Times New Roman" w:cs="Arial"/>
          <w:color w:val="000000"/>
        </w:rPr>
        <w:t xml:space="preserve"> -</w:t>
      </w:r>
    </w:p>
    <w:p w14:paraId="68C9B671"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UPDATE DRIVER_BLACKLIST</w:t>
      </w:r>
    </w:p>
    <w:p w14:paraId="1D68EB2A"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SET D_BLACKLISTED_STATUS = 'UNBLOCKED' , D_REMOVED_BY = 11001, D_BLACKLISTED_TO = '2018-03-15'</w:t>
      </w:r>
    </w:p>
    <w:p w14:paraId="5D126320"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WHERE DRIVER_ID = 104 AND D_BLACKLISTED_STATUS = 'SUSPENDED' OR D_BLACKLISTED_STATUS= 'BLOCKED';</w:t>
      </w:r>
    </w:p>
    <w:p w14:paraId="2571BDA9" w14:textId="77777777" w:rsidR="00D239CE" w:rsidRPr="00D239CE" w:rsidRDefault="00D239CE" w:rsidP="00D239CE">
      <w:pPr>
        <w:spacing w:before="0" w:after="0" w:line="240" w:lineRule="auto"/>
        <w:rPr>
          <w:rFonts w:eastAsia="Times New Roman" w:cs="Times New Roman"/>
          <w:color w:val="auto"/>
          <w:sz w:val="24"/>
          <w:szCs w:val="24"/>
        </w:rPr>
      </w:pPr>
    </w:p>
    <w:p w14:paraId="1785B99D"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DRIVER_BLACKLIST;</w:t>
      </w:r>
    </w:p>
    <w:p w14:paraId="002E7EE0" w14:textId="77777777" w:rsidR="00D239CE" w:rsidRPr="00D239CE" w:rsidRDefault="00D239CE" w:rsidP="00D239CE">
      <w:pPr>
        <w:spacing w:before="0" w:after="0" w:line="240" w:lineRule="auto"/>
        <w:rPr>
          <w:rFonts w:eastAsia="Times New Roman" w:cs="Times New Roman"/>
          <w:color w:val="auto"/>
          <w:sz w:val="24"/>
          <w:szCs w:val="24"/>
        </w:rPr>
      </w:pPr>
    </w:p>
    <w:p w14:paraId="12C60BC1" w14:textId="2D0F5108"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45D0B555" wp14:editId="3D8832BD">
            <wp:extent cx="5943600" cy="647700"/>
            <wp:effectExtent l="0" t="0" r="0" b="0"/>
            <wp:docPr id="91" name="Picture 91" descr="https://lh4.googleusercontent.com/p9TLLugPc7WAjaQUcjkbo93jALJRQVPVjJU5oe3S1FDYNw6D1G8M8K7tlXdx__oB7Y37e2j7uxFTkJ0Au6WfxjnENLCypQ19cgORkn-obQ3KO1x0pGcF7UlUogubT5eIv7x9FX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s://lh4.googleusercontent.com/p9TLLugPc7WAjaQUcjkbo93jALJRQVPVjJU5oe3S1FDYNw6D1G8M8K7tlXdx__oB7Y37e2j7uxFTkJ0Au6WfxjnENLCypQ19cgORkn-obQ3KO1x0pGcF7UlUogubT5eIv7x9FXSV"/>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52BD9D51" w14:textId="77777777" w:rsidR="00D239CE" w:rsidRPr="00D239CE" w:rsidRDefault="00D239CE" w:rsidP="00D239CE">
      <w:pPr>
        <w:spacing w:before="0" w:after="0" w:line="240" w:lineRule="auto"/>
        <w:rPr>
          <w:rFonts w:eastAsia="Times New Roman" w:cs="Times New Roman"/>
          <w:color w:val="auto"/>
          <w:sz w:val="24"/>
          <w:szCs w:val="24"/>
        </w:rPr>
      </w:pPr>
    </w:p>
    <w:p w14:paraId="4F490918"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color w:val="000000"/>
        </w:rPr>
        <w:t>4.</w:t>
      </w:r>
      <w:r w:rsidRPr="00B6591A">
        <w:rPr>
          <w:rFonts w:eastAsia="Times New Roman" w:cs="Arial"/>
          <w:color w:val="000000"/>
        </w:rPr>
        <w:tab/>
      </w:r>
      <w:r w:rsidRPr="00D239CE">
        <w:rPr>
          <w:rFonts w:eastAsia="Times New Roman" w:cs="Arial"/>
          <w:b/>
          <w:bCs/>
          <w:color w:val="000000"/>
        </w:rPr>
        <w:t>Refund Ride Cost back to the Passenger in case of Refund Issues:</w:t>
      </w:r>
    </w:p>
    <w:p w14:paraId="3FEEB383" w14:textId="77777777" w:rsidR="00D239CE" w:rsidRPr="00D239CE" w:rsidRDefault="00D239CE" w:rsidP="00D239CE">
      <w:pPr>
        <w:spacing w:before="0" w:after="0" w:line="240" w:lineRule="auto"/>
        <w:rPr>
          <w:rFonts w:eastAsia="Times New Roman" w:cs="Times New Roman"/>
          <w:color w:val="auto"/>
          <w:sz w:val="24"/>
          <w:szCs w:val="24"/>
        </w:rPr>
      </w:pPr>
      <w:r w:rsidRPr="00B6591A">
        <w:rPr>
          <w:rFonts w:eastAsia="Times New Roman" w:cs="Arial"/>
          <w:color w:val="000000"/>
        </w:rPr>
        <w:tab/>
      </w:r>
    </w:p>
    <w:p w14:paraId="4369819B"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b/>
          <w:bCs/>
          <w:color w:val="000000"/>
        </w:rPr>
        <w:t>A refund issue initiated by the Passenger:</w:t>
      </w:r>
    </w:p>
    <w:p w14:paraId="419DE90E" w14:textId="5EBA30EF"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P_I</w:t>
      </w:r>
      <w:r w:rsidR="00540CC0">
        <w:rPr>
          <w:rFonts w:eastAsia="Times New Roman" w:cs="Arial"/>
          <w:color w:val="000000"/>
        </w:rPr>
        <w:t>NCIDENT</w:t>
      </w:r>
      <w:r w:rsidRPr="00D239CE">
        <w:rPr>
          <w:rFonts w:eastAsia="Times New Roman" w:cs="Arial"/>
          <w:color w:val="000000"/>
        </w:rPr>
        <w:t>_I</w:t>
      </w:r>
      <w:r w:rsidR="00540CC0">
        <w:rPr>
          <w:rFonts w:eastAsia="Times New Roman" w:cs="Arial"/>
          <w:color w:val="000000"/>
        </w:rPr>
        <w:t>D</w:t>
      </w:r>
      <w:r w:rsidRPr="00D239CE">
        <w:rPr>
          <w:rFonts w:eastAsia="Times New Roman" w:cs="Arial"/>
          <w:color w:val="000000"/>
        </w:rPr>
        <w:t>: 210002</w:t>
      </w:r>
      <w:r w:rsidRPr="00B6591A">
        <w:rPr>
          <w:rFonts w:eastAsia="Times New Roman" w:cs="Arial"/>
          <w:color w:val="000000"/>
        </w:rPr>
        <w:tab/>
      </w:r>
    </w:p>
    <w:p w14:paraId="62029E71"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PASSENGER_INCIDENT WHERE P_INCIDENT_ID = 210002</w:t>
      </w:r>
    </w:p>
    <w:p w14:paraId="19854585" w14:textId="2EC291E2" w:rsidR="00D239CE" w:rsidRPr="00D239CE" w:rsidRDefault="008A03D3" w:rsidP="00D239CE">
      <w:pPr>
        <w:spacing w:before="0" w:after="0" w:line="240" w:lineRule="auto"/>
        <w:ind w:left="720"/>
        <w:rPr>
          <w:rFonts w:eastAsia="Times New Roman" w:cs="Times New Roman"/>
          <w:color w:val="auto"/>
          <w:sz w:val="24"/>
          <w:szCs w:val="24"/>
        </w:rPr>
      </w:pPr>
      <w:r>
        <w:rPr>
          <w:rFonts w:ascii="Arial" w:hAnsi="Arial" w:cs="Arial"/>
          <w:noProof/>
          <w:color w:val="000000"/>
        </w:rPr>
        <w:drawing>
          <wp:inline distT="0" distB="0" distL="0" distR="0" wp14:anchorId="4FF2F33C" wp14:editId="65D9AAD0">
            <wp:extent cx="5943600" cy="312420"/>
            <wp:effectExtent l="0" t="0" r="0" b="0"/>
            <wp:docPr id="163" name="Picture 163" descr="https://lh3.googleusercontent.com/xXMvoEMaXNiRafRajfgpfSa6TR0JPuirB1xtBEmq_CkQaqh-KGrURxpPbRm27fAzpmheGvSWGonfh2EjK0ECbgp5OV9V-482ZChOoUIgAN4lorsVNqBNvK98-nv6jOOg8Azyzl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ttps://lh3.googleusercontent.com/xXMvoEMaXNiRafRajfgpfSa6TR0JPuirB1xtBEmq_CkQaqh-KGrURxpPbRm27fAzpmheGvSWGonfh2EjK0ECbgp5OV9V-482ZChOoUIgAN4lorsVNqBNvK98-nv6jOOg8AzyzlM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2420"/>
                    </a:xfrm>
                    <a:prstGeom prst="rect">
                      <a:avLst/>
                    </a:prstGeom>
                    <a:noFill/>
                    <a:ln>
                      <a:noFill/>
                    </a:ln>
                  </pic:spPr>
                </pic:pic>
              </a:graphicData>
            </a:graphic>
          </wp:inline>
        </w:drawing>
      </w:r>
    </w:p>
    <w:p w14:paraId="28C8CB72" w14:textId="77777777" w:rsidR="00D239CE" w:rsidRPr="00D239CE" w:rsidRDefault="00D239CE" w:rsidP="00D239CE">
      <w:pPr>
        <w:spacing w:before="0" w:after="0" w:line="240" w:lineRule="auto"/>
        <w:rPr>
          <w:rFonts w:eastAsia="Times New Roman" w:cs="Times New Roman"/>
          <w:color w:val="auto"/>
          <w:sz w:val="24"/>
          <w:szCs w:val="24"/>
        </w:rPr>
      </w:pPr>
    </w:p>
    <w:p w14:paraId="3A319CDF"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START TRANSACTION;</w:t>
      </w:r>
    </w:p>
    <w:p w14:paraId="1C5BE34B"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 xml:space="preserve">UPDATE PASSENGER_INCIDENT SET P_COMMENT= 'REFUNDED $10.23 TO THE PASSENGER', </w:t>
      </w:r>
    </w:p>
    <w:p w14:paraId="0C2B6447"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 xml:space="preserve">P_INCIDENT_STATUS = 'CLOSED' </w:t>
      </w:r>
    </w:p>
    <w:p w14:paraId="77B2BBD3"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lastRenderedPageBreak/>
        <w:t>WHERE P_INCIDENT_ID= 210002;</w:t>
      </w:r>
    </w:p>
    <w:p w14:paraId="1EDC8B29" w14:textId="77777777" w:rsidR="00D239CE" w:rsidRPr="00D239CE" w:rsidRDefault="00D239CE" w:rsidP="00D239CE">
      <w:pPr>
        <w:spacing w:before="0" w:after="0" w:line="240" w:lineRule="auto"/>
        <w:rPr>
          <w:rFonts w:eastAsia="Times New Roman" w:cs="Times New Roman"/>
          <w:color w:val="auto"/>
          <w:sz w:val="24"/>
          <w:szCs w:val="24"/>
        </w:rPr>
      </w:pPr>
    </w:p>
    <w:p w14:paraId="0DD360F7"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UPDATE PAYMENT SET AMOUNT = 0.00 WHERE RIDE_ID = 1007;</w:t>
      </w:r>
    </w:p>
    <w:p w14:paraId="013B98A2" w14:textId="77777777" w:rsidR="00D239CE" w:rsidRPr="00D239CE" w:rsidRDefault="00D239CE" w:rsidP="00D239CE">
      <w:pPr>
        <w:spacing w:before="0" w:after="0" w:line="240" w:lineRule="auto"/>
        <w:rPr>
          <w:rFonts w:eastAsia="Times New Roman" w:cs="Times New Roman"/>
          <w:color w:val="auto"/>
          <w:sz w:val="24"/>
          <w:szCs w:val="24"/>
        </w:rPr>
      </w:pPr>
    </w:p>
    <w:p w14:paraId="665B3B77"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COMMIT;</w:t>
      </w:r>
    </w:p>
    <w:p w14:paraId="55054269" w14:textId="77777777" w:rsidR="00D239CE" w:rsidRPr="00D239CE" w:rsidRDefault="00D239CE" w:rsidP="00D239CE">
      <w:pPr>
        <w:spacing w:before="0" w:after="0" w:line="240" w:lineRule="auto"/>
        <w:rPr>
          <w:rFonts w:eastAsia="Times New Roman" w:cs="Times New Roman"/>
          <w:color w:val="auto"/>
          <w:sz w:val="24"/>
          <w:szCs w:val="24"/>
        </w:rPr>
      </w:pPr>
    </w:p>
    <w:p w14:paraId="45D196F4"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PASSENGER_INCIDENT WHERE P_INCIDENT_ID = 210002</w:t>
      </w:r>
    </w:p>
    <w:p w14:paraId="1498DC32" w14:textId="0E4122A0" w:rsidR="00D239CE" w:rsidRPr="00D239CE" w:rsidRDefault="008A03D3" w:rsidP="00D239CE">
      <w:pPr>
        <w:spacing w:before="0" w:after="0" w:line="240" w:lineRule="auto"/>
        <w:ind w:left="720"/>
        <w:rPr>
          <w:rFonts w:eastAsia="Times New Roman" w:cs="Times New Roman"/>
          <w:color w:val="auto"/>
          <w:sz w:val="24"/>
          <w:szCs w:val="24"/>
        </w:rPr>
      </w:pPr>
      <w:r>
        <w:rPr>
          <w:rFonts w:ascii="Arial" w:hAnsi="Arial" w:cs="Arial"/>
          <w:noProof/>
          <w:color w:val="000000"/>
        </w:rPr>
        <w:drawing>
          <wp:inline distT="0" distB="0" distL="0" distR="0" wp14:anchorId="30DAE624" wp14:editId="43B7CA94">
            <wp:extent cx="5943600" cy="304800"/>
            <wp:effectExtent l="0" t="0" r="0" b="0"/>
            <wp:docPr id="164" name="Picture 164" descr="https://lh4.googleusercontent.com/crJlimKid_YtGELpaksCfLMgMkYwZL6YcZWJSZP_JbjdS0aCSaVP1T2sQxssIDFx4pHaXuhKEX1H__68HrgmsAQjT-MTSq8G3cV0HNOy9XdnGMg33hVo0v9L9LEUCaX0wG7Xsm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https://lh4.googleusercontent.com/crJlimKid_YtGELpaksCfLMgMkYwZL6YcZWJSZP_JbjdS0aCSaVP1T2sQxssIDFx4pHaXuhKEX1H__68HrgmsAQjT-MTSq8G3cV0HNOy9XdnGMg33hVo0v9L9LEUCaX0wG7Xsm6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47441D91"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PAYMENT WHERE RIDE_ID = 1007;</w:t>
      </w:r>
    </w:p>
    <w:p w14:paraId="1B2F0E62" w14:textId="1351D8F4" w:rsidR="00D239CE" w:rsidRPr="00D239CE" w:rsidRDefault="00D239CE" w:rsidP="00D239CE">
      <w:pPr>
        <w:spacing w:before="0" w:after="0" w:line="240" w:lineRule="auto"/>
        <w:ind w:left="720"/>
        <w:rPr>
          <w:rFonts w:eastAsia="Times New Roman" w:cs="Times New Roman"/>
          <w:color w:val="auto"/>
          <w:sz w:val="24"/>
          <w:szCs w:val="24"/>
        </w:rPr>
      </w:pPr>
      <w:r w:rsidRPr="00B6591A">
        <w:rPr>
          <w:rFonts w:eastAsia="Times New Roman" w:cs="Arial"/>
          <w:noProof/>
          <w:color w:val="000000"/>
        </w:rPr>
        <w:drawing>
          <wp:inline distT="0" distB="0" distL="0" distR="0" wp14:anchorId="55AB94C4" wp14:editId="7E3AC188">
            <wp:extent cx="4061460" cy="855368"/>
            <wp:effectExtent l="0" t="0" r="0" b="1905"/>
            <wp:docPr id="88" name="Picture 88" descr="https://lh6.googleusercontent.com/e06EUodDNnSrwgFl3p8IDvh3rzG9JZCHWVB0_KDt1Hlk0yVVrhhvtCBj6XNZOtYt_mmxOIK1zttuj-biXh6KVleQEpZYF4HiqvpOVGZyOC6APg6pIvVh1Fdu-9_CQaE07a0Xda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lh6.googleusercontent.com/e06EUodDNnSrwgFl3p8IDvh3rzG9JZCHWVB0_KDt1Hlk0yVVrhhvtCBj6XNZOtYt_mmxOIK1zttuj-biXh6KVleQEpZYF4HiqvpOVGZyOC6APg6pIvVh1Fdu-9_CQaE07a0Xda4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7495" cy="858745"/>
                    </a:xfrm>
                    <a:prstGeom prst="rect">
                      <a:avLst/>
                    </a:prstGeom>
                    <a:noFill/>
                    <a:ln>
                      <a:noFill/>
                    </a:ln>
                  </pic:spPr>
                </pic:pic>
              </a:graphicData>
            </a:graphic>
          </wp:inline>
        </w:drawing>
      </w:r>
    </w:p>
    <w:p w14:paraId="77477CBF" w14:textId="77777777" w:rsidR="00D239CE" w:rsidRPr="00D239CE" w:rsidRDefault="00D239CE" w:rsidP="00D239CE">
      <w:pPr>
        <w:spacing w:before="0" w:after="0" w:line="240" w:lineRule="auto"/>
        <w:rPr>
          <w:rFonts w:eastAsia="Times New Roman" w:cs="Times New Roman"/>
          <w:color w:val="auto"/>
          <w:sz w:val="24"/>
          <w:szCs w:val="24"/>
        </w:rPr>
      </w:pPr>
    </w:p>
    <w:p w14:paraId="0C899F9B"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Driver Support:</w:t>
      </w:r>
    </w:p>
    <w:p w14:paraId="16BCA64C" w14:textId="77777777" w:rsidR="00D239CE" w:rsidRPr="00D239CE" w:rsidRDefault="00D239CE" w:rsidP="00D239CE">
      <w:pPr>
        <w:spacing w:before="0" w:after="0" w:line="240" w:lineRule="auto"/>
        <w:rPr>
          <w:rFonts w:eastAsia="Times New Roman" w:cs="Times New Roman"/>
          <w:color w:val="auto"/>
          <w:sz w:val="24"/>
          <w:szCs w:val="24"/>
        </w:rPr>
      </w:pPr>
    </w:p>
    <w:p w14:paraId="5E4472CC"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1.</w:t>
      </w:r>
      <w:r w:rsidRPr="00B6591A">
        <w:rPr>
          <w:rFonts w:eastAsia="Times New Roman" w:cs="Arial"/>
          <w:b/>
          <w:bCs/>
          <w:color w:val="000000"/>
        </w:rPr>
        <w:tab/>
      </w:r>
      <w:r w:rsidRPr="00D239CE">
        <w:rPr>
          <w:rFonts w:eastAsia="Times New Roman" w:cs="Arial"/>
          <w:b/>
          <w:bCs/>
          <w:color w:val="000000"/>
        </w:rPr>
        <w:t>Add a passenger to Blacklist</w:t>
      </w:r>
    </w:p>
    <w:p w14:paraId="02F4D700" w14:textId="1BF1F55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INSERT INTO PASSENGER_BLACKLIST</w:t>
      </w:r>
      <w:r w:rsidR="00E83D4B">
        <w:rPr>
          <w:rFonts w:eastAsia="Times New Roman" w:cs="Arial"/>
          <w:color w:val="000000"/>
        </w:rPr>
        <w:t xml:space="preserve"> </w:t>
      </w:r>
      <w:r w:rsidR="00E83D4B" w:rsidRPr="00E83D4B">
        <w:rPr>
          <w:rFonts w:eastAsia="Times New Roman" w:cs="Arial"/>
          <w:color w:val="000000"/>
        </w:rPr>
        <w:t>(P_BLACKLIST_ID,</w:t>
      </w:r>
      <w:r w:rsidR="00E83D4B">
        <w:rPr>
          <w:rFonts w:eastAsia="Times New Roman" w:cs="Arial"/>
          <w:color w:val="000000"/>
        </w:rPr>
        <w:t xml:space="preserve"> </w:t>
      </w:r>
      <w:r w:rsidR="00E83D4B" w:rsidRPr="00E83D4B">
        <w:rPr>
          <w:rFonts w:eastAsia="Times New Roman" w:cs="Arial"/>
          <w:color w:val="000000"/>
        </w:rPr>
        <w:t>PASSENGER_ID,</w:t>
      </w:r>
      <w:r w:rsidR="00E83D4B">
        <w:rPr>
          <w:rFonts w:eastAsia="Times New Roman" w:cs="Arial"/>
          <w:color w:val="000000"/>
        </w:rPr>
        <w:t xml:space="preserve"> </w:t>
      </w:r>
      <w:r w:rsidR="00E83D4B" w:rsidRPr="00E83D4B">
        <w:rPr>
          <w:rFonts w:eastAsia="Times New Roman" w:cs="Arial"/>
          <w:color w:val="000000"/>
        </w:rPr>
        <w:t>P_ADDED_BY,</w:t>
      </w:r>
      <w:r w:rsidR="00E83D4B">
        <w:rPr>
          <w:rFonts w:eastAsia="Times New Roman" w:cs="Arial"/>
          <w:color w:val="000000"/>
        </w:rPr>
        <w:t xml:space="preserve"> </w:t>
      </w:r>
      <w:r w:rsidR="00E83D4B" w:rsidRPr="00E83D4B">
        <w:rPr>
          <w:rFonts w:eastAsia="Times New Roman" w:cs="Arial"/>
          <w:color w:val="000000"/>
        </w:rPr>
        <w:t>P_REMOVED_BY,</w:t>
      </w:r>
      <w:r w:rsidR="00E83D4B">
        <w:rPr>
          <w:rFonts w:eastAsia="Times New Roman" w:cs="Arial"/>
          <w:color w:val="000000"/>
        </w:rPr>
        <w:t xml:space="preserve"> </w:t>
      </w:r>
      <w:r w:rsidR="00E83D4B" w:rsidRPr="00E83D4B">
        <w:rPr>
          <w:rFonts w:eastAsia="Times New Roman" w:cs="Arial"/>
          <w:color w:val="000000"/>
        </w:rPr>
        <w:t>P_BLACKLISTED_FROM,</w:t>
      </w:r>
      <w:r w:rsidR="00E83D4B">
        <w:rPr>
          <w:rFonts w:eastAsia="Times New Roman" w:cs="Arial"/>
          <w:color w:val="000000"/>
        </w:rPr>
        <w:t xml:space="preserve"> </w:t>
      </w:r>
      <w:r w:rsidR="00E83D4B" w:rsidRPr="00E83D4B">
        <w:rPr>
          <w:rFonts w:eastAsia="Times New Roman" w:cs="Arial"/>
          <w:color w:val="000000"/>
        </w:rPr>
        <w:t>P_BLACKLISTED_TO,</w:t>
      </w:r>
      <w:r w:rsidR="00E83D4B">
        <w:rPr>
          <w:rFonts w:eastAsia="Times New Roman" w:cs="Arial"/>
          <w:color w:val="000000"/>
        </w:rPr>
        <w:t xml:space="preserve"> </w:t>
      </w:r>
      <w:r w:rsidR="00E83D4B" w:rsidRPr="00E83D4B">
        <w:rPr>
          <w:rFonts w:eastAsia="Times New Roman" w:cs="Arial"/>
          <w:color w:val="000000"/>
        </w:rPr>
        <w:t>P_BLACKLISTED_STATUS)</w:t>
      </w:r>
    </w:p>
    <w:p w14:paraId="05E8DB24" w14:textId="25000E5F" w:rsidR="00D239CE" w:rsidRPr="00D239CE" w:rsidRDefault="00E139DF" w:rsidP="00D239CE">
      <w:pPr>
        <w:spacing w:before="0" w:after="0" w:line="240" w:lineRule="auto"/>
        <w:ind w:left="720"/>
        <w:rPr>
          <w:rFonts w:eastAsia="Times New Roman" w:cs="Times New Roman"/>
          <w:color w:val="auto"/>
          <w:sz w:val="24"/>
          <w:szCs w:val="24"/>
        </w:rPr>
      </w:pPr>
      <w:r>
        <w:rPr>
          <w:rFonts w:eastAsia="Times New Roman" w:cs="Arial"/>
          <w:color w:val="000000"/>
        </w:rPr>
        <w:t>VALUES (</w:t>
      </w:r>
      <w:r w:rsidR="00D239CE" w:rsidRPr="00D239CE">
        <w:rPr>
          <w:rFonts w:eastAsia="Times New Roman" w:cs="Arial"/>
          <w:color w:val="000000"/>
        </w:rPr>
        <w:t>6000, 15,12009,</w:t>
      </w:r>
      <w:r w:rsidR="009826D6">
        <w:rPr>
          <w:rFonts w:eastAsia="Times New Roman" w:cs="Arial"/>
          <w:color w:val="000000"/>
        </w:rPr>
        <w:t xml:space="preserve"> </w:t>
      </w:r>
      <w:r w:rsidR="00D239CE" w:rsidRPr="00D239CE">
        <w:rPr>
          <w:rFonts w:eastAsia="Times New Roman" w:cs="Arial"/>
          <w:color w:val="000000"/>
        </w:rPr>
        <w:t>NULL,</w:t>
      </w:r>
      <w:r w:rsidR="009826D6">
        <w:rPr>
          <w:rFonts w:eastAsia="Times New Roman" w:cs="Arial"/>
          <w:color w:val="000000"/>
        </w:rPr>
        <w:t xml:space="preserve"> </w:t>
      </w:r>
      <w:r w:rsidR="00D239CE" w:rsidRPr="00D239CE">
        <w:rPr>
          <w:rFonts w:eastAsia="Times New Roman" w:cs="Arial"/>
          <w:color w:val="000000"/>
        </w:rPr>
        <w:t>'2017-11-21',</w:t>
      </w:r>
      <w:r w:rsidR="009826D6">
        <w:rPr>
          <w:rFonts w:eastAsia="Times New Roman" w:cs="Arial"/>
          <w:color w:val="000000"/>
        </w:rPr>
        <w:t xml:space="preserve"> </w:t>
      </w:r>
      <w:r w:rsidR="00D239CE" w:rsidRPr="00D239CE">
        <w:rPr>
          <w:rFonts w:eastAsia="Times New Roman" w:cs="Arial"/>
          <w:color w:val="000000"/>
        </w:rPr>
        <w:t>NULL,</w:t>
      </w:r>
      <w:r w:rsidR="009826D6">
        <w:rPr>
          <w:rFonts w:eastAsia="Times New Roman" w:cs="Arial"/>
          <w:color w:val="000000"/>
        </w:rPr>
        <w:t xml:space="preserve"> </w:t>
      </w:r>
      <w:r w:rsidR="00D239CE" w:rsidRPr="00D239CE">
        <w:rPr>
          <w:rFonts w:eastAsia="Times New Roman" w:cs="Arial"/>
          <w:color w:val="000000"/>
        </w:rPr>
        <w:t>'BLOCKED'</w:t>
      </w:r>
    </w:p>
    <w:p w14:paraId="512BBA23"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FROM PASSENGER_BLACKLIST B1</w:t>
      </w:r>
    </w:p>
    <w:p w14:paraId="1590BB2E"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WHERE NOT EXISTS (SELECT * FROM PASSENGER_BLACKLIST B2 WHERE B1.P_BLACKLIST_ID= B2.P_BLACKLIST_ID);</w:t>
      </w:r>
    </w:p>
    <w:p w14:paraId="6C69A288" w14:textId="77777777" w:rsidR="00D239CE" w:rsidRPr="00D239CE" w:rsidRDefault="00D239CE" w:rsidP="00D239CE">
      <w:pPr>
        <w:spacing w:before="0" w:after="0" w:line="240" w:lineRule="auto"/>
        <w:rPr>
          <w:rFonts w:eastAsia="Times New Roman" w:cs="Times New Roman"/>
          <w:color w:val="auto"/>
          <w:sz w:val="24"/>
          <w:szCs w:val="24"/>
        </w:rPr>
      </w:pPr>
    </w:p>
    <w:p w14:paraId="2B8D3EE8"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PASSENGER_BLACKLIST;</w:t>
      </w:r>
    </w:p>
    <w:p w14:paraId="64B31BBA" w14:textId="77777777" w:rsidR="00D239CE" w:rsidRPr="00D239CE" w:rsidRDefault="00D239CE" w:rsidP="00D239CE">
      <w:pPr>
        <w:spacing w:before="0" w:after="0" w:line="240" w:lineRule="auto"/>
        <w:rPr>
          <w:rFonts w:eastAsia="Times New Roman" w:cs="Times New Roman"/>
          <w:color w:val="auto"/>
          <w:sz w:val="24"/>
          <w:szCs w:val="24"/>
        </w:rPr>
      </w:pPr>
    </w:p>
    <w:p w14:paraId="463B996B" w14:textId="3E556104" w:rsidR="00D239CE" w:rsidRPr="00D239CE" w:rsidRDefault="00180A54" w:rsidP="00D239CE">
      <w:pPr>
        <w:spacing w:before="0" w:after="0" w:line="240" w:lineRule="auto"/>
        <w:ind w:left="720"/>
        <w:rPr>
          <w:rFonts w:eastAsia="Times New Roman" w:cs="Times New Roman"/>
          <w:color w:val="auto"/>
          <w:sz w:val="24"/>
          <w:szCs w:val="24"/>
        </w:rPr>
      </w:pPr>
      <w:r>
        <w:rPr>
          <w:rFonts w:ascii="Arial" w:hAnsi="Arial" w:cs="Arial"/>
          <w:noProof/>
          <w:color w:val="000000"/>
        </w:rPr>
        <w:drawing>
          <wp:inline distT="0" distB="0" distL="0" distR="0" wp14:anchorId="10AAC7D8" wp14:editId="22D0AF5A">
            <wp:extent cx="5943600" cy="601980"/>
            <wp:effectExtent l="0" t="0" r="0" b="7620"/>
            <wp:docPr id="159" name="Picture 159" descr="https://lh5.googleusercontent.com/dkufBROICib_MxXl03BdMW7j6rCAiHZRxJRrs6VQ7qr9WYUyuVFAGq56hxdeKBk-J6DwvnMR6be5Yekgz8z5QeHU5Ewq7_EvpPfOeMKg-wJP8fvdpo3fgVr07T0vTdJOluRPOz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https://lh5.googleusercontent.com/dkufBROICib_MxXl03BdMW7j6rCAiHZRxJRrs6VQ7qr9WYUyuVFAGq56hxdeKBk-J6DwvnMR6be5Yekgz8z5QeHU5Ewq7_EvpPfOeMKg-wJP8fvdpo3fgVr07T0vTdJOluRPOzoQ"/>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01980"/>
                    </a:xfrm>
                    <a:prstGeom prst="rect">
                      <a:avLst/>
                    </a:prstGeom>
                    <a:noFill/>
                    <a:ln>
                      <a:noFill/>
                    </a:ln>
                  </pic:spPr>
                </pic:pic>
              </a:graphicData>
            </a:graphic>
          </wp:inline>
        </w:drawing>
      </w:r>
    </w:p>
    <w:p w14:paraId="77797875"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eastAsia="Times New Roman" w:cs="Arial"/>
          <w:b/>
          <w:bCs/>
          <w:color w:val="000000"/>
        </w:rPr>
        <w:t>2.</w:t>
      </w:r>
      <w:r w:rsidRPr="00B6591A">
        <w:rPr>
          <w:rFonts w:eastAsia="Times New Roman" w:cs="Arial"/>
          <w:b/>
          <w:bCs/>
          <w:color w:val="000000"/>
        </w:rPr>
        <w:tab/>
      </w:r>
      <w:r w:rsidRPr="00D239CE">
        <w:rPr>
          <w:rFonts w:eastAsia="Times New Roman" w:cs="Arial"/>
          <w:b/>
          <w:bCs/>
          <w:color w:val="000000"/>
        </w:rPr>
        <w:t>Raise an incident.</w:t>
      </w:r>
    </w:p>
    <w:p w14:paraId="0A0F1180" w14:textId="70FE18B9"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INSERT INTO DRIVER_INCIDENT</w:t>
      </w:r>
      <w:r w:rsidR="00875A46">
        <w:rPr>
          <w:rFonts w:eastAsia="Times New Roman" w:cs="Arial"/>
          <w:color w:val="000000"/>
        </w:rPr>
        <w:t xml:space="preserve"> </w:t>
      </w:r>
      <w:r w:rsidR="00875A46" w:rsidRPr="00875A46">
        <w:rPr>
          <w:rFonts w:eastAsia="Times New Roman" w:cs="Arial"/>
          <w:color w:val="000000"/>
        </w:rPr>
        <w:t>(D_INCIDENT_ID,</w:t>
      </w:r>
      <w:r w:rsidR="00875A46">
        <w:rPr>
          <w:rFonts w:eastAsia="Times New Roman" w:cs="Arial"/>
          <w:color w:val="000000"/>
        </w:rPr>
        <w:t xml:space="preserve"> </w:t>
      </w:r>
      <w:r w:rsidR="00875A46" w:rsidRPr="00875A46">
        <w:rPr>
          <w:rFonts w:eastAsia="Times New Roman" w:cs="Arial"/>
          <w:color w:val="000000"/>
        </w:rPr>
        <w:t>D_START_DATE,</w:t>
      </w:r>
      <w:r w:rsidR="00875A46">
        <w:rPr>
          <w:rFonts w:eastAsia="Times New Roman" w:cs="Arial"/>
          <w:color w:val="000000"/>
        </w:rPr>
        <w:t xml:space="preserve"> </w:t>
      </w:r>
      <w:r w:rsidR="00875A46" w:rsidRPr="00875A46">
        <w:rPr>
          <w:rFonts w:eastAsia="Times New Roman" w:cs="Arial"/>
          <w:color w:val="000000"/>
        </w:rPr>
        <w:t>D_END_DATE,</w:t>
      </w:r>
      <w:r w:rsidR="00875A46">
        <w:rPr>
          <w:rFonts w:eastAsia="Times New Roman" w:cs="Arial"/>
          <w:color w:val="000000"/>
        </w:rPr>
        <w:t xml:space="preserve"> </w:t>
      </w:r>
      <w:r w:rsidR="00875A46" w:rsidRPr="00875A46">
        <w:rPr>
          <w:rFonts w:eastAsia="Times New Roman" w:cs="Arial"/>
          <w:color w:val="000000"/>
        </w:rPr>
        <w:t>D_INCIDENT_TYPE,</w:t>
      </w:r>
      <w:r w:rsidR="00875A46">
        <w:rPr>
          <w:rFonts w:eastAsia="Times New Roman" w:cs="Arial"/>
          <w:color w:val="000000"/>
        </w:rPr>
        <w:t xml:space="preserve"> </w:t>
      </w:r>
      <w:r w:rsidR="00875A46" w:rsidRPr="00875A46">
        <w:rPr>
          <w:rFonts w:eastAsia="Times New Roman" w:cs="Arial"/>
          <w:color w:val="000000"/>
        </w:rPr>
        <w:t>D_INCIDENT_PRIORITY,</w:t>
      </w:r>
      <w:r w:rsidR="00875A46">
        <w:rPr>
          <w:rFonts w:eastAsia="Times New Roman" w:cs="Arial"/>
          <w:color w:val="000000"/>
        </w:rPr>
        <w:t xml:space="preserve"> </w:t>
      </w:r>
      <w:r w:rsidR="00875A46" w:rsidRPr="00875A46">
        <w:rPr>
          <w:rFonts w:eastAsia="Times New Roman" w:cs="Arial"/>
          <w:color w:val="000000"/>
        </w:rPr>
        <w:t>D_ADDL_DESCRIPTION,</w:t>
      </w:r>
      <w:r w:rsidR="00875A46">
        <w:rPr>
          <w:rFonts w:eastAsia="Times New Roman" w:cs="Arial"/>
          <w:color w:val="000000"/>
        </w:rPr>
        <w:t xml:space="preserve"> </w:t>
      </w:r>
      <w:r w:rsidR="00875A46" w:rsidRPr="00875A46">
        <w:rPr>
          <w:rFonts w:eastAsia="Times New Roman" w:cs="Arial"/>
          <w:color w:val="000000"/>
        </w:rPr>
        <w:t>D_INCIDENT_STATUS,</w:t>
      </w:r>
      <w:r w:rsidR="00875A46">
        <w:rPr>
          <w:rFonts w:eastAsia="Times New Roman" w:cs="Arial"/>
          <w:color w:val="000000"/>
        </w:rPr>
        <w:t xml:space="preserve"> </w:t>
      </w:r>
      <w:r w:rsidR="00875A46" w:rsidRPr="00875A46">
        <w:rPr>
          <w:rFonts w:eastAsia="Times New Roman" w:cs="Arial"/>
          <w:color w:val="000000"/>
        </w:rPr>
        <w:t>DRIVER_ID,</w:t>
      </w:r>
      <w:r w:rsidR="00875A46">
        <w:rPr>
          <w:rFonts w:eastAsia="Times New Roman" w:cs="Arial"/>
          <w:color w:val="000000"/>
        </w:rPr>
        <w:t xml:space="preserve"> </w:t>
      </w:r>
      <w:r w:rsidR="00875A46" w:rsidRPr="00875A46">
        <w:rPr>
          <w:rFonts w:eastAsia="Times New Roman" w:cs="Arial"/>
          <w:color w:val="000000"/>
        </w:rPr>
        <w:t>RIDE_ID,</w:t>
      </w:r>
      <w:r w:rsidR="00875A46">
        <w:rPr>
          <w:rFonts w:eastAsia="Times New Roman" w:cs="Arial"/>
          <w:color w:val="000000"/>
        </w:rPr>
        <w:t xml:space="preserve"> </w:t>
      </w:r>
      <w:r w:rsidR="00875A46" w:rsidRPr="00875A46">
        <w:rPr>
          <w:rFonts w:eastAsia="Times New Roman" w:cs="Arial"/>
          <w:color w:val="000000"/>
        </w:rPr>
        <w:t>D_REP_ID,</w:t>
      </w:r>
      <w:r w:rsidR="00875A46">
        <w:rPr>
          <w:rFonts w:eastAsia="Times New Roman" w:cs="Arial"/>
          <w:color w:val="000000"/>
        </w:rPr>
        <w:t xml:space="preserve"> </w:t>
      </w:r>
      <w:r w:rsidR="00875A46" w:rsidRPr="00875A46">
        <w:rPr>
          <w:rFonts w:eastAsia="Times New Roman" w:cs="Arial"/>
          <w:color w:val="000000"/>
        </w:rPr>
        <w:t>D_COMMENT)</w:t>
      </w:r>
    </w:p>
    <w:p w14:paraId="7F1F0BAD" w14:textId="3DE26E49" w:rsidR="00D239CE" w:rsidRPr="00D239CE" w:rsidRDefault="00C72196" w:rsidP="00D239CE">
      <w:pPr>
        <w:spacing w:before="0" w:after="0" w:line="240" w:lineRule="auto"/>
        <w:ind w:left="720"/>
        <w:rPr>
          <w:rFonts w:eastAsia="Times New Roman" w:cs="Times New Roman"/>
          <w:color w:val="auto"/>
          <w:sz w:val="24"/>
          <w:szCs w:val="24"/>
        </w:rPr>
      </w:pPr>
      <w:r>
        <w:rPr>
          <w:rFonts w:eastAsia="Times New Roman" w:cs="Arial"/>
          <w:color w:val="000000"/>
        </w:rPr>
        <w:t>VALUES (</w:t>
      </w:r>
      <w:r w:rsidR="00D239CE" w:rsidRPr="00D239CE">
        <w:rPr>
          <w:rFonts w:eastAsia="Times New Roman" w:cs="Arial"/>
          <w:color w:val="000000"/>
        </w:rPr>
        <w:t>310002,</w:t>
      </w:r>
      <w:r w:rsidR="00E85219" w:rsidRPr="00E85219">
        <w:rPr>
          <w:rFonts w:ascii="Arial" w:hAnsi="Arial" w:cs="Arial"/>
          <w:color w:val="000000"/>
        </w:rPr>
        <w:t xml:space="preserve"> </w:t>
      </w:r>
      <w:r w:rsidR="00E85219" w:rsidRPr="00E85219">
        <w:rPr>
          <w:rFonts w:eastAsia="Times New Roman" w:cs="Arial"/>
          <w:color w:val="000000"/>
        </w:rPr>
        <w:t>'2017-11-17'</w:t>
      </w:r>
      <w:r>
        <w:rPr>
          <w:rFonts w:eastAsia="Times New Roman" w:cs="Arial"/>
          <w:color w:val="000000"/>
        </w:rPr>
        <w:t>, NULL,</w:t>
      </w:r>
      <w:r w:rsidR="00D239CE" w:rsidRPr="00D239CE">
        <w:rPr>
          <w:rFonts w:eastAsia="Times New Roman" w:cs="Arial"/>
          <w:color w:val="000000"/>
        </w:rPr>
        <w:t xml:space="preserve"> 'UNETHICAL BEHAVIOUR',</w:t>
      </w:r>
      <w:r>
        <w:rPr>
          <w:rFonts w:eastAsia="Times New Roman" w:cs="Arial"/>
          <w:color w:val="000000"/>
        </w:rPr>
        <w:t xml:space="preserve"> </w:t>
      </w:r>
      <w:r w:rsidRPr="00D239CE">
        <w:rPr>
          <w:rFonts w:eastAsia="Times New Roman" w:cs="Arial"/>
          <w:color w:val="000000"/>
        </w:rPr>
        <w:t>'</w:t>
      </w:r>
      <w:r>
        <w:rPr>
          <w:rFonts w:eastAsia="Times New Roman" w:cs="Arial"/>
          <w:color w:val="000000"/>
        </w:rPr>
        <w:t>HIGH</w:t>
      </w:r>
      <w:r w:rsidRPr="00D239CE">
        <w:rPr>
          <w:rFonts w:eastAsia="Times New Roman" w:cs="Arial"/>
          <w:color w:val="000000"/>
        </w:rPr>
        <w:t>'</w:t>
      </w:r>
      <w:r>
        <w:rPr>
          <w:rFonts w:eastAsia="Times New Roman" w:cs="Arial"/>
          <w:color w:val="000000"/>
        </w:rPr>
        <w:t>,</w:t>
      </w:r>
      <w:r w:rsidR="00D239CE" w:rsidRPr="00D239CE">
        <w:rPr>
          <w:rFonts w:eastAsia="Times New Roman" w:cs="Arial"/>
          <w:color w:val="000000"/>
        </w:rPr>
        <w:t xml:space="preserve"> 'Passenger was very rude and abusing unnecessarily.', 'OPEN', '106', '1024', 12007</w:t>
      </w:r>
      <w:r>
        <w:rPr>
          <w:rFonts w:eastAsia="Times New Roman" w:cs="Arial"/>
          <w:color w:val="000000"/>
        </w:rPr>
        <w:t>, NULL)</w:t>
      </w:r>
      <w:r w:rsidR="00E83D4B">
        <w:rPr>
          <w:rFonts w:eastAsia="Times New Roman" w:cs="Arial"/>
          <w:color w:val="000000"/>
        </w:rPr>
        <w:t>;</w:t>
      </w:r>
    </w:p>
    <w:p w14:paraId="190D8AFA" w14:textId="77777777" w:rsidR="00D239CE" w:rsidRPr="00D239CE" w:rsidRDefault="00D239CE" w:rsidP="00D239CE">
      <w:pPr>
        <w:spacing w:before="0" w:after="0" w:line="240" w:lineRule="auto"/>
        <w:rPr>
          <w:rFonts w:eastAsia="Times New Roman" w:cs="Times New Roman"/>
          <w:color w:val="auto"/>
          <w:sz w:val="24"/>
          <w:szCs w:val="24"/>
        </w:rPr>
      </w:pPr>
    </w:p>
    <w:p w14:paraId="3799469A" w14:textId="69141F63"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DRIVER_INCIDENT</w:t>
      </w:r>
      <w:r w:rsidR="00D64DD1">
        <w:rPr>
          <w:rFonts w:eastAsia="Times New Roman" w:cs="Arial"/>
          <w:color w:val="000000"/>
        </w:rPr>
        <w:t xml:space="preserve"> WHERE </w:t>
      </w:r>
      <w:r w:rsidR="00580692">
        <w:rPr>
          <w:rFonts w:eastAsia="Times New Roman" w:cs="Arial"/>
          <w:color w:val="000000"/>
        </w:rPr>
        <w:t>D_INCIDENT_ID = 310002;</w:t>
      </w:r>
    </w:p>
    <w:p w14:paraId="0E365B1D" w14:textId="77777777" w:rsidR="00D239CE" w:rsidRPr="00D239CE" w:rsidRDefault="00D239CE" w:rsidP="00D239CE">
      <w:pPr>
        <w:spacing w:before="0" w:after="0" w:line="240" w:lineRule="auto"/>
        <w:rPr>
          <w:rFonts w:ascii="Times New Roman" w:eastAsia="Times New Roman" w:hAnsi="Times New Roman" w:cs="Times New Roman"/>
          <w:color w:val="auto"/>
          <w:sz w:val="24"/>
          <w:szCs w:val="24"/>
        </w:rPr>
      </w:pPr>
    </w:p>
    <w:p w14:paraId="565220DB" w14:textId="050394FA" w:rsidR="00D239CE" w:rsidRPr="00D239CE" w:rsidRDefault="00580692" w:rsidP="00D239CE">
      <w:pPr>
        <w:spacing w:before="0" w:after="0" w:line="240" w:lineRule="auto"/>
        <w:ind w:left="720"/>
        <w:rPr>
          <w:rFonts w:ascii="Times New Roman" w:eastAsia="Times New Roman" w:hAnsi="Times New Roman" w:cs="Times New Roman"/>
          <w:color w:val="auto"/>
          <w:sz w:val="24"/>
          <w:szCs w:val="24"/>
        </w:rPr>
      </w:pPr>
      <w:r>
        <w:rPr>
          <w:rFonts w:ascii="Arial" w:hAnsi="Arial" w:cs="Arial"/>
          <w:noProof/>
          <w:color w:val="000000"/>
        </w:rPr>
        <w:drawing>
          <wp:inline distT="0" distB="0" distL="0" distR="0" wp14:anchorId="328565D1" wp14:editId="5C67DD70">
            <wp:extent cx="5943600" cy="274320"/>
            <wp:effectExtent l="0" t="0" r="0" b="0"/>
            <wp:docPr id="165" name="Picture 165" descr="https://lh5.googleusercontent.com/2lVh9wReh4JojlxS1Vxc7Vt-j0mVMbgL4bK2q1HlZoHkh68NbnBFzXbQAwMMiyHYUzudDqgt6wd0G9sMTBWKe1l7vRMGpsKFmEHSHx6yFgQwRHUcckdJmuN5yEB4AZhjIGWVx46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https://lh5.googleusercontent.com/2lVh9wReh4JojlxS1Vxc7Vt-j0mVMbgL4bK2q1HlZoHkh68NbnBFzXbQAwMMiyHYUzudDqgt6wd0G9sMTBWKe1l7vRMGpsKFmEHSHx6yFgQwRHUcckdJmuN5yEB4AZhjIGWVx46X"/>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4320"/>
                    </a:xfrm>
                    <a:prstGeom prst="rect">
                      <a:avLst/>
                    </a:prstGeom>
                    <a:noFill/>
                    <a:ln>
                      <a:noFill/>
                    </a:ln>
                  </pic:spPr>
                </pic:pic>
              </a:graphicData>
            </a:graphic>
          </wp:inline>
        </w:drawing>
      </w:r>
    </w:p>
    <w:p w14:paraId="27C349AD" w14:textId="77777777" w:rsidR="00D239CE" w:rsidRPr="00D239CE" w:rsidRDefault="00D239CE" w:rsidP="00D239CE">
      <w:pPr>
        <w:spacing w:before="0" w:after="0" w:line="240" w:lineRule="auto"/>
        <w:rPr>
          <w:rFonts w:ascii="Times New Roman" w:eastAsia="Times New Roman" w:hAnsi="Times New Roman" w:cs="Times New Roman"/>
          <w:color w:val="auto"/>
          <w:sz w:val="24"/>
          <w:szCs w:val="24"/>
        </w:rPr>
      </w:pPr>
    </w:p>
    <w:p w14:paraId="09EE3CB4"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ascii="Arial" w:eastAsia="Times New Roman" w:hAnsi="Arial" w:cs="Arial"/>
          <w:b/>
          <w:bCs/>
          <w:color w:val="000000"/>
        </w:rPr>
        <w:t>3.</w:t>
      </w:r>
      <w:r w:rsidRPr="00D239CE">
        <w:rPr>
          <w:rFonts w:ascii="Arial" w:eastAsia="Times New Roman" w:hAnsi="Arial" w:cs="Arial"/>
          <w:b/>
          <w:bCs/>
          <w:color w:val="000000"/>
        </w:rPr>
        <w:tab/>
      </w:r>
      <w:r w:rsidRPr="00D239CE">
        <w:rPr>
          <w:rFonts w:eastAsia="Times New Roman" w:cs="Arial"/>
          <w:b/>
          <w:bCs/>
          <w:color w:val="000000"/>
        </w:rPr>
        <w:t>Reopen a closed Incident</w:t>
      </w:r>
    </w:p>
    <w:p w14:paraId="139B8A7A"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UPDATE DRIVER_INCIDENT</w:t>
      </w:r>
    </w:p>
    <w:p w14:paraId="511C2FEE"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 xml:space="preserve">SET D_INCIDENT_STATUS = 'REOPEN' </w:t>
      </w:r>
    </w:p>
    <w:p w14:paraId="41678D7C"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lastRenderedPageBreak/>
        <w:t>WHERE D_INCIDENT_ID = 310003;</w:t>
      </w:r>
    </w:p>
    <w:p w14:paraId="3CABA796" w14:textId="77777777" w:rsidR="00D239CE" w:rsidRPr="00D239CE" w:rsidRDefault="00D239CE" w:rsidP="00D239CE">
      <w:pPr>
        <w:spacing w:before="0" w:after="0" w:line="240" w:lineRule="auto"/>
        <w:rPr>
          <w:rFonts w:eastAsia="Times New Roman" w:cs="Times New Roman"/>
          <w:color w:val="auto"/>
          <w:sz w:val="24"/>
          <w:szCs w:val="24"/>
        </w:rPr>
      </w:pPr>
    </w:p>
    <w:p w14:paraId="204901A8"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SELECT * FROM DRIVER_INCIDENT WHERE D_INCIDENT_ID = 310003;</w:t>
      </w:r>
    </w:p>
    <w:p w14:paraId="2BD14D8B" w14:textId="761424A1" w:rsidR="00D239CE" w:rsidRPr="00D239CE" w:rsidRDefault="00D239CE" w:rsidP="00D239CE">
      <w:pPr>
        <w:spacing w:before="0" w:after="0" w:line="240" w:lineRule="auto"/>
        <w:ind w:left="720"/>
        <w:rPr>
          <w:rFonts w:ascii="Times New Roman" w:eastAsia="Times New Roman" w:hAnsi="Times New Roman" w:cs="Times New Roman"/>
          <w:color w:val="auto"/>
          <w:sz w:val="24"/>
          <w:szCs w:val="24"/>
        </w:rPr>
      </w:pPr>
      <w:r w:rsidRPr="00D239CE">
        <w:rPr>
          <w:rFonts w:ascii="Arial" w:eastAsia="Times New Roman" w:hAnsi="Arial" w:cs="Arial"/>
          <w:color w:val="000000"/>
        </w:rPr>
        <w:t xml:space="preserve"> </w:t>
      </w:r>
      <w:r w:rsidR="00580692">
        <w:rPr>
          <w:rFonts w:ascii="Arial" w:hAnsi="Arial" w:cs="Arial"/>
          <w:noProof/>
          <w:color w:val="000000"/>
        </w:rPr>
        <w:drawing>
          <wp:inline distT="0" distB="0" distL="0" distR="0" wp14:anchorId="0A161A04" wp14:editId="3070EEC6">
            <wp:extent cx="5943600" cy="304800"/>
            <wp:effectExtent l="0" t="0" r="0" b="0"/>
            <wp:docPr id="166" name="Picture 166" descr="https://lh6.googleusercontent.com/6eOMZ1H7DQVAUTP5HiYl5szFlBTe5DM_0itaqTpEcOuDiHizEHdXwBZt6RGVJe4dYMEdU0WCYlh5zHGCRydRtO6HBnQ3IBca1OdYMhpcUR_g78sFIyHWwHYFxRGPVsteUnGz5Z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https://lh6.googleusercontent.com/6eOMZ1H7DQVAUTP5HiYl5szFlBTe5DM_0itaqTpEcOuDiHizEHdXwBZt6RGVJe4dYMEdU0WCYlh5zHGCRydRtO6HBnQ3IBca1OdYMhpcUR_g78sFIyHWwHYFxRGPVsteUnGz5Z3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17989A3A" w14:textId="77777777" w:rsidR="00D239CE" w:rsidRPr="00D239CE" w:rsidRDefault="00D239CE" w:rsidP="00D239CE">
      <w:pPr>
        <w:spacing w:before="0" w:after="0" w:line="240" w:lineRule="auto"/>
        <w:rPr>
          <w:rFonts w:ascii="Times New Roman" w:eastAsia="Times New Roman" w:hAnsi="Times New Roman" w:cs="Times New Roman"/>
          <w:color w:val="auto"/>
          <w:sz w:val="24"/>
          <w:szCs w:val="24"/>
        </w:rPr>
      </w:pPr>
    </w:p>
    <w:p w14:paraId="5461568C" w14:textId="77777777" w:rsidR="00D239CE" w:rsidRPr="00D239CE" w:rsidRDefault="00D239CE" w:rsidP="00D239CE">
      <w:pPr>
        <w:spacing w:before="0" w:after="0" w:line="240" w:lineRule="auto"/>
        <w:rPr>
          <w:rFonts w:eastAsia="Times New Roman" w:cs="Times New Roman"/>
          <w:color w:val="auto"/>
          <w:sz w:val="24"/>
          <w:szCs w:val="24"/>
        </w:rPr>
      </w:pPr>
      <w:r w:rsidRPr="00D239CE">
        <w:rPr>
          <w:rFonts w:ascii="Arial" w:eastAsia="Times New Roman" w:hAnsi="Arial" w:cs="Arial"/>
          <w:b/>
          <w:bCs/>
          <w:color w:val="000000"/>
        </w:rPr>
        <w:t>4.</w:t>
      </w:r>
      <w:r w:rsidRPr="00D239CE">
        <w:rPr>
          <w:rFonts w:ascii="Arial" w:eastAsia="Times New Roman" w:hAnsi="Arial" w:cs="Arial"/>
          <w:b/>
          <w:bCs/>
          <w:color w:val="000000"/>
        </w:rPr>
        <w:tab/>
      </w:r>
      <w:r w:rsidRPr="00D239CE">
        <w:rPr>
          <w:rFonts w:eastAsia="Times New Roman" w:cs="Arial"/>
          <w:b/>
          <w:bCs/>
          <w:color w:val="000000"/>
        </w:rPr>
        <w:t>See all the rides of a driver.</w:t>
      </w:r>
    </w:p>
    <w:p w14:paraId="371B3103" w14:textId="77777777" w:rsidR="00840976" w:rsidRDefault="00D239CE" w:rsidP="00D239CE">
      <w:pPr>
        <w:spacing w:before="0" w:after="0" w:line="240" w:lineRule="auto"/>
        <w:ind w:left="720"/>
        <w:rPr>
          <w:rFonts w:eastAsia="Times New Roman" w:cs="Arial"/>
          <w:color w:val="000000"/>
        </w:rPr>
      </w:pPr>
      <w:r w:rsidRPr="00D239CE">
        <w:rPr>
          <w:rFonts w:eastAsia="Times New Roman" w:cs="Arial"/>
          <w:color w:val="000000"/>
        </w:rPr>
        <w:t>SELECT R.RIDE_ID,</w:t>
      </w:r>
      <w:r w:rsidR="00840976">
        <w:rPr>
          <w:rFonts w:eastAsia="Times New Roman" w:cs="Arial"/>
          <w:color w:val="000000"/>
        </w:rPr>
        <w:t xml:space="preserve"> </w:t>
      </w:r>
      <w:r w:rsidRPr="00D239CE">
        <w:rPr>
          <w:rFonts w:eastAsia="Times New Roman" w:cs="Arial"/>
          <w:color w:val="000000"/>
        </w:rPr>
        <w:t>R.PASSENGER_ID,</w:t>
      </w:r>
      <w:r w:rsidR="00840976">
        <w:rPr>
          <w:rFonts w:eastAsia="Times New Roman" w:cs="Arial"/>
          <w:color w:val="000000"/>
        </w:rPr>
        <w:t xml:space="preserve"> </w:t>
      </w:r>
      <w:r w:rsidRPr="00D239CE">
        <w:rPr>
          <w:rFonts w:eastAsia="Times New Roman" w:cs="Arial"/>
          <w:color w:val="000000"/>
        </w:rPr>
        <w:t>C.DRIVER_ID,</w:t>
      </w:r>
      <w:r w:rsidR="00840976">
        <w:rPr>
          <w:rFonts w:eastAsia="Times New Roman" w:cs="Arial"/>
          <w:color w:val="000000"/>
        </w:rPr>
        <w:t xml:space="preserve"> </w:t>
      </w:r>
      <w:r w:rsidRPr="00D239CE">
        <w:rPr>
          <w:rFonts w:eastAsia="Times New Roman" w:cs="Arial"/>
          <w:color w:val="000000"/>
        </w:rPr>
        <w:t>C.CAR_ID,</w:t>
      </w:r>
      <w:r w:rsidR="00840976">
        <w:rPr>
          <w:rFonts w:eastAsia="Times New Roman" w:cs="Arial"/>
          <w:color w:val="000000"/>
        </w:rPr>
        <w:t xml:space="preserve"> </w:t>
      </w:r>
      <w:r w:rsidRPr="00D239CE">
        <w:rPr>
          <w:rFonts w:eastAsia="Times New Roman" w:cs="Arial"/>
          <w:color w:val="000000"/>
        </w:rPr>
        <w:t>R.RIDE_TYPE,</w:t>
      </w:r>
      <w:r w:rsidR="00840976">
        <w:rPr>
          <w:rFonts w:eastAsia="Times New Roman" w:cs="Arial"/>
          <w:color w:val="000000"/>
        </w:rPr>
        <w:t xml:space="preserve"> </w:t>
      </w:r>
      <w:r w:rsidRPr="00D239CE">
        <w:rPr>
          <w:rFonts w:eastAsia="Times New Roman" w:cs="Arial"/>
          <w:color w:val="000000"/>
        </w:rPr>
        <w:t>R.RIDE_STATUS,</w:t>
      </w:r>
      <w:r w:rsidR="00840976">
        <w:rPr>
          <w:rFonts w:eastAsia="Times New Roman" w:cs="Arial"/>
          <w:color w:val="000000"/>
        </w:rPr>
        <w:t xml:space="preserve"> </w:t>
      </w:r>
      <w:r w:rsidRPr="00D239CE">
        <w:rPr>
          <w:rFonts w:eastAsia="Times New Roman" w:cs="Arial"/>
          <w:color w:val="000000"/>
        </w:rPr>
        <w:t>R.RIDE_SOURCE,</w:t>
      </w:r>
      <w:r w:rsidR="00840976">
        <w:rPr>
          <w:rFonts w:eastAsia="Times New Roman" w:cs="Arial"/>
          <w:color w:val="000000"/>
        </w:rPr>
        <w:t xml:space="preserve"> </w:t>
      </w:r>
      <w:r w:rsidRPr="00D239CE">
        <w:rPr>
          <w:rFonts w:eastAsia="Times New Roman" w:cs="Arial"/>
          <w:color w:val="000000"/>
        </w:rPr>
        <w:t>R.RIDE_DESTINATION,</w:t>
      </w:r>
      <w:r w:rsidR="00840976">
        <w:rPr>
          <w:rFonts w:eastAsia="Times New Roman" w:cs="Arial"/>
          <w:color w:val="000000"/>
        </w:rPr>
        <w:t xml:space="preserve"> </w:t>
      </w:r>
      <w:r w:rsidRPr="00D239CE">
        <w:rPr>
          <w:rFonts w:eastAsia="Times New Roman" w:cs="Arial"/>
          <w:color w:val="000000"/>
        </w:rPr>
        <w:t>R.RIDE_TOTAL_COST,</w:t>
      </w:r>
      <w:r w:rsidR="00840976">
        <w:rPr>
          <w:rFonts w:eastAsia="Times New Roman" w:cs="Arial"/>
          <w:color w:val="000000"/>
        </w:rPr>
        <w:t xml:space="preserve"> </w:t>
      </w:r>
      <w:r w:rsidRPr="00D239CE">
        <w:rPr>
          <w:rFonts w:eastAsia="Times New Roman" w:cs="Arial"/>
          <w:color w:val="000000"/>
        </w:rPr>
        <w:t>R.START_DATE,</w:t>
      </w:r>
      <w:r w:rsidR="00840976">
        <w:rPr>
          <w:rFonts w:eastAsia="Times New Roman" w:cs="Arial"/>
          <w:color w:val="000000"/>
        </w:rPr>
        <w:t xml:space="preserve"> </w:t>
      </w:r>
      <w:r w:rsidRPr="00D239CE">
        <w:rPr>
          <w:rFonts w:eastAsia="Times New Roman" w:cs="Arial"/>
          <w:color w:val="000000"/>
        </w:rPr>
        <w:t xml:space="preserve">R.START_TIME </w:t>
      </w:r>
    </w:p>
    <w:p w14:paraId="35420A88" w14:textId="6D036A8A"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FROM RIDE R,CAR C</w:t>
      </w:r>
    </w:p>
    <w:p w14:paraId="419ADCCC" w14:textId="77777777" w:rsidR="00D239CE" w:rsidRPr="00D239CE" w:rsidRDefault="00D239CE" w:rsidP="00D239CE">
      <w:pPr>
        <w:spacing w:before="0" w:after="0" w:line="240" w:lineRule="auto"/>
        <w:ind w:left="720"/>
        <w:rPr>
          <w:rFonts w:eastAsia="Times New Roman" w:cs="Times New Roman"/>
          <w:color w:val="auto"/>
          <w:sz w:val="24"/>
          <w:szCs w:val="24"/>
        </w:rPr>
      </w:pPr>
      <w:r w:rsidRPr="00D239CE">
        <w:rPr>
          <w:rFonts w:eastAsia="Times New Roman" w:cs="Arial"/>
          <w:color w:val="000000"/>
        </w:rPr>
        <w:t>WHERE R.CAR_ID=C.CAR_ID AND C.DRIVER_ID =101 ;</w:t>
      </w:r>
    </w:p>
    <w:p w14:paraId="6D154C55" w14:textId="77777777" w:rsidR="00D239CE" w:rsidRPr="00D239CE" w:rsidRDefault="00D239CE" w:rsidP="00D239CE">
      <w:pPr>
        <w:spacing w:before="0" w:after="0" w:line="240" w:lineRule="auto"/>
        <w:rPr>
          <w:rFonts w:ascii="Times New Roman" w:eastAsia="Times New Roman" w:hAnsi="Times New Roman" w:cs="Times New Roman"/>
          <w:color w:val="auto"/>
          <w:sz w:val="24"/>
          <w:szCs w:val="24"/>
        </w:rPr>
      </w:pPr>
    </w:p>
    <w:p w14:paraId="651E4AFE" w14:textId="00AD8E69" w:rsidR="00D239CE" w:rsidRPr="00D239CE" w:rsidRDefault="00D239CE" w:rsidP="00D239CE">
      <w:pPr>
        <w:spacing w:before="0" w:after="0" w:line="240" w:lineRule="auto"/>
        <w:ind w:left="720"/>
        <w:rPr>
          <w:rFonts w:ascii="Times New Roman" w:eastAsia="Times New Roman" w:hAnsi="Times New Roman" w:cs="Times New Roman"/>
          <w:color w:val="auto"/>
          <w:sz w:val="24"/>
          <w:szCs w:val="24"/>
        </w:rPr>
      </w:pPr>
      <w:r w:rsidRPr="00D239CE">
        <w:rPr>
          <w:rFonts w:ascii="Arial" w:eastAsia="Times New Roman" w:hAnsi="Arial" w:cs="Arial"/>
          <w:noProof/>
          <w:color w:val="000000"/>
        </w:rPr>
        <w:drawing>
          <wp:inline distT="0" distB="0" distL="0" distR="0" wp14:anchorId="53720B5C" wp14:editId="2E40A2AD">
            <wp:extent cx="5943600" cy="601980"/>
            <wp:effectExtent l="0" t="0" r="0" b="7620"/>
            <wp:docPr id="84" name="Picture 84" descr="https://lh6.googleusercontent.com/WK8PXXhdF8N6OG531G8-iArBYtK2jwyHZEyhMy7TdhPkAKzB-YIf__FAEgn4_Lo0jabTvDz7oLBChxktiL2hlBS0eJ8_IPaEMWHRwUez0BG04kYmMv9L-eT8m7hQzlyaAUpukk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lh6.googleusercontent.com/WK8PXXhdF8N6OG531G8-iArBYtK2jwyHZEyhMy7TdhPkAKzB-YIf__FAEgn4_Lo0jabTvDz7oLBChxktiL2hlBS0eJ8_IPaEMWHRwUez0BG04kYmMv9L-eT8m7hQzlyaAUpukkV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01980"/>
                    </a:xfrm>
                    <a:prstGeom prst="rect">
                      <a:avLst/>
                    </a:prstGeom>
                    <a:noFill/>
                    <a:ln>
                      <a:noFill/>
                    </a:ln>
                  </pic:spPr>
                </pic:pic>
              </a:graphicData>
            </a:graphic>
          </wp:inline>
        </w:drawing>
      </w:r>
    </w:p>
    <w:p w14:paraId="19AD131A" w14:textId="36B8F578" w:rsidR="00D239CE" w:rsidRDefault="00D239CE" w:rsidP="00D239CE"/>
    <w:p w14:paraId="70ADDF46" w14:textId="684FC34C" w:rsidR="009D59DD" w:rsidRDefault="009D59DD" w:rsidP="009D59DD">
      <w:pPr>
        <w:pStyle w:val="Heading1"/>
        <w:jc w:val="center"/>
      </w:pPr>
      <w:r>
        <w:t>Indexes</w:t>
      </w:r>
    </w:p>
    <w:p w14:paraId="3009016D" w14:textId="77777777" w:rsidR="009D59DD" w:rsidRPr="00C162F3" w:rsidRDefault="009D59DD" w:rsidP="009D59DD">
      <w:pPr>
        <w:spacing w:before="0" w:after="0" w:line="240" w:lineRule="auto"/>
        <w:rPr>
          <w:rFonts w:eastAsia="Times New Roman" w:cs="Times New Roman"/>
          <w:color w:val="auto"/>
          <w:sz w:val="24"/>
          <w:szCs w:val="24"/>
        </w:rPr>
      </w:pPr>
      <w:r w:rsidRPr="00C162F3">
        <w:rPr>
          <w:rFonts w:eastAsia="Times New Roman" w:cs="Arial"/>
          <w:color w:val="000000"/>
        </w:rPr>
        <w:t>CREATE UNIQUE INDEX RIDE ON RIDE(RIDE_ID);</w:t>
      </w:r>
    </w:p>
    <w:p w14:paraId="64887A74" w14:textId="77777777" w:rsidR="009D59DD" w:rsidRPr="00C162F3" w:rsidRDefault="009D59DD" w:rsidP="009D59DD">
      <w:pPr>
        <w:spacing w:before="0" w:after="0" w:line="240" w:lineRule="auto"/>
        <w:rPr>
          <w:rFonts w:eastAsia="Times New Roman" w:cs="Times New Roman"/>
          <w:color w:val="auto"/>
          <w:sz w:val="24"/>
          <w:szCs w:val="24"/>
        </w:rPr>
      </w:pPr>
      <w:r w:rsidRPr="00C162F3">
        <w:rPr>
          <w:rFonts w:eastAsia="Times New Roman" w:cs="Arial"/>
          <w:color w:val="000000"/>
        </w:rPr>
        <w:t xml:space="preserve"> </w:t>
      </w:r>
    </w:p>
    <w:p w14:paraId="62CE9565" w14:textId="77777777" w:rsidR="009D59DD" w:rsidRPr="00C162F3" w:rsidRDefault="009D59DD" w:rsidP="009D59DD">
      <w:pPr>
        <w:spacing w:before="0" w:after="0" w:line="240" w:lineRule="auto"/>
        <w:rPr>
          <w:rFonts w:eastAsia="Times New Roman" w:cs="Times New Roman"/>
          <w:color w:val="auto"/>
          <w:sz w:val="24"/>
          <w:szCs w:val="24"/>
        </w:rPr>
      </w:pPr>
      <w:r w:rsidRPr="00C162F3">
        <w:rPr>
          <w:rFonts w:eastAsia="Times New Roman" w:cs="Arial"/>
          <w:color w:val="000000"/>
        </w:rPr>
        <w:t>CREATE UNIQUE INDEX PASSENGER ON PASSENGER(PASSENGER_ID);</w:t>
      </w:r>
    </w:p>
    <w:p w14:paraId="2A463B0E" w14:textId="77777777" w:rsidR="009D59DD" w:rsidRPr="00C162F3" w:rsidRDefault="009D59DD" w:rsidP="009D59DD">
      <w:pPr>
        <w:spacing w:before="0" w:after="0" w:line="240" w:lineRule="auto"/>
        <w:rPr>
          <w:rFonts w:eastAsia="Times New Roman" w:cs="Times New Roman"/>
          <w:color w:val="auto"/>
          <w:sz w:val="24"/>
          <w:szCs w:val="24"/>
        </w:rPr>
      </w:pPr>
    </w:p>
    <w:p w14:paraId="6354491F" w14:textId="77777777" w:rsidR="009D59DD" w:rsidRPr="00C162F3" w:rsidRDefault="009D59DD" w:rsidP="009D59DD">
      <w:pPr>
        <w:spacing w:before="0" w:after="0" w:line="240" w:lineRule="auto"/>
        <w:rPr>
          <w:rFonts w:eastAsia="Times New Roman" w:cs="Times New Roman"/>
          <w:color w:val="auto"/>
          <w:sz w:val="24"/>
          <w:szCs w:val="24"/>
        </w:rPr>
      </w:pPr>
      <w:r w:rsidRPr="00C162F3">
        <w:rPr>
          <w:rFonts w:eastAsia="Times New Roman" w:cs="Arial"/>
          <w:color w:val="000000"/>
        </w:rPr>
        <w:t>CREATE UNIQUE INDEX DRIVER ON DRIVER(DRIVER_ID);</w:t>
      </w:r>
    </w:p>
    <w:p w14:paraId="21E7AC20" w14:textId="77777777" w:rsidR="009D59DD" w:rsidRPr="00D239CE" w:rsidRDefault="009D59DD" w:rsidP="00D239CE"/>
    <w:p w14:paraId="430A792C" w14:textId="77777777" w:rsidR="000E7C5E" w:rsidRDefault="000E7C5E">
      <w:pPr>
        <w:rPr>
          <w:rFonts w:asciiTheme="majorHAnsi" w:eastAsiaTheme="majorEastAsia" w:hAnsiTheme="majorHAnsi" w:cstheme="majorBidi"/>
          <w:color w:val="007789" w:themeColor="accent1" w:themeShade="BF"/>
          <w:sz w:val="32"/>
        </w:rPr>
      </w:pPr>
      <w:r>
        <w:br w:type="page"/>
      </w:r>
    </w:p>
    <w:p w14:paraId="675B705A" w14:textId="3028E6C4" w:rsidR="00B71C4F" w:rsidRDefault="009D59DD" w:rsidP="009D59DD">
      <w:pPr>
        <w:pStyle w:val="Heading1"/>
        <w:jc w:val="center"/>
      </w:pPr>
      <w:r>
        <w:lastRenderedPageBreak/>
        <w:t>View</w:t>
      </w:r>
    </w:p>
    <w:p w14:paraId="4AC46C4E" w14:textId="5145EA91" w:rsidR="001F046A" w:rsidRPr="001F046A" w:rsidRDefault="001F046A" w:rsidP="00A56F5E">
      <w:pPr>
        <w:rPr>
          <w:b/>
          <w:color w:val="auto"/>
        </w:rPr>
      </w:pPr>
      <w:r w:rsidRPr="001F046A">
        <w:rPr>
          <w:b/>
          <w:color w:val="auto"/>
        </w:rPr>
        <w:t>View 1</w:t>
      </w:r>
    </w:p>
    <w:p w14:paraId="23803380" w14:textId="739F8BD5" w:rsidR="00A56F5E" w:rsidRPr="00A56F5E" w:rsidRDefault="00A56F5E" w:rsidP="001F046A">
      <w:pPr>
        <w:spacing w:before="0" w:after="0"/>
        <w:rPr>
          <w:color w:val="auto"/>
        </w:rPr>
      </w:pPr>
      <w:r w:rsidRPr="00A56F5E">
        <w:rPr>
          <w:color w:val="auto"/>
        </w:rPr>
        <w:t xml:space="preserve">CREATE VIEW </w:t>
      </w:r>
      <w:r w:rsidRPr="00A56F5E">
        <w:rPr>
          <w:b/>
          <w:bCs/>
          <w:color w:val="auto"/>
        </w:rPr>
        <w:t>PAYMENT_INFO</w:t>
      </w:r>
      <w:r w:rsidRPr="00A56F5E">
        <w:rPr>
          <w:color w:val="auto"/>
        </w:rPr>
        <w:t xml:space="preserve"> AS </w:t>
      </w:r>
    </w:p>
    <w:p w14:paraId="084484A1" w14:textId="77777777" w:rsidR="00A56F5E" w:rsidRPr="00A56F5E" w:rsidRDefault="00A56F5E" w:rsidP="001F046A">
      <w:pPr>
        <w:spacing w:before="0" w:after="0"/>
        <w:rPr>
          <w:color w:val="auto"/>
        </w:rPr>
      </w:pPr>
      <w:r w:rsidRPr="00A56F5E">
        <w:rPr>
          <w:color w:val="auto"/>
        </w:rPr>
        <w:t>SELECT DISTINCT P.PASSENGER_ID,P.FIRST_NAME,P.LAST_NAME, PA.AMOUNT,R.START_DATE,R.RIDE_STATUS</w:t>
      </w:r>
    </w:p>
    <w:p w14:paraId="686FBC0A" w14:textId="77777777" w:rsidR="00A56F5E" w:rsidRDefault="00A56F5E" w:rsidP="001F046A">
      <w:pPr>
        <w:spacing w:before="0" w:after="0"/>
        <w:rPr>
          <w:color w:val="auto"/>
        </w:rPr>
      </w:pPr>
      <w:r w:rsidRPr="00A56F5E">
        <w:rPr>
          <w:color w:val="auto"/>
        </w:rPr>
        <w:t>FROM RIDE R, PAYMENT PA, PASSENGER P</w:t>
      </w:r>
    </w:p>
    <w:p w14:paraId="7D102CD0" w14:textId="4FAAD9BB" w:rsidR="00A56F5E" w:rsidRPr="00A56F5E" w:rsidRDefault="00A56F5E" w:rsidP="001F046A">
      <w:pPr>
        <w:spacing w:before="0" w:after="0"/>
        <w:rPr>
          <w:color w:val="auto"/>
        </w:rPr>
      </w:pPr>
      <w:r w:rsidRPr="00A56F5E">
        <w:rPr>
          <w:color w:val="auto"/>
        </w:rPr>
        <w:t>WHERE PA.RIDE_ID= R.RIDE_ID AND P.PASSENGER_ID = R.PASSENGER_ID AND R.RIDE_STATUS = 'COMPLETED';</w:t>
      </w:r>
    </w:p>
    <w:p w14:paraId="7094334D" w14:textId="326177E7" w:rsidR="00A56F5E" w:rsidRPr="00A56F5E" w:rsidRDefault="00A56F5E" w:rsidP="00A56F5E">
      <w:pPr>
        <w:rPr>
          <w:color w:val="auto"/>
        </w:rPr>
      </w:pPr>
    </w:p>
    <w:p w14:paraId="0081080A" w14:textId="6C8186F7" w:rsidR="00A56F5E" w:rsidRPr="00A56F5E" w:rsidRDefault="00A56F5E" w:rsidP="00A56F5E">
      <w:pPr>
        <w:rPr>
          <w:color w:val="auto"/>
        </w:rPr>
      </w:pPr>
      <w:r w:rsidRPr="00A56F5E">
        <w:rPr>
          <w:color w:val="auto"/>
        </w:rPr>
        <w:t>SELECT * FROM PAYMENT_INFO</w:t>
      </w:r>
      <w:r w:rsidR="00C162F3">
        <w:rPr>
          <w:color w:val="auto"/>
        </w:rPr>
        <w:t>;</w:t>
      </w:r>
    </w:p>
    <w:p w14:paraId="28E0AB6B" w14:textId="2A49904E" w:rsidR="00A56F5E" w:rsidRPr="00A56F5E" w:rsidRDefault="00A56F5E" w:rsidP="00A56F5E">
      <w:pPr>
        <w:rPr>
          <w:color w:val="auto"/>
        </w:rPr>
      </w:pPr>
      <w:r w:rsidRPr="00A56F5E">
        <w:rPr>
          <w:color w:val="auto"/>
        </w:rPr>
        <w:drawing>
          <wp:inline distT="0" distB="0" distL="0" distR="0" wp14:anchorId="47F49A02" wp14:editId="1548F0C6">
            <wp:extent cx="4480560" cy="2205814"/>
            <wp:effectExtent l="0" t="0" r="0" b="4445"/>
            <wp:docPr id="141" name="Picture 141" descr="https://lh4.googleusercontent.com/zL7cLQeRv2vFHdXfnyAfFX9KxmpoGhQ1tIi2GhVu9wLoScvTEyr8ezrNZajq0INn6UOsrU6MPWdvJvuM_oA4W4uHaJNJJR-Q4C1oO0NyMmaPrsG_VrDCgCeKKvNCccCKbbXzUv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lh4.googleusercontent.com/zL7cLQeRv2vFHdXfnyAfFX9KxmpoGhQ1tIi2GhVu9wLoScvTEyr8ezrNZajq0INn6UOsrU6MPWdvJvuM_oA4W4uHaJNJJR-Q4C1oO0NyMmaPrsG_VrDCgCeKKvNCccCKbbXzUv9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16899" cy="2223704"/>
                    </a:xfrm>
                    <a:prstGeom prst="rect">
                      <a:avLst/>
                    </a:prstGeom>
                    <a:noFill/>
                    <a:ln>
                      <a:noFill/>
                    </a:ln>
                  </pic:spPr>
                </pic:pic>
              </a:graphicData>
            </a:graphic>
          </wp:inline>
        </w:drawing>
      </w:r>
    </w:p>
    <w:p w14:paraId="481CC8B4" w14:textId="27CCB745" w:rsidR="00A56F5E" w:rsidRPr="00A56F5E" w:rsidRDefault="00A56F5E" w:rsidP="00A56F5E">
      <w:pPr>
        <w:rPr>
          <w:color w:val="auto"/>
        </w:rPr>
      </w:pPr>
      <w:r w:rsidRPr="00A56F5E">
        <w:rPr>
          <w:b/>
          <w:bCs/>
          <w:color w:val="auto"/>
        </w:rPr>
        <w:t xml:space="preserve">Find the passenger who has paid more than </w:t>
      </w:r>
      <w:r w:rsidR="00EB1022">
        <w:rPr>
          <w:b/>
          <w:bCs/>
          <w:color w:val="auto"/>
        </w:rPr>
        <w:t>$</w:t>
      </w:r>
      <w:r w:rsidRPr="00A56F5E">
        <w:rPr>
          <w:b/>
          <w:bCs/>
          <w:color w:val="auto"/>
        </w:rPr>
        <w:t xml:space="preserve">10 for a </w:t>
      </w:r>
      <w:r w:rsidR="00EB1022" w:rsidRPr="00A56F5E">
        <w:rPr>
          <w:b/>
          <w:bCs/>
          <w:color w:val="auto"/>
        </w:rPr>
        <w:t>ride</w:t>
      </w:r>
    </w:p>
    <w:p w14:paraId="134C8F9D" w14:textId="77777777" w:rsidR="00A56F5E" w:rsidRPr="00A56F5E" w:rsidRDefault="00A56F5E" w:rsidP="001F046A">
      <w:pPr>
        <w:spacing w:before="0" w:after="0"/>
        <w:rPr>
          <w:color w:val="auto"/>
        </w:rPr>
      </w:pPr>
      <w:r w:rsidRPr="00A56F5E">
        <w:rPr>
          <w:color w:val="auto"/>
        </w:rPr>
        <w:t>SELECT *</w:t>
      </w:r>
    </w:p>
    <w:p w14:paraId="7B2E34ED" w14:textId="77777777" w:rsidR="00A56F5E" w:rsidRPr="00A56F5E" w:rsidRDefault="00A56F5E" w:rsidP="001F046A">
      <w:pPr>
        <w:spacing w:before="0" w:after="0"/>
        <w:rPr>
          <w:color w:val="auto"/>
        </w:rPr>
      </w:pPr>
      <w:r w:rsidRPr="00A56F5E">
        <w:rPr>
          <w:color w:val="auto"/>
        </w:rPr>
        <w:t xml:space="preserve">FROM PAYMENT_INFO </w:t>
      </w:r>
    </w:p>
    <w:p w14:paraId="36B15F76" w14:textId="77777777" w:rsidR="00A56F5E" w:rsidRPr="00A56F5E" w:rsidRDefault="00A56F5E" w:rsidP="001F046A">
      <w:pPr>
        <w:spacing w:before="0" w:after="0"/>
        <w:rPr>
          <w:color w:val="auto"/>
        </w:rPr>
      </w:pPr>
      <w:r w:rsidRPr="00A56F5E">
        <w:rPr>
          <w:color w:val="auto"/>
        </w:rPr>
        <w:t>WHERE AMOUNT&gt;10.00;</w:t>
      </w:r>
    </w:p>
    <w:p w14:paraId="4DA7F2FB" w14:textId="798464F2" w:rsidR="00A56F5E" w:rsidRPr="00A56F5E" w:rsidRDefault="00A56F5E" w:rsidP="00A56F5E">
      <w:pPr>
        <w:rPr>
          <w:color w:val="auto"/>
        </w:rPr>
      </w:pPr>
      <w:r w:rsidRPr="00A56F5E">
        <w:rPr>
          <w:color w:val="auto"/>
        </w:rPr>
        <w:drawing>
          <wp:inline distT="0" distB="0" distL="0" distR="0" wp14:anchorId="0DC52A67" wp14:editId="5985B52D">
            <wp:extent cx="5943600" cy="2240280"/>
            <wp:effectExtent l="0" t="0" r="0" b="7620"/>
            <wp:docPr id="140" name="Picture 140" descr="https://lh5.googleusercontent.com/shl-XIM5tzR6NOxtMTo2r0Ab_oC5EpqO6FkwpjWQlr0YcHk0H44H_PZqbsVbTfhxdJIF1qDQlmc8J87yp4wCwGjSyB0a3uKr19covwegLQDkiFcN6cFnCHzBmdnKZsxomHpTM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lh5.googleusercontent.com/shl-XIM5tzR6NOxtMTo2r0Ab_oC5EpqO6FkwpjWQlr0YcHk0H44H_PZqbsVbTfhxdJIF1qDQlmc8J87yp4wCwGjSyB0a3uKr19covwegLQDkiFcN6cFnCHzBmdnKZsxomHpTMBb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3F215B1B" w14:textId="77777777" w:rsidR="00A56F5E" w:rsidRPr="00A56F5E" w:rsidRDefault="00A56F5E" w:rsidP="00A56F5E">
      <w:pPr>
        <w:rPr>
          <w:color w:val="auto"/>
        </w:rPr>
      </w:pPr>
    </w:p>
    <w:p w14:paraId="7DB0DF11" w14:textId="77777777" w:rsidR="00A56F5E" w:rsidRPr="00A56F5E" w:rsidRDefault="00A56F5E" w:rsidP="00A56F5E">
      <w:pPr>
        <w:rPr>
          <w:color w:val="auto"/>
        </w:rPr>
      </w:pPr>
      <w:r w:rsidRPr="00A56F5E">
        <w:rPr>
          <w:b/>
          <w:bCs/>
          <w:color w:val="auto"/>
        </w:rPr>
        <w:t>Find the total amount collected by the passengers in the year 2017?</w:t>
      </w:r>
    </w:p>
    <w:p w14:paraId="056A7B3A" w14:textId="77777777" w:rsidR="00A56F5E" w:rsidRPr="00A56F5E" w:rsidRDefault="00A56F5E" w:rsidP="00EB1022">
      <w:pPr>
        <w:spacing w:before="0" w:after="0"/>
        <w:rPr>
          <w:color w:val="auto"/>
        </w:rPr>
      </w:pPr>
      <w:r w:rsidRPr="00A56F5E">
        <w:rPr>
          <w:color w:val="auto"/>
        </w:rPr>
        <w:t>SELECT SUM(AMOUNT) AS 'TOTAL AMOUNT'</w:t>
      </w:r>
    </w:p>
    <w:p w14:paraId="610610D9" w14:textId="77777777" w:rsidR="00A56F5E" w:rsidRPr="00A56F5E" w:rsidRDefault="00A56F5E" w:rsidP="00EB1022">
      <w:pPr>
        <w:spacing w:before="0" w:after="0"/>
        <w:rPr>
          <w:color w:val="auto"/>
        </w:rPr>
      </w:pPr>
      <w:r w:rsidRPr="00A56F5E">
        <w:rPr>
          <w:color w:val="auto"/>
        </w:rPr>
        <w:t>FROM PAYMENT_INFO</w:t>
      </w:r>
    </w:p>
    <w:p w14:paraId="4F955DBB" w14:textId="6331D8E6" w:rsidR="00A56F5E" w:rsidRPr="00A56F5E" w:rsidRDefault="00A56F5E" w:rsidP="001F046A">
      <w:pPr>
        <w:spacing w:before="0" w:after="0"/>
        <w:rPr>
          <w:color w:val="auto"/>
        </w:rPr>
      </w:pPr>
      <w:r w:rsidRPr="00A56F5E">
        <w:rPr>
          <w:color w:val="auto"/>
        </w:rPr>
        <w:t>WHERE START_DATE &gt; 2016-12-31 &amp; START_DATE &lt;2018-01-01;</w:t>
      </w:r>
    </w:p>
    <w:p w14:paraId="31094EB6" w14:textId="0A5AE439" w:rsidR="00A56F5E" w:rsidRPr="00A56F5E" w:rsidRDefault="00A56F5E" w:rsidP="00A56F5E">
      <w:pPr>
        <w:rPr>
          <w:color w:val="auto"/>
        </w:rPr>
      </w:pPr>
      <w:r w:rsidRPr="00A56F5E">
        <w:rPr>
          <w:color w:val="auto"/>
        </w:rPr>
        <w:drawing>
          <wp:inline distT="0" distB="0" distL="0" distR="0" wp14:anchorId="5FF86591" wp14:editId="182932E3">
            <wp:extent cx="2026920" cy="716280"/>
            <wp:effectExtent l="0" t="0" r="0" b="7620"/>
            <wp:docPr id="139" name="Picture 139" descr="https://lh3.googleusercontent.com/a5hH3f2h10Gq9LE1XaJ7qR7VihPcACaTO5p88d7M7YyEfl3G7qcWC42UlSkNf0uxugSACUYsTqCZz0QZFqx5NbPoJVNvOjZYKELQK_yMeZX8NyHEf_PvVNMUeBrt8CPwNTGlIh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lh3.googleusercontent.com/a5hH3f2h10Gq9LE1XaJ7qR7VihPcACaTO5p88d7M7YyEfl3G7qcWC42UlSkNf0uxugSACUYsTqCZz0QZFqx5NbPoJVNvOjZYKELQK_yMeZX8NyHEf_PvVNMUeBrt8CPwNTGlIhW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920" cy="716280"/>
                    </a:xfrm>
                    <a:prstGeom prst="rect">
                      <a:avLst/>
                    </a:prstGeom>
                    <a:noFill/>
                    <a:ln>
                      <a:noFill/>
                    </a:ln>
                  </pic:spPr>
                </pic:pic>
              </a:graphicData>
            </a:graphic>
          </wp:inline>
        </w:drawing>
      </w:r>
    </w:p>
    <w:p w14:paraId="7E1DAB5B" w14:textId="7F91F113" w:rsidR="00A56F5E" w:rsidRPr="00A56F5E" w:rsidRDefault="00A56F5E" w:rsidP="00A56F5E">
      <w:pPr>
        <w:rPr>
          <w:color w:val="auto"/>
        </w:rPr>
      </w:pPr>
      <w:r w:rsidRPr="00A56F5E">
        <w:rPr>
          <w:b/>
          <w:bCs/>
          <w:color w:val="auto"/>
        </w:rPr>
        <w:t>VIEW 2:</w:t>
      </w:r>
    </w:p>
    <w:p w14:paraId="5343AAA8" w14:textId="77777777" w:rsidR="00A56F5E" w:rsidRPr="00A56F5E" w:rsidRDefault="00A56F5E" w:rsidP="001F046A">
      <w:pPr>
        <w:spacing w:before="0" w:after="0"/>
        <w:rPr>
          <w:color w:val="auto"/>
        </w:rPr>
      </w:pPr>
      <w:r w:rsidRPr="00A56F5E">
        <w:rPr>
          <w:color w:val="auto"/>
        </w:rPr>
        <w:t xml:space="preserve">CREATE VIEW </w:t>
      </w:r>
      <w:r w:rsidRPr="00A56F5E">
        <w:rPr>
          <w:b/>
          <w:bCs/>
          <w:color w:val="auto"/>
        </w:rPr>
        <w:t>RIDE_INFO</w:t>
      </w:r>
      <w:r w:rsidRPr="00A56F5E">
        <w:rPr>
          <w:color w:val="auto"/>
        </w:rPr>
        <w:t xml:space="preserve"> AS </w:t>
      </w:r>
    </w:p>
    <w:p w14:paraId="65F6DEBF" w14:textId="5836A79F" w:rsidR="00A56F5E" w:rsidRPr="00A56F5E" w:rsidRDefault="00A56F5E" w:rsidP="001F046A">
      <w:pPr>
        <w:spacing w:before="0" w:after="0"/>
        <w:rPr>
          <w:color w:val="auto"/>
        </w:rPr>
      </w:pPr>
      <w:r w:rsidRPr="00A56F5E">
        <w:rPr>
          <w:color w:val="auto"/>
        </w:rPr>
        <w:t>SELECT R.RIDE_ID,R.PASSENGER_ID,C.CAR_ID,C.DRIVER_ID,R.RIDE_TYPE,</w:t>
      </w:r>
      <w:r w:rsidR="00C162F3">
        <w:rPr>
          <w:color w:val="auto"/>
        </w:rPr>
        <w:t xml:space="preserve"> </w:t>
      </w:r>
      <w:r w:rsidRPr="00A56F5E">
        <w:rPr>
          <w:color w:val="auto"/>
        </w:rPr>
        <w:t>R.RIDE_STATUS,</w:t>
      </w:r>
      <w:r w:rsidR="00C162F3">
        <w:rPr>
          <w:color w:val="auto"/>
        </w:rPr>
        <w:t xml:space="preserve"> </w:t>
      </w:r>
      <w:r w:rsidRPr="00A56F5E">
        <w:rPr>
          <w:color w:val="auto"/>
        </w:rPr>
        <w:t>R.START_DATE,</w:t>
      </w:r>
      <w:r w:rsidR="00C162F3">
        <w:rPr>
          <w:color w:val="auto"/>
        </w:rPr>
        <w:t xml:space="preserve"> </w:t>
      </w:r>
      <w:r w:rsidRPr="00A56F5E">
        <w:rPr>
          <w:color w:val="auto"/>
        </w:rPr>
        <w:t>R.END_DATE</w:t>
      </w:r>
    </w:p>
    <w:p w14:paraId="4ACC3EEC" w14:textId="77777777" w:rsidR="00A56F5E" w:rsidRPr="00A56F5E" w:rsidRDefault="00A56F5E" w:rsidP="001F046A">
      <w:pPr>
        <w:spacing w:before="0" w:after="0"/>
        <w:rPr>
          <w:color w:val="auto"/>
        </w:rPr>
      </w:pPr>
      <w:r w:rsidRPr="00A56F5E">
        <w:rPr>
          <w:color w:val="auto"/>
        </w:rPr>
        <w:t>FROM RIDE R,CAR C</w:t>
      </w:r>
    </w:p>
    <w:p w14:paraId="67C5DB29" w14:textId="33515C4D" w:rsidR="00A56F5E" w:rsidRPr="00A56F5E" w:rsidRDefault="00A56F5E" w:rsidP="001F046A">
      <w:pPr>
        <w:spacing w:before="0" w:after="0"/>
        <w:rPr>
          <w:color w:val="auto"/>
        </w:rPr>
      </w:pPr>
      <w:r w:rsidRPr="00A56F5E">
        <w:rPr>
          <w:color w:val="auto"/>
        </w:rPr>
        <w:t>WHERE C.CAR_ID = R.CAR_ID;</w:t>
      </w:r>
    </w:p>
    <w:p w14:paraId="398E0023" w14:textId="7ECF1B6B" w:rsidR="00A56F5E" w:rsidRPr="00A56F5E" w:rsidRDefault="00A56F5E" w:rsidP="00A56F5E">
      <w:pPr>
        <w:rPr>
          <w:color w:val="auto"/>
        </w:rPr>
      </w:pPr>
      <w:r w:rsidRPr="00A56F5E">
        <w:rPr>
          <w:color w:val="auto"/>
        </w:rPr>
        <w:t>SELECT * FROM RIDE_INFO;</w:t>
      </w:r>
    </w:p>
    <w:p w14:paraId="17A80321" w14:textId="34FB2531" w:rsidR="00A56F5E" w:rsidRPr="00A56F5E" w:rsidRDefault="00A56F5E" w:rsidP="00A56F5E">
      <w:pPr>
        <w:rPr>
          <w:color w:val="auto"/>
        </w:rPr>
      </w:pPr>
      <w:r w:rsidRPr="00A56F5E">
        <w:rPr>
          <w:color w:val="auto"/>
        </w:rPr>
        <w:drawing>
          <wp:inline distT="0" distB="0" distL="0" distR="0" wp14:anchorId="575D55B3" wp14:editId="289D0F6D">
            <wp:extent cx="4328160" cy="3853581"/>
            <wp:effectExtent l="0" t="0" r="0" b="0"/>
            <wp:docPr id="138" name="Picture 138" descr="https://lh6.googleusercontent.com/qWzIfL74yCSsym55OJ-mP9smo9QOeeUJYJ4_gonga7y-SYz7lZAaVRqv0xCHOL9a0BEAuwXK8v8eUenrMRYRiFPFoFlDwWFwP0mw7JSopkDLvNULldrkiZbJFs8fC48meKSvCG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lh6.googleusercontent.com/qWzIfL74yCSsym55OJ-mP9smo9QOeeUJYJ4_gonga7y-SYz7lZAaVRqv0xCHOL9a0BEAuwXK8v8eUenrMRYRiFPFoFlDwWFwP0mw7JSopkDLvNULldrkiZbJFs8fC48meKSvCGN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32376" cy="3857334"/>
                    </a:xfrm>
                    <a:prstGeom prst="rect">
                      <a:avLst/>
                    </a:prstGeom>
                    <a:noFill/>
                    <a:ln>
                      <a:noFill/>
                    </a:ln>
                  </pic:spPr>
                </pic:pic>
              </a:graphicData>
            </a:graphic>
          </wp:inline>
        </w:drawing>
      </w:r>
    </w:p>
    <w:p w14:paraId="238CB63F" w14:textId="77777777" w:rsidR="00A56F5E" w:rsidRPr="00A56F5E" w:rsidRDefault="00A56F5E" w:rsidP="00A56F5E">
      <w:pPr>
        <w:rPr>
          <w:color w:val="auto"/>
        </w:rPr>
      </w:pPr>
    </w:p>
    <w:p w14:paraId="68385DA2" w14:textId="67A8AE46" w:rsidR="00A56F5E" w:rsidRPr="00EB1022" w:rsidRDefault="00A56F5E" w:rsidP="00A56F5E">
      <w:pPr>
        <w:rPr>
          <w:b/>
          <w:color w:val="auto"/>
        </w:rPr>
      </w:pPr>
      <w:r w:rsidRPr="00EB1022">
        <w:rPr>
          <w:b/>
          <w:color w:val="auto"/>
        </w:rPr>
        <w:lastRenderedPageBreak/>
        <w:t>F</w:t>
      </w:r>
      <w:r w:rsidR="00EB1022">
        <w:rPr>
          <w:b/>
          <w:color w:val="auto"/>
        </w:rPr>
        <w:t xml:space="preserve">ind rides associated with </w:t>
      </w:r>
      <w:r w:rsidRPr="00EB1022">
        <w:rPr>
          <w:b/>
          <w:color w:val="auto"/>
        </w:rPr>
        <w:t>DRIVER_ID =101</w:t>
      </w:r>
    </w:p>
    <w:p w14:paraId="556D0C62" w14:textId="77777777" w:rsidR="00A56F5E" w:rsidRPr="00A56F5E" w:rsidRDefault="00A56F5E" w:rsidP="00EB1022">
      <w:pPr>
        <w:spacing w:before="0" w:after="0"/>
        <w:rPr>
          <w:color w:val="auto"/>
        </w:rPr>
      </w:pPr>
      <w:r w:rsidRPr="00A56F5E">
        <w:rPr>
          <w:color w:val="auto"/>
        </w:rPr>
        <w:t>SELECT *</w:t>
      </w:r>
    </w:p>
    <w:p w14:paraId="5380E118" w14:textId="77777777" w:rsidR="00A56F5E" w:rsidRPr="00A56F5E" w:rsidRDefault="00A56F5E" w:rsidP="00EB1022">
      <w:pPr>
        <w:spacing w:before="0" w:after="0"/>
        <w:rPr>
          <w:color w:val="auto"/>
        </w:rPr>
      </w:pPr>
      <w:r w:rsidRPr="00A56F5E">
        <w:rPr>
          <w:color w:val="auto"/>
        </w:rPr>
        <w:t>FROM RIDE_INFO</w:t>
      </w:r>
    </w:p>
    <w:p w14:paraId="77C821EF" w14:textId="2C658FB5" w:rsidR="00A56F5E" w:rsidRPr="00A56F5E" w:rsidRDefault="00A56F5E" w:rsidP="001F046A">
      <w:pPr>
        <w:spacing w:before="0" w:after="0"/>
        <w:rPr>
          <w:color w:val="auto"/>
        </w:rPr>
      </w:pPr>
      <w:r w:rsidRPr="00A56F5E">
        <w:rPr>
          <w:color w:val="auto"/>
        </w:rPr>
        <w:t>WHERE DRIVER_ID =101;</w:t>
      </w:r>
    </w:p>
    <w:p w14:paraId="53CAD30C" w14:textId="44C0681E" w:rsidR="00A56F5E" w:rsidRPr="00A56F5E" w:rsidRDefault="00A56F5E" w:rsidP="00A56F5E">
      <w:pPr>
        <w:rPr>
          <w:color w:val="auto"/>
        </w:rPr>
      </w:pPr>
      <w:r w:rsidRPr="00A56F5E">
        <w:rPr>
          <w:color w:val="auto"/>
        </w:rPr>
        <w:drawing>
          <wp:inline distT="0" distB="0" distL="0" distR="0" wp14:anchorId="32AD8EB1" wp14:editId="4914F9CF">
            <wp:extent cx="5943600" cy="1181100"/>
            <wp:effectExtent l="0" t="0" r="0" b="0"/>
            <wp:docPr id="137" name="Picture 137" descr="https://lh6.googleusercontent.com/hC72k-AIeXVnS73YLD1IHqBwDQ3DVm_03FkTyem6e4zy4jyw0B_uatXmKIXYaAh3Zfdo-U7ctOHThp8wwefL9lgjjDFo9IOag4q9DZCDuWYxXEaePWK2TYifIW8g0H6zLixW08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lh6.googleusercontent.com/hC72k-AIeXVnS73YLD1IHqBwDQ3DVm_03FkTyem6e4zy4jyw0B_uatXmKIXYaAh3Zfdo-U7ctOHThp8wwefL9lgjjDFo9IOag4q9DZCDuWYxXEaePWK2TYifIW8g0H6zLixW08Qz"/>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70F4BB4" w14:textId="77777777" w:rsidR="00A56F5E" w:rsidRPr="00A56F5E" w:rsidRDefault="00A56F5E" w:rsidP="00A56F5E">
      <w:pPr>
        <w:rPr>
          <w:color w:val="auto"/>
        </w:rPr>
      </w:pPr>
    </w:p>
    <w:p w14:paraId="10D7F1CA" w14:textId="77777777" w:rsidR="00A56F5E" w:rsidRPr="00EB1022" w:rsidRDefault="00A56F5E" w:rsidP="00A56F5E">
      <w:pPr>
        <w:rPr>
          <w:b/>
          <w:color w:val="auto"/>
        </w:rPr>
      </w:pPr>
      <w:r w:rsidRPr="00EB1022">
        <w:rPr>
          <w:b/>
          <w:color w:val="auto"/>
        </w:rPr>
        <w:t>Find rides where car id is greater than 6</w:t>
      </w:r>
    </w:p>
    <w:p w14:paraId="47638B1A" w14:textId="77777777" w:rsidR="00A56F5E" w:rsidRPr="00A56F5E" w:rsidRDefault="00A56F5E" w:rsidP="00715B68">
      <w:pPr>
        <w:spacing w:before="0" w:after="0"/>
        <w:rPr>
          <w:color w:val="auto"/>
        </w:rPr>
      </w:pPr>
      <w:r w:rsidRPr="00A56F5E">
        <w:rPr>
          <w:color w:val="auto"/>
        </w:rPr>
        <w:t>SELECT *</w:t>
      </w:r>
    </w:p>
    <w:p w14:paraId="50DC518A" w14:textId="77777777" w:rsidR="00A56F5E" w:rsidRPr="00A56F5E" w:rsidRDefault="00A56F5E" w:rsidP="00715B68">
      <w:pPr>
        <w:spacing w:before="0" w:after="0"/>
        <w:rPr>
          <w:color w:val="auto"/>
        </w:rPr>
      </w:pPr>
      <w:r w:rsidRPr="00A56F5E">
        <w:rPr>
          <w:color w:val="auto"/>
        </w:rPr>
        <w:t>FROM RIDE_INFO</w:t>
      </w:r>
    </w:p>
    <w:p w14:paraId="2F3106F5" w14:textId="77777777" w:rsidR="00A56F5E" w:rsidRPr="00A56F5E" w:rsidRDefault="00A56F5E" w:rsidP="00715B68">
      <w:pPr>
        <w:spacing w:before="0" w:after="0"/>
        <w:rPr>
          <w:color w:val="auto"/>
        </w:rPr>
      </w:pPr>
      <w:r w:rsidRPr="00A56F5E">
        <w:rPr>
          <w:color w:val="auto"/>
        </w:rPr>
        <w:t>WHERE CAR_ID &gt; 6;</w:t>
      </w:r>
    </w:p>
    <w:p w14:paraId="06E4A718" w14:textId="77777777" w:rsidR="00A56F5E" w:rsidRPr="00A56F5E" w:rsidRDefault="00A56F5E" w:rsidP="00A56F5E">
      <w:pPr>
        <w:rPr>
          <w:color w:val="auto"/>
        </w:rPr>
      </w:pPr>
    </w:p>
    <w:p w14:paraId="2E4ABD21" w14:textId="4F46D4B1" w:rsidR="00A56F5E" w:rsidRPr="00A56F5E" w:rsidRDefault="00A56F5E" w:rsidP="00A56F5E">
      <w:pPr>
        <w:rPr>
          <w:color w:val="auto"/>
        </w:rPr>
      </w:pPr>
      <w:r w:rsidRPr="00A56F5E">
        <w:rPr>
          <w:color w:val="auto"/>
        </w:rPr>
        <w:drawing>
          <wp:inline distT="0" distB="0" distL="0" distR="0" wp14:anchorId="4747EDE6" wp14:editId="747C4DB5">
            <wp:extent cx="5943600" cy="2941320"/>
            <wp:effectExtent l="0" t="0" r="0" b="0"/>
            <wp:docPr id="136" name="Picture 136" descr="https://lh6.googleusercontent.com/huu2gOtlhmipZCJC4RZvGkFoWxitluTlViQf9ofsnYtZOIKpu9GIEHbSPtt9qMLd4zGIutB5V2O9_CZDEXC8FFvuAGZE-vAH8pzvubpgVpi6OZxiAplLCSrU4p_vq3FeA6DVNN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s://lh6.googleusercontent.com/huu2gOtlhmipZCJC4RZvGkFoWxitluTlViQf9ofsnYtZOIKpu9GIEHbSPtt9qMLd4zGIutB5V2O9_CZDEXC8FFvuAGZE-vAH8pzvubpgVpi6OZxiAplLCSrU4p_vq3FeA6DVNNE_"/>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0446658C" w14:textId="77777777" w:rsidR="00A56F5E" w:rsidRPr="00A56F5E" w:rsidRDefault="00A56F5E" w:rsidP="00A56F5E">
      <w:pPr>
        <w:rPr>
          <w:color w:val="auto"/>
        </w:rPr>
      </w:pPr>
      <w:r w:rsidRPr="00A56F5E">
        <w:rPr>
          <w:b/>
          <w:bCs/>
          <w:color w:val="auto"/>
        </w:rPr>
        <w:t>VIEW 3:</w:t>
      </w:r>
    </w:p>
    <w:p w14:paraId="341AE571" w14:textId="77777777" w:rsidR="005511F6" w:rsidRPr="005511F6" w:rsidRDefault="005511F6" w:rsidP="005511F6">
      <w:pPr>
        <w:spacing w:before="0" w:after="0"/>
        <w:rPr>
          <w:color w:val="auto"/>
        </w:rPr>
      </w:pPr>
      <w:r w:rsidRPr="005511F6">
        <w:rPr>
          <w:color w:val="auto"/>
        </w:rPr>
        <w:t xml:space="preserve">CREATE VIEW </w:t>
      </w:r>
      <w:r w:rsidRPr="005511F6">
        <w:rPr>
          <w:b/>
          <w:bCs/>
          <w:color w:val="auto"/>
        </w:rPr>
        <w:t>DRIVER_INFO</w:t>
      </w:r>
      <w:r w:rsidRPr="005511F6">
        <w:rPr>
          <w:color w:val="auto"/>
        </w:rPr>
        <w:t xml:space="preserve"> AS</w:t>
      </w:r>
    </w:p>
    <w:p w14:paraId="06E0EA62" w14:textId="77777777" w:rsidR="005511F6" w:rsidRPr="005511F6" w:rsidRDefault="005511F6" w:rsidP="005511F6">
      <w:pPr>
        <w:spacing w:before="0" w:after="0"/>
        <w:rPr>
          <w:color w:val="auto"/>
        </w:rPr>
      </w:pPr>
      <w:r w:rsidRPr="005511F6">
        <w:rPr>
          <w:color w:val="auto"/>
        </w:rPr>
        <w:t>SELECT D.DRIVER_ID, D.FIRST_NAME, D.LAST_NAME, C.CAR_ID,C.CAR_TYPE, D.LICENSE_NO,D.NON_ACCEPTANCE</w:t>
      </w:r>
    </w:p>
    <w:p w14:paraId="7D8C6C44" w14:textId="77777777" w:rsidR="005511F6" w:rsidRPr="005511F6" w:rsidRDefault="005511F6" w:rsidP="005511F6">
      <w:pPr>
        <w:spacing w:before="0" w:after="0"/>
        <w:rPr>
          <w:color w:val="auto"/>
        </w:rPr>
      </w:pPr>
      <w:r w:rsidRPr="005511F6">
        <w:rPr>
          <w:color w:val="auto"/>
        </w:rPr>
        <w:t>FROM DRIVER D, CAR C</w:t>
      </w:r>
    </w:p>
    <w:p w14:paraId="0F227587" w14:textId="77777777" w:rsidR="005511F6" w:rsidRPr="005511F6" w:rsidRDefault="005511F6" w:rsidP="005511F6">
      <w:pPr>
        <w:spacing w:before="0" w:after="0"/>
        <w:rPr>
          <w:color w:val="auto"/>
        </w:rPr>
      </w:pPr>
      <w:r w:rsidRPr="005511F6">
        <w:rPr>
          <w:color w:val="auto"/>
        </w:rPr>
        <w:t>WHERE C.DRIVER_ID = D.DRIVER_ID;</w:t>
      </w:r>
    </w:p>
    <w:p w14:paraId="5096AA09" w14:textId="77777777" w:rsidR="001F046A" w:rsidRPr="00A56F5E" w:rsidRDefault="001F046A" w:rsidP="001F046A">
      <w:pPr>
        <w:spacing w:before="0" w:after="0"/>
        <w:rPr>
          <w:color w:val="auto"/>
        </w:rPr>
      </w:pPr>
    </w:p>
    <w:p w14:paraId="633B9170" w14:textId="77777777" w:rsidR="00A56F5E" w:rsidRPr="00A56F5E" w:rsidRDefault="00A56F5E" w:rsidP="00A56F5E">
      <w:pPr>
        <w:rPr>
          <w:color w:val="auto"/>
        </w:rPr>
      </w:pPr>
      <w:r w:rsidRPr="00A56F5E">
        <w:rPr>
          <w:color w:val="auto"/>
        </w:rPr>
        <w:t>SELECT * FROM DRIVER_INFO;</w:t>
      </w:r>
    </w:p>
    <w:p w14:paraId="7099FEFE" w14:textId="1E642D1D" w:rsidR="00A56F5E" w:rsidRPr="00A56F5E" w:rsidRDefault="005511F6" w:rsidP="00A56F5E">
      <w:pPr>
        <w:rPr>
          <w:color w:val="auto"/>
        </w:rPr>
      </w:pPr>
      <w:r>
        <w:rPr>
          <w:rFonts w:ascii="Arial" w:hAnsi="Arial" w:cs="Arial"/>
          <w:noProof/>
          <w:color w:val="000000"/>
        </w:rPr>
        <w:drawing>
          <wp:inline distT="0" distB="0" distL="0" distR="0" wp14:anchorId="5F10BDC2" wp14:editId="2404E749">
            <wp:extent cx="5243576" cy="3025140"/>
            <wp:effectExtent l="0" t="0" r="0" b="3810"/>
            <wp:docPr id="172" name="Picture 172" descr="https://lh4.googleusercontent.com/_j90ULwfQL38AlCluGLkkPqACFKxYvlXEF-7_0C81LuK-2MO0cZLYqum1FjqBS6E0_ZDaBUPi7rP8vIwKo_YxN9FBLL2Pq066ZQPlMacQpI7qkMb8q_KOWncHnn9IYwuDEDFfw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https://lh4.googleusercontent.com/_j90ULwfQL38AlCluGLkkPqACFKxYvlXEF-7_0C81LuK-2MO0cZLYqum1FjqBS6E0_ZDaBUPi7rP8vIwKo_YxN9FBLL2Pq066ZQPlMacQpI7qkMb8q_KOWncHnn9IYwuDEDFfwJ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4837" cy="3025868"/>
                    </a:xfrm>
                    <a:prstGeom prst="rect">
                      <a:avLst/>
                    </a:prstGeom>
                    <a:noFill/>
                    <a:ln>
                      <a:noFill/>
                    </a:ln>
                  </pic:spPr>
                </pic:pic>
              </a:graphicData>
            </a:graphic>
          </wp:inline>
        </w:drawing>
      </w:r>
    </w:p>
    <w:p w14:paraId="5ED84F48" w14:textId="77777777" w:rsidR="00A56F5E" w:rsidRPr="00A56F5E" w:rsidRDefault="00A56F5E" w:rsidP="00A56F5E">
      <w:pPr>
        <w:rPr>
          <w:color w:val="auto"/>
        </w:rPr>
      </w:pPr>
      <w:r w:rsidRPr="00A56F5E">
        <w:rPr>
          <w:b/>
          <w:bCs/>
          <w:color w:val="auto"/>
        </w:rPr>
        <w:t>Find the details of drivers who have more than 1 sedan</w:t>
      </w:r>
    </w:p>
    <w:p w14:paraId="2B66647C" w14:textId="77777777" w:rsidR="00A56F5E" w:rsidRPr="00A56F5E" w:rsidRDefault="00A56F5E" w:rsidP="00715B68">
      <w:pPr>
        <w:spacing w:before="0" w:after="0"/>
        <w:rPr>
          <w:color w:val="auto"/>
        </w:rPr>
      </w:pPr>
      <w:r w:rsidRPr="00A56F5E">
        <w:rPr>
          <w:color w:val="auto"/>
        </w:rPr>
        <w:t xml:space="preserve">SELECT DRIVER_ID,FIRST_NAME,LAST_NAME </w:t>
      </w:r>
    </w:p>
    <w:p w14:paraId="1229AF08" w14:textId="77777777" w:rsidR="00A56F5E" w:rsidRPr="00A56F5E" w:rsidRDefault="00A56F5E" w:rsidP="00715B68">
      <w:pPr>
        <w:spacing w:before="0" w:after="0"/>
        <w:rPr>
          <w:color w:val="auto"/>
        </w:rPr>
      </w:pPr>
      <w:r w:rsidRPr="00A56F5E">
        <w:rPr>
          <w:color w:val="auto"/>
        </w:rPr>
        <w:t>FROM DRIVER_INFO</w:t>
      </w:r>
    </w:p>
    <w:p w14:paraId="642C9268" w14:textId="77777777" w:rsidR="00A56F5E" w:rsidRPr="00A56F5E" w:rsidRDefault="00A56F5E" w:rsidP="00715B68">
      <w:pPr>
        <w:spacing w:before="0" w:after="0"/>
        <w:rPr>
          <w:color w:val="auto"/>
        </w:rPr>
      </w:pPr>
      <w:r w:rsidRPr="00A56F5E">
        <w:rPr>
          <w:color w:val="auto"/>
        </w:rPr>
        <w:t>WHERE CAR_TYPE ='SEDAN'</w:t>
      </w:r>
    </w:p>
    <w:p w14:paraId="1CF98B15" w14:textId="77777777" w:rsidR="00A56F5E" w:rsidRPr="00A56F5E" w:rsidRDefault="00A56F5E" w:rsidP="00715B68">
      <w:pPr>
        <w:spacing w:before="0" w:after="0"/>
        <w:rPr>
          <w:color w:val="auto"/>
        </w:rPr>
      </w:pPr>
      <w:r w:rsidRPr="00A56F5E">
        <w:rPr>
          <w:color w:val="auto"/>
        </w:rPr>
        <w:t>GROUP BY DRIVER_ID</w:t>
      </w:r>
    </w:p>
    <w:p w14:paraId="2C595C4D" w14:textId="77777777" w:rsidR="00A56F5E" w:rsidRPr="00A56F5E" w:rsidRDefault="00A56F5E" w:rsidP="00715B68">
      <w:pPr>
        <w:spacing w:before="0" w:after="0"/>
        <w:rPr>
          <w:color w:val="auto"/>
        </w:rPr>
      </w:pPr>
      <w:r w:rsidRPr="00A56F5E">
        <w:rPr>
          <w:color w:val="auto"/>
        </w:rPr>
        <w:t>HAVING COUNT(CAR_TYPE ) &gt;1;</w:t>
      </w:r>
    </w:p>
    <w:p w14:paraId="0092D2F4" w14:textId="14BD3150" w:rsidR="00A56F5E" w:rsidRPr="00A56F5E" w:rsidRDefault="00A56F5E" w:rsidP="00A56F5E">
      <w:pPr>
        <w:rPr>
          <w:color w:val="auto"/>
        </w:rPr>
      </w:pPr>
      <w:r w:rsidRPr="00A56F5E">
        <w:rPr>
          <w:color w:val="auto"/>
        </w:rPr>
        <w:drawing>
          <wp:inline distT="0" distB="0" distL="0" distR="0" wp14:anchorId="64A7E32A" wp14:editId="4FABE776">
            <wp:extent cx="2994660" cy="791042"/>
            <wp:effectExtent l="0" t="0" r="0" b="9525"/>
            <wp:docPr id="134" name="Picture 134" descr="https://lh6.googleusercontent.com/VQoUbmvaFvoJ5-yENgpLjGovy-LbYQUsWgcj838cH1NON6C9D4OnbBIytMQwmZTKFLLxfG2tWBWGQPRAlt24CNyXexF8muaJZVwsFeZt2DGAIQRcoWLQfWKqUK-yBxBvYl8Gec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lh6.googleusercontent.com/VQoUbmvaFvoJ5-yENgpLjGovy-LbYQUsWgcj838cH1NON6C9D4OnbBIytMQwmZTKFLLxfG2tWBWGQPRAlt24CNyXexF8muaJZVwsFeZt2DGAIQRcoWLQfWKqUK-yBxBvYl8Gecq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979" cy="805390"/>
                    </a:xfrm>
                    <a:prstGeom prst="rect">
                      <a:avLst/>
                    </a:prstGeom>
                    <a:noFill/>
                    <a:ln>
                      <a:noFill/>
                    </a:ln>
                  </pic:spPr>
                </pic:pic>
              </a:graphicData>
            </a:graphic>
          </wp:inline>
        </w:drawing>
      </w:r>
    </w:p>
    <w:p w14:paraId="1BB3978F" w14:textId="77777777" w:rsidR="00A56F5E" w:rsidRPr="00A56F5E" w:rsidRDefault="00A56F5E" w:rsidP="00A56F5E">
      <w:pPr>
        <w:rPr>
          <w:color w:val="auto"/>
        </w:rPr>
      </w:pPr>
      <w:r w:rsidRPr="00A56F5E">
        <w:rPr>
          <w:b/>
          <w:bCs/>
          <w:color w:val="auto"/>
        </w:rPr>
        <w:t>Find the details of driver have more than 1 car registered.</w:t>
      </w:r>
    </w:p>
    <w:p w14:paraId="53CA1647" w14:textId="77777777" w:rsidR="00A56F5E" w:rsidRPr="00A56F5E" w:rsidRDefault="00A56F5E" w:rsidP="00715B68">
      <w:pPr>
        <w:spacing w:before="0" w:after="0"/>
        <w:rPr>
          <w:color w:val="auto"/>
        </w:rPr>
      </w:pPr>
      <w:r w:rsidRPr="00A56F5E">
        <w:rPr>
          <w:color w:val="auto"/>
        </w:rPr>
        <w:t xml:space="preserve">SELECT DRIVER_ID,FIRST_NAME,LAST_NAME </w:t>
      </w:r>
    </w:p>
    <w:p w14:paraId="0AC57228" w14:textId="77777777" w:rsidR="00A56F5E" w:rsidRPr="00A56F5E" w:rsidRDefault="00A56F5E" w:rsidP="00715B68">
      <w:pPr>
        <w:spacing w:before="0" w:after="0"/>
        <w:rPr>
          <w:color w:val="auto"/>
        </w:rPr>
      </w:pPr>
      <w:r w:rsidRPr="00A56F5E">
        <w:rPr>
          <w:color w:val="auto"/>
        </w:rPr>
        <w:t>FROM DRIVER_INFO</w:t>
      </w:r>
    </w:p>
    <w:p w14:paraId="53B927EB" w14:textId="77777777" w:rsidR="00A56F5E" w:rsidRPr="00A56F5E" w:rsidRDefault="00A56F5E" w:rsidP="00715B68">
      <w:pPr>
        <w:spacing w:before="0" w:after="0"/>
        <w:rPr>
          <w:color w:val="auto"/>
        </w:rPr>
      </w:pPr>
      <w:r w:rsidRPr="00A56F5E">
        <w:rPr>
          <w:color w:val="auto"/>
        </w:rPr>
        <w:t>GROUP BY DRIVER_ID</w:t>
      </w:r>
    </w:p>
    <w:p w14:paraId="2912C910" w14:textId="513A12A9" w:rsidR="00A56F5E" w:rsidRPr="00A56F5E" w:rsidRDefault="00A56F5E" w:rsidP="005F634F">
      <w:pPr>
        <w:spacing w:before="0" w:after="0"/>
        <w:rPr>
          <w:color w:val="auto"/>
        </w:rPr>
      </w:pPr>
      <w:r w:rsidRPr="00A56F5E">
        <w:rPr>
          <w:color w:val="auto"/>
        </w:rPr>
        <w:t>HAVING COUNT(CAR_TYPE ) &gt;1;</w:t>
      </w:r>
    </w:p>
    <w:p w14:paraId="2C29AF37" w14:textId="79229EEE" w:rsidR="00A56F5E" w:rsidRPr="001F1742" w:rsidRDefault="00A56F5E" w:rsidP="00A56F5E">
      <w:pPr>
        <w:rPr>
          <w:color w:val="auto"/>
        </w:rPr>
      </w:pPr>
      <w:r w:rsidRPr="00A56F5E">
        <w:rPr>
          <w:color w:val="auto"/>
        </w:rPr>
        <w:lastRenderedPageBreak/>
        <w:drawing>
          <wp:inline distT="0" distB="0" distL="0" distR="0" wp14:anchorId="17C2B400" wp14:editId="1277B705">
            <wp:extent cx="3357718" cy="1630680"/>
            <wp:effectExtent l="0" t="0" r="0" b="7620"/>
            <wp:docPr id="133" name="Picture 133" descr="https://lh3.googleusercontent.com/oP2M5iPnCqSMPhkaauF-cPgViSIfl84uHvyg1UoSC7JAROR9xb3ho-G0BOExvg2KcbaFfL7Lc4lPrgWbFF47wUEiWlalMzeg-W-J2rSxcFdN6WQhT-lyuYmlAmujtwdOZy9n24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lh3.googleusercontent.com/oP2M5iPnCqSMPhkaauF-cPgViSIfl84uHvyg1UoSC7JAROR9xb3ho-G0BOExvg2KcbaFfL7Lc4lPrgWbFF47wUEiWlalMzeg-W-J2rSxcFdN6WQhT-lyuYmlAmujtwdOZy9n24z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8766" cy="1631189"/>
                    </a:xfrm>
                    <a:prstGeom prst="rect">
                      <a:avLst/>
                    </a:prstGeom>
                    <a:noFill/>
                    <a:ln>
                      <a:noFill/>
                    </a:ln>
                  </pic:spPr>
                </pic:pic>
              </a:graphicData>
            </a:graphic>
          </wp:inline>
        </w:drawing>
      </w:r>
    </w:p>
    <w:p w14:paraId="394211FD" w14:textId="6A2B92BD" w:rsidR="009D59DD" w:rsidRDefault="00436801" w:rsidP="00436801">
      <w:pPr>
        <w:pStyle w:val="Heading1"/>
        <w:jc w:val="center"/>
      </w:pPr>
      <w:r>
        <w:t>Metrics</w:t>
      </w:r>
    </w:p>
    <w:p w14:paraId="0A69897C" w14:textId="77777777" w:rsidR="0088156B" w:rsidRPr="0088156B" w:rsidRDefault="0088156B" w:rsidP="002948D9">
      <w:pPr>
        <w:numPr>
          <w:ilvl w:val="0"/>
          <w:numId w:val="16"/>
        </w:numPr>
        <w:rPr>
          <w:b/>
          <w:bCs/>
          <w:color w:val="auto"/>
        </w:rPr>
      </w:pPr>
      <w:r w:rsidRPr="0088156B">
        <w:rPr>
          <w:b/>
          <w:bCs/>
          <w:color w:val="auto"/>
        </w:rPr>
        <w:t xml:space="preserve">Analyze the total revenue by city. </w:t>
      </w:r>
    </w:p>
    <w:p w14:paraId="0DCC22CE" w14:textId="77777777" w:rsidR="0088156B" w:rsidRPr="0088156B" w:rsidRDefault="0088156B" w:rsidP="0088156B">
      <w:pPr>
        <w:ind w:left="720"/>
        <w:rPr>
          <w:color w:val="auto"/>
        </w:rPr>
      </w:pPr>
      <w:r w:rsidRPr="0088156B">
        <w:rPr>
          <w:color w:val="auto"/>
        </w:rPr>
        <w:t>SELECT SOURCE_CITY AS 'CITY', CONVERT(SUM(RIDE_TOTAL_COST),DECIMAL(7,2)) AS 'TOTAL REVENUE' FROM RIDE GROUP BY SOURCE_CITY;</w:t>
      </w:r>
    </w:p>
    <w:p w14:paraId="5C1E9208" w14:textId="728252C1" w:rsidR="0088156B" w:rsidRPr="0088156B" w:rsidRDefault="0088156B" w:rsidP="0088156B">
      <w:pPr>
        <w:ind w:left="720"/>
        <w:rPr>
          <w:color w:val="auto"/>
        </w:rPr>
      </w:pPr>
      <w:r w:rsidRPr="0088156B">
        <w:rPr>
          <w:color w:val="auto"/>
        </w:rPr>
        <w:drawing>
          <wp:inline distT="0" distB="0" distL="0" distR="0" wp14:anchorId="5328B04E" wp14:editId="78265B1D">
            <wp:extent cx="2880360" cy="1897380"/>
            <wp:effectExtent l="0" t="0" r="0" b="7620"/>
            <wp:docPr id="151" name="Picture 151" descr="https://lh5.googleusercontent.com/HLbQVZs0mdKmZdm_M_E125vuCtmq5vJmjsYXkVU3lwwvvji0oYDxTS9h-Q_Q755wkJBFfHpvplTNidr9nfALlT5nBLmFAUQ1FLvYuj8YqajPGUzNIZD6DaO-lFQlheE2gu6SNQ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lh5.googleusercontent.com/HLbQVZs0mdKmZdm_M_E125vuCtmq5vJmjsYXkVU3lwwvvji0oYDxTS9h-Q_Q755wkJBFfHpvplTNidr9nfALlT5nBLmFAUQ1FLvYuj8YqajPGUzNIZD6DaO-lFQlheE2gu6SNQ3z"/>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0360" cy="1897380"/>
                    </a:xfrm>
                    <a:prstGeom prst="rect">
                      <a:avLst/>
                    </a:prstGeom>
                    <a:noFill/>
                    <a:ln>
                      <a:noFill/>
                    </a:ln>
                  </pic:spPr>
                </pic:pic>
              </a:graphicData>
            </a:graphic>
          </wp:inline>
        </w:drawing>
      </w:r>
    </w:p>
    <w:p w14:paraId="1BD528E1" w14:textId="77777777" w:rsidR="0088156B" w:rsidRPr="0088156B" w:rsidRDefault="0088156B" w:rsidP="002948D9">
      <w:pPr>
        <w:numPr>
          <w:ilvl w:val="0"/>
          <w:numId w:val="17"/>
        </w:numPr>
        <w:rPr>
          <w:b/>
          <w:bCs/>
          <w:color w:val="auto"/>
        </w:rPr>
      </w:pPr>
      <w:r w:rsidRPr="0088156B">
        <w:rPr>
          <w:b/>
          <w:bCs/>
          <w:color w:val="auto"/>
        </w:rPr>
        <w:t>Find total number of rides completed daily, monthly, yearly.</w:t>
      </w:r>
    </w:p>
    <w:p w14:paraId="5B8E0FC3" w14:textId="77777777" w:rsidR="0088156B" w:rsidRPr="0088156B" w:rsidRDefault="0088156B" w:rsidP="00D10AE2">
      <w:pPr>
        <w:spacing w:before="0" w:after="0"/>
        <w:ind w:left="720"/>
        <w:rPr>
          <w:color w:val="auto"/>
        </w:rPr>
      </w:pPr>
      <w:r w:rsidRPr="0088156B">
        <w:rPr>
          <w:color w:val="auto"/>
        </w:rPr>
        <w:t>(DAILY)</w:t>
      </w:r>
    </w:p>
    <w:p w14:paraId="73FF8560" w14:textId="77777777" w:rsidR="0088156B" w:rsidRPr="0088156B" w:rsidRDefault="0088156B" w:rsidP="00D10AE2">
      <w:pPr>
        <w:spacing w:before="0" w:after="0"/>
        <w:ind w:left="720"/>
        <w:rPr>
          <w:color w:val="auto"/>
        </w:rPr>
      </w:pPr>
      <w:r w:rsidRPr="0088156B">
        <w:rPr>
          <w:color w:val="auto"/>
        </w:rPr>
        <w:t>SELECT COUNT(RIDE_ID) AS 'No. of Rides Completed', START_DATE</w:t>
      </w:r>
    </w:p>
    <w:p w14:paraId="2CACB667" w14:textId="77777777" w:rsidR="0088156B" w:rsidRPr="0088156B" w:rsidRDefault="0088156B" w:rsidP="00D10AE2">
      <w:pPr>
        <w:spacing w:before="0" w:after="0"/>
        <w:ind w:left="720"/>
        <w:rPr>
          <w:color w:val="auto"/>
        </w:rPr>
      </w:pPr>
      <w:r w:rsidRPr="0088156B">
        <w:rPr>
          <w:color w:val="auto"/>
        </w:rPr>
        <w:t>FROM RIDE</w:t>
      </w:r>
    </w:p>
    <w:p w14:paraId="78DE5113" w14:textId="77777777" w:rsidR="0088156B" w:rsidRPr="0088156B" w:rsidRDefault="0088156B" w:rsidP="00D10AE2">
      <w:pPr>
        <w:spacing w:before="0" w:after="0"/>
        <w:ind w:left="720"/>
        <w:rPr>
          <w:color w:val="auto"/>
        </w:rPr>
      </w:pPr>
      <w:r w:rsidRPr="0088156B">
        <w:rPr>
          <w:color w:val="auto"/>
        </w:rPr>
        <w:t>WHERE RIDE_STATUS = 'COMPLETED'</w:t>
      </w:r>
    </w:p>
    <w:p w14:paraId="03D946EF" w14:textId="77777777" w:rsidR="0088156B" w:rsidRPr="0088156B" w:rsidRDefault="0088156B" w:rsidP="00D10AE2">
      <w:pPr>
        <w:spacing w:before="0" w:after="0"/>
        <w:ind w:left="720"/>
        <w:rPr>
          <w:color w:val="auto"/>
        </w:rPr>
      </w:pPr>
      <w:r w:rsidRPr="0088156B">
        <w:rPr>
          <w:color w:val="auto"/>
        </w:rPr>
        <w:t>GROUP BY START_DATE;</w:t>
      </w:r>
    </w:p>
    <w:p w14:paraId="565FD39C" w14:textId="33E34D48" w:rsidR="0088156B" w:rsidRPr="0088156B" w:rsidRDefault="0088156B" w:rsidP="00D10AE2">
      <w:pPr>
        <w:ind w:left="720"/>
        <w:rPr>
          <w:color w:val="auto"/>
        </w:rPr>
      </w:pPr>
      <w:r w:rsidRPr="0088156B">
        <w:rPr>
          <w:b/>
          <w:bCs/>
          <w:color w:val="auto"/>
        </w:rPr>
        <w:lastRenderedPageBreak/>
        <w:drawing>
          <wp:inline distT="0" distB="0" distL="0" distR="0" wp14:anchorId="5B006F9C" wp14:editId="32C6F4F5">
            <wp:extent cx="4389120" cy="1988820"/>
            <wp:effectExtent l="0" t="0" r="0" b="0"/>
            <wp:docPr id="150" name="Picture 150" descr="https://lh3.googleusercontent.com/fxKQ5v38wl0_DbuznzY9bte7i386eusC8jvDlq4HG8EFVio_9NWaPGzOc8jEp7qE9T6i1Pd_kOzGz3t423QWhv_hX4JxlIjVzpUsxuJK9egxqOlwSXWxSHcirn8XfNoplyloan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lh3.googleusercontent.com/fxKQ5v38wl0_DbuznzY9bte7i386eusC8jvDlq4HG8EFVio_9NWaPGzOc8jEp7qE9T6i1Pd_kOzGz3t423QWhv_hX4JxlIjVzpUsxuJK9egxqOlwSXWxSHcirn8XfNoplyloanax"/>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89120" cy="1988820"/>
                    </a:xfrm>
                    <a:prstGeom prst="rect">
                      <a:avLst/>
                    </a:prstGeom>
                    <a:noFill/>
                    <a:ln>
                      <a:noFill/>
                    </a:ln>
                  </pic:spPr>
                </pic:pic>
              </a:graphicData>
            </a:graphic>
          </wp:inline>
        </w:drawing>
      </w:r>
    </w:p>
    <w:p w14:paraId="3545F824" w14:textId="77777777" w:rsidR="0088156B" w:rsidRPr="0088156B" w:rsidRDefault="0088156B" w:rsidP="00D10AE2">
      <w:pPr>
        <w:spacing w:before="0" w:after="0"/>
        <w:ind w:left="720"/>
        <w:rPr>
          <w:color w:val="auto"/>
        </w:rPr>
      </w:pPr>
      <w:r w:rsidRPr="0088156B">
        <w:rPr>
          <w:color w:val="auto"/>
        </w:rPr>
        <w:t>(MONTHLY)</w:t>
      </w:r>
    </w:p>
    <w:p w14:paraId="584D4934" w14:textId="77777777" w:rsidR="0088156B" w:rsidRPr="0088156B" w:rsidRDefault="0088156B" w:rsidP="00D10AE2">
      <w:pPr>
        <w:spacing w:before="0" w:after="0"/>
        <w:ind w:left="720"/>
        <w:rPr>
          <w:color w:val="auto"/>
        </w:rPr>
      </w:pPr>
      <w:r w:rsidRPr="0088156B">
        <w:rPr>
          <w:color w:val="auto"/>
        </w:rPr>
        <w:t>SELECT COUNT(RIDE_ID) AS 'No. of Rides Completed', MONTH(START_DATE) AS 'Month'</w:t>
      </w:r>
    </w:p>
    <w:p w14:paraId="27FE3EB6" w14:textId="77777777" w:rsidR="0088156B" w:rsidRPr="0088156B" w:rsidRDefault="0088156B" w:rsidP="00D10AE2">
      <w:pPr>
        <w:spacing w:before="0" w:after="0"/>
        <w:ind w:left="720"/>
        <w:rPr>
          <w:color w:val="auto"/>
        </w:rPr>
      </w:pPr>
      <w:r w:rsidRPr="0088156B">
        <w:rPr>
          <w:color w:val="auto"/>
        </w:rPr>
        <w:t>FROM RIDE</w:t>
      </w:r>
    </w:p>
    <w:p w14:paraId="5FB89865" w14:textId="77777777" w:rsidR="0088156B" w:rsidRPr="0088156B" w:rsidRDefault="0088156B" w:rsidP="00D10AE2">
      <w:pPr>
        <w:spacing w:before="0" w:after="0"/>
        <w:ind w:left="720"/>
        <w:rPr>
          <w:color w:val="auto"/>
        </w:rPr>
      </w:pPr>
      <w:r w:rsidRPr="0088156B">
        <w:rPr>
          <w:color w:val="auto"/>
        </w:rPr>
        <w:t>WHERE RIDE_STATUS = 'COMPLETED' AND YEAR(START_DATE) = 2017</w:t>
      </w:r>
    </w:p>
    <w:p w14:paraId="7356DD06" w14:textId="2E2373D6" w:rsidR="0088156B" w:rsidRPr="0088156B" w:rsidRDefault="0088156B" w:rsidP="00D10AE2">
      <w:pPr>
        <w:spacing w:before="0" w:after="0"/>
        <w:ind w:left="720"/>
        <w:rPr>
          <w:color w:val="auto"/>
        </w:rPr>
      </w:pPr>
      <w:r w:rsidRPr="0088156B">
        <w:rPr>
          <w:color w:val="auto"/>
        </w:rPr>
        <w:t>GROUP BY MONTH(START_DATE);</w:t>
      </w:r>
    </w:p>
    <w:p w14:paraId="12411902" w14:textId="08FEB2F1" w:rsidR="0088156B" w:rsidRPr="0088156B" w:rsidRDefault="0088156B" w:rsidP="00D10AE2">
      <w:pPr>
        <w:ind w:left="720"/>
        <w:rPr>
          <w:color w:val="auto"/>
        </w:rPr>
      </w:pPr>
      <w:r w:rsidRPr="0088156B">
        <w:rPr>
          <w:color w:val="auto"/>
        </w:rPr>
        <w:drawing>
          <wp:inline distT="0" distB="0" distL="0" distR="0" wp14:anchorId="3AC69441" wp14:editId="6DA5B431">
            <wp:extent cx="2377440" cy="1230959"/>
            <wp:effectExtent l="0" t="0" r="3810" b="7620"/>
            <wp:docPr id="149" name="Picture 149" descr="https://lh3.googleusercontent.com/yXZWWUlGK2MFenVcuejJGOBAUq3neMkc6YLoJG_aFGK6EMZeStKtDiPCkWkNKF1hKK0tG39xZZwV4U30UMNNmL2K0jaUetDBSU9RYKc9129YnXcW7AO58C9Xf_2csJvh50fvPK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https://lh3.googleusercontent.com/yXZWWUlGK2MFenVcuejJGOBAUq3neMkc6YLoJG_aFGK6EMZeStKtDiPCkWkNKF1hKK0tG39xZZwV4U30UMNNmL2K0jaUetDBSU9RYKc9129YnXcW7AO58C9Xf_2csJvh50fvPKS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91263" cy="1238116"/>
                    </a:xfrm>
                    <a:prstGeom prst="rect">
                      <a:avLst/>
                    </a:prstGeom>
                    <a:noFill/>
                    <a:ln>
                      <a:noFill/>
                    </a:ln>
                  </pic:spPr>
                </pic:pic>
              </a:graphicData>
            </a:graphic>
          </wp:inline>
        </w:drawing>
      </w:r>
    </w:p>
    <w:p w14:paraId="666916A0" w14:textId="77777777" w:rsidR="0088156B" w:rsidRPr="0088156B" w:rsidRDefault="0088156B" w:rsidP="00D10AE2">
      <w:pPr>
        <w:spacing w:before="0" w:after="0"/>
        <w:ind w:left="720"/>
        <w:rPr>
          <w:color w:val="auto"/>
        </w:rPr>
      </w:pPr>
      <w:r w:rsidRPr="0088156B">
        <w:rPr>
          <w:color w:val="auto"/>
        </w:rPr>
        <w:t>(YEARLY)</w:t>
      </w:r>
    </w:p>
    <w:p w14:paraId="6895DB1A" w14:textId="77777777" w:rsidR="0088156B" w:rsidRPr="0088156B" w:rsidRDefault="0088156B" w:rsidP="00D10AE2">
      <w:pPr>
        <w:spacing w:before="0" w:after="0"/>
        <w:ind w:left="720"/>
        <w:rPr>
          <w:color w:val="auto"/>
        </w:rPr>
      </w:pPr>
      <w:r w:rsidRPr="0088156B">
        <w:rPr>
          <w:color w:val="auto"/>
        </w:rPr>
        <w:t>SELECT COUNT(RIDE_ID) AS 'No. of Rides Completed', YEAR(START_DATE) AS 'Year'</w:t>
      </w:r>
    </w:p>
    <w:p w14:paraId="580372A0" w14:textId="77777777" w:rsidR="0088156B" w:rsidRPr="0088156B" w:rsidRDefault="0088156B" w:rsidP="00D10AE2">
      <w:pPr>
        <w:spacing w:before="0" w:after="0"/>
        <w:ind w:left="720"/>
        <w:rPr>
          <w:color w:val="auto"/>
        </w:rPr>
      </w:pPr>
      <w:r w:rsidRPr="0088156B">
        <w:rPr>
          <w:color w:val="auto"/>
        </w:rPr>
        <w:t>FROM RIDE</w:t>
      </w:r>
    </w:p>
    <w:p w14:paraId="17513979" w14:textId="77777777" w:rsidR="0088156B" w:rsidRPr="0088156B" w:rsidRDefault="0088156B" w:rsidP="00D10AE2">
      <w:pPr>
        <w:spacing w:before="0" w:after="0"/>
        <w:ind w:left="720"/>
        <w:rPr>
          <w:color w:val="auto"/>
        </w:rPr>
      </w:pPr>
      <w:r w:rsidRPr="0088156B">
        <w:rPr>
          <w:color w:val="auto"/>
        </w:rPr>
        <w:t xml:space="preserve">WHERE RIDE_STATUS = 'COMPLETED' </w:t>
      </w:r>
    </w:p>
    <w:p w14:paraId="5525BD5E" w14:textId="32188DA3" w:rsidR="0088156B" w:rsidRPr="0088156B" w:rsidRDefault="0088156B" w:rsidP="00D10AE2">
      <w:pPr>
        <w:spacing w:before="0" w:after="0"/>
        <w:ind w:left="720"/>
        <w:rPr>
          <w:color w:val="auto"/>
        </w:rPr>
      </w:pPr>
      <w:r w:rsidRPr="0088156B">
        <w:rPr>
          <w:color w:val="auto"/>
        </w:rPr>
        <w:t>GROUP BY YEAR(START_DATE);</w:t>
      </w:r>
      <w:r w:rsidRPr="0088156B">
        <w:rPr>
          <w:color w:val="auto"/>
        </w:rPr>
        <w:br/>
      </w:r>
    </w:p>
    <w:p w14:paraId="23DE9D43" w14:textId="49D9889B" w:rsidR="0088156B" w:rsidRPr="0088156B" w:rsidRDefault="0088156B" w:rsidP="00D10AE2">
      <w:pPr>
        <w:ind w:left="720"/>
        <w:rPr>
          <w:color w:val="auto"/>
        </w:rPr>
      </w:pPr>
      <w:r w:rsidRPr="0088156B">
        <w:rPr>
          <w:b/>
          <w:bCs/>
          <w:color w:val="auto"/>
        </w:rPr>
        <w:drawing>
          <wp:inline distT="0" distB="0" distL="0" distR="0" wp14:anchorId="6F32609F" wp14:editId="45593F13">
            <wp:extent cx="2545080" cy="907376"/>
            <wp:effectExtent l="0" t="0" r="7620" b="7620"/>
            <wp:docPr id="148" name="Picture 148" descr="https://lh4.googleusercontent.com/6W--LvEflQ5c7WTKBFmRKCyVe3UgQBpVqvHwWjDm5lOcrtt346uNi2Jd6O0CQ_F2SzvTH0DWhdmnX9WAlMvh95uuwfOFVQc3pMzD9IyNS7aTumbYn3n1U3YE5IrRsBYmNED1N1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https://lh4.googleusercontent.com/6W--LvEflQ5c7WTKBFmRKCyVe3UgQBpVqvHwWjDm5lOcrtt346uNi2Jd6O0CQ_F2SzvTH0DWhdmnX9WAlMvh95uuwfOFVQc3pMzD9IyNS7aTumbYn3n1U3YE5IrRsBYmNED1N1A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1224" cy="913132"/>
                    </a:xfrm>
                    <a:prstGeom prst="rect">
                      <a:avLst/>
                    </a:prstGeom>
                    <a:noFill/>
                    <a:ln>
                      <a:noFill/>
                    </a:ln>
                  </pic:spPr>
                </pic:pic>
              </a:graphicData>
            </a:graphic>
          </wp:inline>
        </w:drawing>
      </w:r>
    </w:p>
    <w:p w14:paraId="2E43CC36" w14:textId="77777777" w:rsidR="0088156B" w:rsidRPr="0088156B" w:rsidRDefault="0088156B" w:rsidP="0088156B">
      <w:pPr>
        <w:rPr>
          <w:color w:val="auto"/>
        </w:rPr>
      </w:pPr>
    </w:p>
    <w:p w14:paraId="79FE0848" w14:textId="77777777" w:rsidR="0088156B" w:rsidRPr="0088156B" w:rsidRDefault="0088156B" w:rsidP="002948D9">
      <w:pPr>
        <w:numPr>
          <w:ilvl w:val="0"/>
          <w:numId w:val="18"/>
        </w:numPr>
        <w:rPr>
          <w:b/>
          <w:bCs/>
          <w:color w:val="auto"/>
        </w:rPr>
      </w:pPr>
      <w:r w:rsidRPr="0088156B">
        <w:rPr>
          <w:b/>
          <w:bCs/>
          <w:color w:val="auto"/>
        </w:rPr>
        <w:t>Find overall revenue for 2017-18</w:t>
      </w:r>
    </w:p>
    <w:p w14:paraId="2190BC1A" w14:textId="77777777" w:rsidR="0088156B" w:rsidRPr="0088156B" w:rsidRDefault="0088156B" w:rsidP="00D10AE2">
      <w:pPr>
        <w:spacing w:before="0" w:after="0"/>
        <w:ind w:left="720"/>
        <w:rPr>
          <w:color w:val="auto"/>
        </w:rPr>
      </w:pPr>
      <w:r w:rsidRPr="0088156B">
        <w:rPr>
          <w:color w:val="auto"/>
        </w:rPr>
        <w:t>SELECT SUM(RIDE_TOTAL_COST) AS 'Total Revenue'</w:t>
      </w:r>
    </w:p>
    <w:p w14:paraId="488CF45B" w14:textId="77777777" w:rsidR="0088156B" w:rsidRPr="0088156B" w:rsidRDefault="0088156B" w:rsidP="00D10AE2">
      <w:pPr>
        <w:spacing w:before="0" w:after="0"/>
        <w:ind w:left="720"/>
        <w:rPr>
          <w:color w:val="auto"/>
        </w:rPr>
      </w:pPr>
      <w:r w:rsidRPr="0088156B">
        <w:rPr>
          <w:color w:val="auto"/>
        </w:rPr>
        <w:t>FROM RIDE</w:t>
      </w:r>
    </w:p>
    <w:p w14:paraId="628728C3" w14:textId="77777777" w:rsidR="0088156B" w:rsidRPr="0088156B" w:rsidRDefault="0088156B" w:rsidP="00D10AE2">
      <w:pPr>
        <w:spacing w:before="0" w:after="0"/>
        <w:ind w:left="720"/>
        <w:rPr>
          <w:color w:val="auto"/>
        </w:rPr>
      </w:pPr>
      <w:r w:rsidRPr="0088156B">
        <w:rPr>
          <w:color w:val="auto"/>
        </w:rPr>
        <w:t>WHERE RIDE_STATUS = 'COMPLETED';</w:t>
      </w:r>
    </w:p>
    <w:p w14:paraId="7633BBA5" w14:textId="77777777" w:rsidR="0088156B" w:rsidRPr="0088156B" w:rsidRDefault="0088156B" w:rsidP="0088156B">
      <w:pPr>
        <w:rPr>
          <w:color w:val="auto"/>
        </w:rPr>
      </w:pPr>
    </w:p>
    <w:p w14:paraId="39B29DFB" w14:textId="2137FCC8" w:rsidR="0088156B" w:rsidRPr="0088156B" w:rsidRDefault="0088156B" w:rsidP="00D10AE2">
      <w:pPr>
        <w:ind w:left="720"/>
        <w:rPr>
          <w:color w:val="auto"/>
        </w:rPr>
      </w:pPr>
      <w:r w:rsidRPr="0088156B">
        <w:rPr>
          <w:b/>
          <w:bCs/>
          <w:color w:val="auto"/>
        </w:rPr>
        <w:drawing>
          <wp:inline distT="0" distB="0" distL="0" distR="0" wp14:anchorId="7AB199E3" wp14:editId="763FAC8F">
            <wp:extent cx="2194560" cy="578079"/>
            <wp:effectExtent l="0" t="0" r="0" b="0"/>
            <wp:docPr id="147" name="Picture 147" descr="https://lh6.googleusercontent.com/G2Yb7Gqae59H_niJaswuoX5NI_OPcnWRr7aiSdXzyFooet42vnjAd8nHjUQtVVnwobVpQdNRzO9J0eLTees13eoYIPPBoTI1OS6aJ3dwl8J1EFiyvrYjKKtZIQiWurNGZzWFHN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s://lh6.googleusercontent.com/G2Yb7Gqae59H_niJaswuoX5NI_OPcnWRr7aiSdXzyFooet42vnjAd8nHjUQtVVnwobVpQdNRzO9J0eLTees13eoYIPPBoTI1OS6aJ3dwl8J1EFiyvrYjKKtZIQiWurNGZzWFHNf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2918" cy="588183"/>
                    </a:xfrm>
                    <a:prstGeom prst="rect">
                      <a:avLst/>
                    </a:prstGeom>
                    <a:noFill/>
                    <a:ln>
                      <a:noFill/>
                    </a:ln>
                  </pic:spPr>
                </pic:pic>
              </a:graphicData>
            </a:graphic>
          </wp:inline>
        </w:drawing>
      </w:r>
    </w:p>
    <w:p w14:paraId="14637589" w14:textId="77777777" w:rsidR="0088156B" w:rsidRPr="0088156B" w:rsidRDefault="0088156B" w:rsidP="0088156B">
      <w:pPr>
        <w:rPr>
          <w:color w:val="auto"/>
        </w:rPr>
      </w:pPr>
    </w:p>
    <w:p w14:paraId="46A0C9F5" w14:textId="77777777" w:rsidR="0088156B" w:rsidRPr="0088156B" w:rsidRDefault="0088156B" w:rsidP="002948D9">
      <w:pPr>
        <w:numPr>
          <w:ilvl w:val="0"/>
          <w:numId w:val="19"/>
        </w:numPr>
        <w:rPr>
          <w:b/>
          <w:bCs/>
          <w:color w:val="auto"/>
        </w:rPr>
      </w:pPr>
      <w:r w:rsidRPr="0088156B">
        <w:rPr>
          <w:b/>
          <w:bCs/>
          <w:color w:val="auto"/>
        </w:rPr>
        <w:t>Analyze the number of incidents reported by passengers and drivers.</w:t>
      </w:r>
    </w:p>
    <w:p w14:paraId="217096E5" w14:textId="77777777" w:rsidR="0088156B" w:rsidRPr="0088156B" w:rsidRDefault="0088156B" w:rsidP="00D10AE2">
      <w:pPr>
        <w:ind w:left="720"/>
        <w:rPr>
          <w:color w:val="auto"/>
        </w:rPr>
      </w:pPr>
      <w:r w:rsidRPr="0088156B">
        <w:rPr>
          <w:color w:val="auto"/>
        </w:rPr>
        <w:t>SELECT COUNT(P_INCIDENT_ID) FROM PASSENGER_INCIDENT;</w:t>
      </w:r>
    </w:p>
    <w:p w14:paraId="77598F54" w14:textId="689589F0" w:rsidR="0088156B" w:rsidRDefault="0088156B" w:rsidP="00D10AE2">
      <w:pPr>
        <w:ind w:left="720"/>
        <w:rPr>
          <w:color w:val="auto"/>
        </w:rPr>
      </w:pPr>
      <w:r w:rsidRPr="0088156B">
        <w:rPr>
          <w:color w:val="auto"/>
        </w:rPr>
        <w:t>SELECT COUNT(D_INCIDENT_ID) FROM DRIVER_INCIDENT;</w:t>
      </w:r>
    </w:p>
    <w:p w14:paraId="55D6457B" w14:textId="6CC5A8F8" w:rsidR="0085666E" w:rsidRPr="0085666E" w:rsidRDefault="0085666E" w:rsidP="00F34195">
      <w:pPr>
        <w:spacing w:before="0" w:after="0" w:line="240" w:lineRule="auto"/>
        <w:ind w:left="720"/>
        <w:rPr>
          <w:rFonts w:ascii="Times New Roman" w:eastAsia="Times New Roman" w:hAnsi="Times New Roman" w:cs="Times New Roman"/>
          <w:color w:val="auto"/>
          <w:sz w:val="24"/>
          <w:szCs w:val="24"/>
        </w:rPr>
      </w:pPr>
      <w:r w:rsidRPr="0085666E">
        <w:rPr>
          <w:rFonts w:ascii="Arial" w:eastAsia="Times New Roman" w:hAnsi="Arial" w:cs="Arial"/>
          <w:noProof/>
          <w:color w:val="000000"/>
        </w:rPr>
        <w:drawing>
          <wp:inline distT="0" distB="0" distL="0" distR="0" wp14:anchorId="75F02DDF" wp14:editId="1A1CC6EA">
            <wp:extent cx="2057400" cy="358140"/>
            <wp:effectExtent l="0" t="0" r="0" b="3810"/>
            <wp:docPr id="156" name="Picture 156" descr="https://lh4.googleusercontent.com/z8t30KJQaFIsDnubamsARQV126OtK383Mk6Zam_lNANLBNycsmahACY1IHD0whF86RwjA8Seo22X1bOtbQ1YcBiHz-DPRPza6MwUFmwpaqGecqvcvMmgkCu3bkGfb547mqS9Js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https://lh4.googleusercontent.com/z8t30KJQaFIsDnubamsARQV126OtK383Mk6Zam_lNANLBNycsmahACY1IHD0whF86RwjA8Seo22X1bOtbQ1YcBiHz-DPRPza6MwUFmwpaqGecqvcvMmgkCu3bkGfb547mqS9JsV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358140"/>
                    </a:xfrm>
                    <a:prstGeom prst="rect">
                      <a:avLst/>
                    </a:prstGeom>
                    <a:noFill/>
                    <a:ln>
                      <a:noFill/>
                    </a:ln>
                  </pic:spPr>
                </pic:pic>
              </a:graphicData>
            </a:graphic>
          </wp:inline>
        </w:drawing>
      </w:r>
    </w:p>
    <w:p w14:paraId="2ED93322" w14:textId="099E0479" w:rsidR="0085666E" w:rsidRPr="0085666E" w:rsidRDefault="0085666E" w:rsidP="0085666E">
      <w:pPr>
        <w:spacing w:before="0" w:after="0" w:line="240" w:lineRule="auto"/>
        <w:rPr>
          <w:rFonts w:ascii="Times New Roman" w:eastAsia="Times New Roman" w:hAnsi="Times New Roman" w:cs="Times New Roman"/>
          <w:color w:val="auto"/>
          <w:sz w:val="24"/>
          <w:szCs w:val="24"/>
        </w:rPr>
      </w:pPr>
    </w:p>
    <w:p w14:paraId="0792B852" w14:textId="0E1E5B58" w:rsidR="0044340F" w:rsidRDefault="0085666E" w:rsidP="00F34195">
      <w:pPr>
        <w:rPr>
          <w:color w:val="auto"/>
        </w:rPr>
      </w:pPr>
      <w:r w:rsidRPr="0085666E">
        <w:rPr>
          <w:rFonts w:ascii="Arial" w:eastAsia="Times New Roman" w:hAnsi="Arial" w:cs="Arial"/>
          <w:b/>
          <w:bCs/>
          <w:color w:val="000000"/>
        </w:rPr>
        <w:t xml:space="preserve">            </w:t>
      </w:r>
      <w:r w:rsidRPr="0085666E">
        <w:rPr>
          <w:rFonts w:ascii="Arial" w:eastAsia="Times New Roman" w:hAnsi="Arial" w:cs="Arial"/>
          <w:b/>
          <w:bCs/>
          <w:noProof/>
          <w:color w:val="000000"/>
        </w:rPr>
        <w:drawing>
          <wp:inline distT="0" distB="0" distL="0" distR="0" wp14:anchorId="1CA3E008" wp14:editId="63381EB9">
            <wp:extent cx="1737360" cy="449580"/>
            <wp:effectExtent l="0" t="0" r="0" b="7620"/>
            <wp:docPr id="155" name="Picture 155" descr="https://lh6.googleusercontent.com/hyiiD74Et30XZ4CVNNsSQKBJJzXRoNmmigPH34I6xuiLc53jUaJxZIuIurSZraZeeedbHMpvbfwnuTA5TP1sePhwmoXPVw3nra2VMCjT7zjZQUPr3rabI_dEiD99lamFqSONe8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https://lh6.googleusercontent.com/hyiiD74Et30XZ4CVNNsSQKBJJzXRoNmmigPH34I6xuiLc53jUaJxZIuIurSZraZeeedbHMpvbfwnuTA5TP1sePhwmoXPVw3nra2VMCjT7zjZQUPr3rabI_dEiD99lamFqSONe8e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1005" cy="471225"/>
                    </a:xfrm>
                    <a:prstGeom prst="rect">
                      <a:avLst/>
                    </a:prstGeom>
                    <a:noFill/>
                    <a:ln>
                      <a:noFill/>
                    </a:ln>
                  </pic:spPr>
                </pic:pic>
              </a:graphicData>
            </a:graphic>
          </wp:inline>
        </w:drawing>
      </w:r>
    </w:p>
    <w:p w14:paraId="368C6ED0" w14:textId="5E6526F6" w:rsidR="0044340F" w:rsidRDefault="0044340F" w:rsidP="00D10AE2">
      <w:pPr>
        <w:ind w:left="720"/>
        <w:rPr>
          <w:b/>
          <w:color w:val="auto"/>
        </w:rPr>
      </w:pPr>
      <w:r w:rsidRPr="0044340F">
        <w:rPr>
          <w:b/>
          <w:color w:val="auto"/>
        </w:rPr>
        <w:t>Visualizations:</w:t>
      </w:r>
    </w:p>
    <w:p w14:paraId="491D1EE2" w14:textId="78C2631E" w:rsidR="00000000" w:rsidRDefault="002948D9" w:rsidP="002948D9">
      <w:pPr>
        <w:pStyle w:val="ListParagraph"/>
        <w:numPr>
          <w:ilvl w:val="1"/>
          <w:numId w:val="19"/>
        </w:numPr>
        <w:rPr>
          <w:b/>
          <w:color w:val="auto"/>
        </w:rPr>
      </w:pPr>
      <w:r w:rsidRPr="0044340F">
        <w:rPr>
          <w:b/>
          <w:color w:val="auto"/>
        </w:rPr>
        <w:t xml:space="preserve">Analyze high demand areas/ cities </w:t>
      </w:r>
    </w:p>
    <w:p w14:paraId="54616F48" w14:textId="5AB4CC9E" w:rsidR="0044340F" w:rsidRDefault="0044340F" w:rsidP="0044340F">
      <w:pPr>
        <w:pStyle w:val="ListParagraph"/>
        <w:ind w:left="1440"/>
        <w:rPr>
          <w:b/>
          <w:color w:val="auto"/>
        </w:rPr>
      </w:pPr>
      <w:r w:rsidRPr="0044340F">
        <w:rPr>
          <w:b/>
          <w:color w:val="auto"/>
        </w:rPr>
        <w:drawing>
          <wp:inline distT="0" distB="0" distL="0" distR="0" wp14:anchorId="651ABBBD" wp14:editId="1D58973B">
            <wp:extent cx="3625937" cy="3512820"/>
            <wp:effectExtent l="0" t="0" r="0" b="0"/>
            <wp:docPr id="2" name="Picture 1">
              <a:extLst xmlns:a="http://schemas.openxmlformats.org/drawingml/2006/main">
                <a:ext uri="{FF2B5EF4-FFF2-40B4-BE49-F238E27FC236}">
                  <a16:creationId xmlns:a16="http://schemas.microsoft.com/office/drawing/2014/main" id="{BF80DE30-74C0-456A-9CD3-FAE392CCA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80DE30-74C0-456A-9CD3-FAE392CCA495}"/>
                        </a:ext>
                      </a:extLst>
                    </pic:cNvPr>
                    <pic:cNvPicPr>
                      <a:picLocks noChangeAspect="1"/>
                    </pic:cNvPicPr>
                  </pic:nvPicPr>
                  <pic:blipFill>
                    <a:blip r:embed="rId67"/>
                    <a:stretch>
                      <a:fillRect/>
                    </a:stretch>
                  </pic:blipFill>
                  <pic:spPr>
                    <a:xfrm>
                      <a:off x="0" y="0"/>
                      <a:ext cx="3655279" cy="3541246"/>
                    </a:xfrm>
                    <a:prstGeom prst="rect">
                      <a:avLst/>
                    </a:prstGeom>
                  </pic:spPr>
                </pic:pic>
              </a:graphicData>
            </a:graphic>
          </wp:inline>
        </w:drawing>
      </w:r>
    </w:p>
    <w:p w14:paraId="7DDD2261" w14:textId="783B1549" w:rsidR="0044340F" w:rsidRPr="0044340F" w:rsidRDefault="0044340F" w:rsidP="0044340F">
      <w:pPr>
        <w:pStyle w:val="ListParagraph"/>
        <w:ind w:left="1440"/>
        <w:rPr>
          <w:b/>
          <w:color w:val="auto"/>
        </w:rPr>
      </w:pPr>
    </w:p>
    <w:p w14:paraId="7FCA1342" w14:textId="54F3B1A1" w:rsidR="00000000" w:rsidRDefault="002948D9" w:rsidP="002948D9">
      <w:pPr>
        <w:pStyle w:val="ListParagraph"/>
        <w:numPr>
          <w:ilvl w:val="1"/>
          <w:numId w:val="19"/>
        </w:numPr>
        <w:rPr>
          <w:b/>
          <w:color w:val="auto"/>
        </w:rPr>
      </w:pPr>
      <w:r w:rsidRPr="0044340F">
        <w:rPr>
          <w:b/>
          <w:color w:val="auto"/>
        </w:rPr>
        <w:t>Find high demand on ride type</w:t>
      </w:r>
    </w:p>
    <w:p w14:paraId="23F25198" w14:textId="652F14AF" w:rsidR="0044340F" w:rsidRPr="0044340F" w:rsidRDefault="0044340F" w:rsidP="0044340F">
      <w:pPr>
        <w:pStyle w:val="ListParagraph"/>
        <w:ind w:left="1440"/>
        <w:rPr>
          <w:b/>
          <w:color w:val="auto"/>
        </w:rPr>
      </w:pPr>
      <w:r w:rsidRPr="0044340F">
        <w:rPr>
          <w:b/>
          <w:color w:val="auto"/>
        </w:rPr>
        <w:lastRenderedPageBreak/>
        <w:drawing>
          <wp:inline distT="0" distB="0" distL="0" distR="0" wp14:anchorId="5A395DA2" wp14:editId="77FAD00C">
            <wp:extent cx="2902585" cy="2436334"/>
            <wp:effectExtent l="0" t="0" r="0" b="2540"/>
            <wp:docPr id="9" name="Picture 8">
              <a:extLst xmlns:a="http://schemas.openxmlformats.org/drawingml/2006/main">
                <a:ext uri="{FF2B5EF4-FFF2-40B4-BE49-F238E27FC236}">
                  <a16:creationId xmlns:a16="http://schemas.microsoft.com/office/drawing/2014/main" id="{1DB4B93C-6346-412A-A307-C39ABA153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DB4B93C-6346-412A-A307-C39ABA1530E4}"/>
                        </a:ext>
                      </a:extLst>
                    </pic:cNvPr>
                    <pic:cNvPicPr>
                      <a:picLocks noChangeAspect="1"/>
                    </pic:cNvPicPr>
                  </pic:nvPicPr>
                  <pic:blipFill>
                    <a:blip r:embed="rId68"/>
                    <a:stretch>
                      <a:fillRect/>
                    </a:stretch>
                  </pic:blipFill>
                  <pic:spPr>
                    <a:xfrm>
                      <a:off x="0" y="0"/>
                      <a:ext cx="2930106" cy="2459434"/>
                    </a:xfrm>
                    <a:prstGeom prst="rect">
                      <a:avLst/>
                    </a:prstGeom>
                  </pic:spPr>
                </pic:pic>
              </a:graphicData>
            </a:graphic>
          </wp:inline>
        </w:drawing>
      </w:r>
    </w:p>
    <w:p w14:paraId="55D11874" w14:textId="0DAC8044" w:rsidR="00000000" w:rsidRDefault="002948D9" w:rsidP="002948D9">
      <w:pPr>
        <w:pStyle w:val="ListParagraph"/>
        <w:numPr>
          <w:ilvl w:val="1"/>
          <w:numId w:val="19"/>
        </w:numPr>
        <w:rPr>
          <w:b/>
          <w:color w:val="auto"/>
        </w:rPr>
      </w:pPr>
      <w:r w:rsidRPr="0044340F">
        <w:rPr>
          <w:b/>
          <w:color w:val="auto"/>
        </w:rPr>
        <w:t>Find the total number of rides completed monthly</w:t>
      </w:r>
    </w:p>
    <w:p w14:paraId="2DC1762A" w14:textId="617B29FE" w:rsidR="0044340F" w:rsidRDefault="0044340F" w:rsidP="0044340F">
      <w:pPr>
        <w:pStyle w:val="ListParagraph"/>
        <w:ind w:left="1440"/>
        <w:rPr>
          <w:b/>
          <w:color w:val="auto"/>
        </w:rPr>
      </w:pPr>
      <w:r w:rsidRPr="0044340F">
        <w:drawing>
          <wp:inline distT="0" distB="0" distL="0" distR="0" wp14:anchorId="52609F07" wp14:editId="5FC1A615">
            <wp:extent cx="2956546" cy="3659052"/>
            <wp:effectExtent l="0" t="0" r="0" b="0"/>
            <wp:docPr id="3" name="Picture 2">
              <a:extLst xmlns:a="http://schemas.openxmlformats.org/drawingml/2006/main">
                <a:ext uri="{FF2B5EF4-FFF2-40B4-BE49-F238E27FC236}">
                  <a16:creationId xmlns:a16="http://schemas.microsoft.com/office/drawing/2014/main" id="{0F712D98-2480-499A-B73A-ECC51815B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F712D98-2480-499A-B73A-ECC51815BF59}"/>
                        </a:ext>
                      </a:extLst>
                    </pic:cNvPr>
                    <pic:cNvPicPr>
                      <a:picLocks noChangeAspect="1"/>
                    </pic:cNvPicPr>
                  </pic:nvPicPr>
                  <pic:blipFill>
                    <a:blip r:embed="rId69"/>
                    <a:stretch>
                      <a:fillRect/>
                    </a:stretch>
                  </pic:blipFill>
                  <pic:spPr>
                    <a:xfrm>
                      <a:off x="0" y="0"/>
                      <a:ext cx="2964073" cy="3668367"/>
                    </a:xfrm>
                    <a:prstGeom prst="rect">
                      <a:avLst/>
                    </a:prstGeom>
                  </pic:spPr>
                </pic:pic>
              </a:graphicData>
            </a:graphic>
          </wp:inline>
        </w:drawing>
      </w:r>
    </w:p>
    <w:p w14:paraId="4D06EAE9" w14:textId="77777777" w:rsidR="0044340F" w:rsidRPr="0044340F" w:rsidRDefault="0044340F" w:rsidP="0044340F">
      <w:pPr>
        <w:pStyle w:val="ListParagraph"/>
        <w:ind w:left="1440"/>
        <w:rPr>
          <w:b/>
          <w:color w:val="auto"/>
        </w:rPr>
      </w:pPr>
    </w:p>
    <w:p w14:paraId="147455C6" w14:textId="6C0C4A94" w:rsidR="00000000" w:rsidRDefault="002948D9" w:rsidP="002948D9">
      <w:pPr>
        <w:pStyle w:val="ListParagraph"/>
        <w:numPr>
          <w:ilvl w:val="1"/>
          <w:numId w:val="19"/>
        </w:numPr>
        <w:rPr>
          <w:b/>
          <w:color w:val="auto"/>
        </w:rPr>
      </w:pPr>
      <w:r w:rsidRPr="0044340F">
        <w:rPr>
          <w:b/>
          <w:color w:val="auto"/>
        </w:rPr>
        <w:t xml:space="preserve">Analyze overall revenue growth </w:t>
      </w:r>
      <w:r w:rsidRPr="0044340F">
        <w:rPr>
          <w:b/>
          <w:color w:val="auto"/>
        </w:rPr>
        <w:t>yearly</w:t>
      </w:r>
    </w:p>
    <w:p w14:paraId="2E95F119" w14:textId="34E58DA8" w:rsidR="0044340F" w:rsidRPr="0044340F" w:rsidRDefault="0044340F" w:rsidP="0044340F">
      <w:pPr>
        <w:pStyle w:val="ListParagraph"/>
        <w:ind w:left="1440"/>
        <w:rPr>
          <w:b/>
          <w:color w:val="auto"/>
        </w:rPr>
      </w:pPr>
      <w:r w:rsidRPr="0044340F">
        <w:rPr>
          <w:b/>
          <w:color w:val="auto"/>
        </w:rPr>
        <w:drawing>
          <wp:inline distT="0" distB="0" distL="0" distR="0" wp14:anchorId="65783168" wp14:editId="28AF2069">
            <wp:extent cx="5173980" cy="1067963"/>
            <wp:effectExtent l="0" t="0" r="0" b="0"/>
            <wp:docPr id="6" name="Picture 5">
              <a:extLst xmlns:a="http://schemas.openxmlformats.org/drawingml/2006/main">
                <a:ext uri="{FF2B5EF4-FFF2-40B4-BE49-F238E27FC236}">
                  <a16:creationId xmlns:a16="http://schemas.microsoft.com/office/drawing/2014/main" id="{6E4C2CC0-5493-46E6-91BC-594695CFD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E4C2CC0-5493-46E6-91BC-594695CFDCE7}"/>
                        </a:ext>
                      </a:extLst>
                    </pic:cNvPr>
                    <pic:cNvPicPr>
                      <a:picLocks noChangeAspect="1"/>
                    </pic:cNvPicPr>
                  </pic:nvPicPr>
                  <pic:blipFill>
                    <a:blip r:embed="rId70"/>
                    <a:stretch>
                      <a:fillRect/>
                    </a:stretch>
                  </pic:blipFill>
                  <pic:spPr>
                    <a:xfrm>
                      <a:off x="0" y="0"/>
                      <a:ext cx="5208414" cy="1075071"/>
                    </a:xfrm>
                    <a:prstGeom prst="rect">
                      <a:avLst/>
                    </a:prstGeom>
                  </pic:spPr>
                </pic:pic>
              </a:graphicData>
            </a:graphic>
          </wp:inline>
        </w:drawing>
      </w:r>
    </w:p>
    <w:p w14:paraId="69948534" w14:textId="08A9AEEA" w:rsidR="0044340F" w:rsidRPr="0044340F" w:rsidRDefault="0044340F" w:rsidP="0044340F">
      <w:pPr>
        <w:ind w:left="1080"/>
        <w:rPr>
          <w:b/>
          <w:color w:val="auto"/>
        </w:rPr>
      </w:pPr>
    </w:p>
    <w:p w14:paraId="10AC217A" w14:textId="45467B49" w:rsidR="00436801" w:rsidRDefault="00436801" w:rsidP="00436801">
      <w:pPr>
        <w:pStyle w:val="Heading1"/>
        <w:jc w:val="center"/>
      </w:pPr>
      <w:r>
        <w:lastRenderedPageBreak/>
        <w:t>Project Summary</w:t>
      </w:r>
    </w:p>
    <w:p w14:paraId="2D59C2F0" w14:textId="144621A0" w:rsidR="005D2148" w:rsidRPr="005D2148" w:rsidRDefault="005D2148" w:rsidP="004120E4">
      <w:pPr>
        <w:jc w:val="both"/>
        <w:rPr>
          <w:b/>
          <w:color w:val="auto"/>
        </w:rPr>
      </w:pPr>
      <w:r w:rsidRPr="005D2148">
        <w:rPr>
          <w:b/>
          <w:color w:val="auto"/>
        </w:rPr>
        <w:t>Summarize your experience with this exercise</w:t>
      </w:r>
    </w:p>
    <w:p w14:paraId="4101A1EC" w14:textId="0BD9608D" w:rsidR="00D91C95" w:rsidRPr="004120E4" w:rsidRDefault="00D91C95" w:rsidP="004120E4">
      <w:pPr>
        <w:jc w:val="both"/>
        <w:rPr>
          <w:color w:val="auto"/>
        </w:rPr>
      </w:pPr>
      <w:r w:rsidRPr="004120E4">
        <w:rPr>
          <w:color w:val="auto"/>
        </w:rPr>
        <w:t>We developed the application Hop-On to provide cheap and efficient solution to passengers who want a ride to their destination, drivers who wish to share their rides while earning extra money on the go along with reducing the traffic and accidents on roads and collectively help in reducing the carbon footprint. We have realized that managing data efficiently is an important step in running an organization. While we were designing the database for this application we understood how there can be no limits to what the application can offer and how we can include maximum functionalities into our model.</w:t>
      </w:r>
    </w:p>
    <w:p w14:paraId="76ADACDA" w14:textId="421C3588" w:rsidR="00D91C95" w:rsidRPr="004120E4" w:rsidRDefault="00D91C95" w:rsidP="004120E4">
      <w:pPr>
        <w:jc w:val="both"/>
        <w:rPr>
          <w:color w:val="auto"/>
        </w:rPr>
      </w:pPr>
      <w:r w:rsidRPr="004120E4">
        <w:rPr>
          <w:color w:val="auto"/>
        </w:rPr>
        <w:t xml:space="preserve">It was a great learning experience and applying what is taught in the class to an actual business scenario </w:t>
      </w:r>
      <w:r w:rsidRPr="004120E4">
        <w:rPr>
          <w:color w:val="auto"/>
        </w:rPr>
        <w:t>is</w:t>
      </w:r>
      <w:r w:rsidRPr="004120E4">
        <w:rPr>
          <w:color w:val="auto"/>
        </w:rPr>
        <w:t xml:space="preserve"> a wonderful opportunity.</w:t>
      </w:r>
    </w:p>
    <w:p w14:paraId="3BF474CA" w14:textId="3F52A8B2" w:rsidR="00D91C95" w:rsidRDefault="00D91C95" w:rsidP="004120E4">
      <w:pPr>
        <w:jc w:val="both"/>
        <w:rPr>
          <w:color w:val="auto"/>
        </w:rPr>
      </w:pPr>
      <w:r w:rsidRPr="004120E4">
        <w:rPr>
          <w:color w:val="auto"/>
        </w:rPr>
        <w:t xml:space="preserve">This project has enhanced our understanding of Database Management which will </w:t>
      </w:r>
      <w:r w:rsidR="004120E4" w:rsidRPr="004120E4">
        <w:rPr>
          <w:color w:val="auto"/>
        </w:rPr>
        <w:t>help</w:t>
      </w:r>
      <w:r w:rsidRPr="004120E4">
        <w:rPr>
          <w:color w:val="auto"/>
        </w:rPr>
        <w:t xml:space="preserve"> us in our future challenges.</w:t>
      </w:r>
    </w:p>
    <w:p w14:paraId="611E9625" w14:textId="771F0BB7" w:rsidR="0085456E" w:rsidRDefault="0085456E" w:rsidP="004120E4">
      <w:pPr>
        <w:jc w:val="both"/>
        <w:rPr>
          <w:b/>
          <w:color w:val="auto"/>
        </w:rPr>
      </w:pPr>
      <w:r w:rsidRPr="0085456E">
        <w:rPr>
          <w:b/>
          <w:color w:val="auto"/>
        </w:rPr>
        <w:t>What was the hardest part of this project?</w:t>
      </w:r>
    </w:p>
    <w:p w14:paraId="7D1174AC" w14:textId="00384FF2" w:rsidR="00A16D93" w:rsidRPr="00A16D93" w:rsidRDefault="00A16D93" w:rsidP="004120E4">
      <w:pPr>
        <w:jc w:val="both"/>
        <w:rPr>
          <w:color w:val="auto"/>
        </w:rPr>
      </w:pPr>
      <w:r w:rsidRPr="00A16D93">
        <w:rPr>
          <w:color w:val="auto"/>
        </w:rPr>
        <w:t>The hardest part of the project according to us was finalizing the UML model in accordance to our business needs. We added the basic features for the app and some complex features including blacklisting but as we moved further into our project we realized there is no end to the features and requirements that we can cater through the database. In addition to that adding attributes to the respective tables based on our use-cases was challenging.</w:t>
      </w:r>
    </w:p>
    <w:p w14:paraId="0404BB2B" w14:textId="427B410B" w:rsidR="001F1742" w:rsidRPr="001F1742" w:rsidRDefault="001F1742" w:rsidP="001F1742">
      <w:pPr>
        <w:rPr>
          <w:b/>
          <w:color w:val="auto"/>
        </w:rPr>
      </w:pPr>
      <w:r w:rsidRPr="001F1742">
        <w:rPr>
          <w:b/>
          <w:bCs/>
          <w:color w:val="auto"/>
        </w:rPr>
        <w:t xml:space="preserve">What did </w:t>
      </w:r>
      <w:r w:rsidR="0059386E">
        <w:rPr>
          <w:b/>
          <w:bCs/>
          <w:color w:val="auto"/>
        </w:rPr>
        <w:t>you</w:t>
      </w:r>
      <w:r w:rsidRPr="001F1742">
        <w:rPr>
          <w:b/>
          <w:bCs/>
          <w:color w:val="auto"/>
        </w:rPr>
        <w:t xml:space="preserve"> learn from the project?</w:t>
      </w:r>
    </w:p>
    <w:p w14:paraId="448D1D8A" w14:textId="77777777" w:rsidR="001F1742" w:rsidRPr="001F1742" w:rsidRDefault="001F1742" w:rsidP="002948D9">
      <w:pPr>
        <w:numPr>
          <w:ilvl w:val="0"/>
          <w:numId w:val="12"/>
        </w:numPr>
        <w:rPr>
          <w:bCs/>
          <w:color w:val="auto"/>
        </w:rPr>
      </w:pPr>
      <w:r w:rsidRPr="001F1742">
        <w:rPr>
          <w:bCs/>
          <w:color w:val="auto"/>
        </w:rPr>
        <w:t>We learnt how to create a database schema step by step and how important it is to thoroughly understand each step and then move to the next step.  </w:t>
      </w:r>
    </w:p>
    <w:p w14:paraId="74B30475" w14:textId="77777777" w:rsidR="001F1742" w:rsidRPr="001F1742" w:rsidRDefault="001F1742" w:rsidP="002948D9">
      <w:pPr>
        <w:numPr>
          <w:ilvl w:val="0"/>
          <w:numId w:val="12"/>
        </w:numPr>
        <w:rPr>
          <w:bCs/>
          <w:color w:val="auto"/>
        </w:rPr>
      </w:pPr>
      <w:r w:rsidRPr="001F1742">
        <w:rPr>
          <w:bCs/>
          <w:color w:val="auto"/>
        </w:rPr>
        <w:t xml:space="preserve">It is very important to understand how to store data efficiently, as while you store data you need to determine its datatype. Choosing the right datatype improves both performance and data integrity. </w:t>
      </w:r>
    </w:p>
    <w:p w14:paraId="12BEE7BB" w14:textId="77777777" w:rsidR="001F1742" w:rsidRPr="001F1742" w:rsidRDefault="001F1742" w:rsidP="002948D9">
      <w:pPr>
        <w:numPr>
          <w:ilvl w:val="0"/>
          <w:numId w:val="12"/>
        </w:numPr>
        <w:rPr>
          <w:bCs/>
          <w:color w:val="auto"/>
        </w:rPr>
      </w:pPr>
      <w:r w:rsidRPr="001F1742">
        <w:rPr>
          <w:bCs/>
          <w:color w:val="auto"/>
        </w:rPr>
        <w:t>We learnt how to apply our knowledge of DBMS to a real time scenario by understanding the application and its scenarios.</w:t>
      </w:r>
    </w:p>
    <w:p w14:paraId="40CCA1B6" w14:textId="77777777" w:rsidR="001F1742" w:rsidRPr="001F1742" w:rsidRDefault="001F1742" w:rsidP="002948D9">
      <w:pPr>
        <w:numPr>
          <w:ilvl w:val="0"/>
          <w:numId w:val="12"/>
        </w:numPr>
        <w:rPr>
          <w:bCs/>
          <w:color w:val="auto"/>
        </w:rPr>
      </w:pPr>
      <w:r w:rsidRPr="001F1742">
        <w:rPr>
          <w:bCs/>
          <w:color w:val="auto"/>
        </w:rPr>
        <w:t>Before we start building a database for our application it is very important to understand and create relationships and cardinalities among different entities. Identifying the correct relationships between the entities helps us build an anomaly-free database.</w:t>
      </w:r>
    </w:p>
    <w:p w14:paraId="0564A67A" w14:textId="472E85C6" w:rsidR="001F1742" w:rsidRPr="001F1742" w:rsidRDefault="001F1742" w:rsidP="001F1742">
      <w:pPr>
        <w:rPr>
          <w:b/>
          <w:color w:val="auto"/>
        </w:rPr>
      </w:pPr>
      <w:r w:rsidRPr="001F1742">
        <w:rPr>
          <w:b/>
          <w:bCs/>
          <w:color w:val="auto"/>
        </w:rPr>
        <w:t xml:space="preserve">What problems did you run against in this project? </w:t>
      </w:r>
    </w:p>
    <w:p w14:paraId="01534441" w14:textId="3FB33982" w:rsidR="001F1742" w:rsidRPr="001F1742" w:rsidRDefault="001F1742" w:rsidP="002948D9">
      <w:pPr>
        <w:numPr>
          <w:ilvl w:val="0"/>
          <w:numId w:val="13"/>
        </w:numPr>
        <w:rPr>
          <w:bCs/>
          <w:color w:val="auto"/>
        </w:rPr>
      </w:pPr>
      <w:r w:rsidRPr="001F1742">
        <w:rPr>
          <w:bCs/>
          <w:color w:val="auto"/>
        </w:rPr>
        <w:t>We encountered a problem while applying the non-nullability constraints for time related attributes.</w:t>
      </w:r>
    </w:p>
    <w:p w14:paraId="726E3259" w14:textId="1B89FEC2" w:rsidR="001F1742" w:rsidRPr="001F1742" w:rsidRDefault="001F1742" w:rsidP="002948D9">
      <w:pPr>
        <w:numPr>
          <w:ilvl w:val="0"/>
          <w:numId w:val="13"/>
        </w:numPr>
        <w:rPr>
          <w:bCs/>
          <w:color w:val="auto"/>
        </w:rPr>
      </w:pPr>
      <w:r w:rsidRPr="001F1742">
        <w:rPr>
          <w:bCs/>
          <w:color w:val="auto"/>
        </w:rPr>
        <w:t>We handled refund scenarios across related tables in the database which was challenging.</w:t>
      </w:r>
    </w:p>
    <w:p w14:paraId="088E7E24" w14:textId="5496B15D" w:rsidR="001F1742" w:rsidRPr="001F1742" w:rsidRDefault="001F1742" w:rsidP="002948D9">
      <w:pPr>
        <w:numPr>
          <w:ilvl w:val="0"/>
          <w:numId w:val="13"/>
        </w:numPr>
        <w:rPr>
          <w:bCs/>
          <w:color w:val="auto"/>
        </w:rPr>
      </w:pPr>
      <w:r w:rsidRPr="001F1742">
        <w:rPr>
          <w:bCs/>
          <w:color w:val="auto"/>
        </w:rPr>
        <w:lastRenderedPageBreak/>
        <w:t xml:space="preserve">Currently we have mapped 1 ride id to 1 passenger for a </w:t>
      </w:r>
      <w:r w:rsidR="00540CC0" w:rsidRPr="001F1742">
        <w:rPr>
          <w:bCs/>
          <w:color w:val="auto"/>
        </w:rPr>
        <w:t>ride</w:t>
      </w:r>
      <w:r w:rsidR="008F099D" w:rsidRPr="001F1742">
        <w:rPr>
          <w:bCs/>
          <w:color w:val="auto"/>
        </w:rPr>
        <w:t>,</w:t>
      </w:r>
      <w:r w:rsidRPr="001F1742">
        <w:rPr>
          <w:bCs/>
          <w:color w:val="auto"/>
        </w:rPr>
        <w:t xml:space="preserve"> but we faced a problem while mapping a pool ride to all the passengers sharing that </w:t>
      </w:r>
      <w:r w:rsidR="00540CC0" w:rsidRPr="001F1742">
        <w:rPr>
          <w:bCs/>
          <w:color w:val="auto"/>
        </w:rPr>
        <w:t>ride</w:t>
      </w:r>
      <w:r w:rsidRPr="001F1742">
        <w:rPr>
          <w:bCs/>
          <w:color w:val="auto"/>
        </w:rPr>
        <w:t>.</w:t>
      </w:r>
    </w:p>
    <w:p w14:paraId="5D89E931" w14:textId="74D96EFD" w:rsidR="001F1742" w:rsidRPr="001F1742" w:rsidRDefault="001F1742" w:rsidP="001F1742">
      <w:pPr>
        <w:rPr>
          <w:b/>
          <w:color w:val="auto"/>
        </w:rPr>
      </w:pPr>
      <w:r w:rsidRPr="001F1742">
        <w:rPr>
          <w:b/>
          <w:bCs/>
          <w:color w:val="auto"/>
        </w:rPr>
        <w:t>How did you solve these problems?</w:t>
      </w:r>
    </w:p>
    <w:p w14:paraId="0EC3ECE6" w14:textId="77777777" w:rsidR="001F1742" w:rsidRPr="001F1742" w:rsidRDefault="001F1742" w:rsidP="002948D9">
      <w:pPr>
        <w:numPr>
          <w:ilvl w:val="0"/>
          <w:numId w:val="14"/>
        </w:numPr>
        <w:rPr>
          <w:bCs/>
          <w:color w:val="auto"/>
        </w:rPr>
      </w:pPr>
      <w:r w:rsidRPr="001F1742">
        <w:rPr>
          <w:bCs/>
          <w:color w:val="auto"/>
        </w:rPr>
        <w:t xml:space="preserve">We had brainstorming sessions to understand where to apply non nullability constraints. </w:t>
      </w:r>
    </w:p>
    <w:p w14:paraId="0D63DCD8" w14:textId="77777777" w:rsidR="001F1742" w:rsidRPr="001F1742" w:rsidRDefault="001F1742" w:rsidP="002948D9">
      <w:pPr>
        <w:numPr>
          <w:ilvl w:val="0"/>
          <w:numId w:val="14"/>
        </w:numPr>
        <w:rPr>
          <w:bCs/>
          <w:color w:val="auto"/>
        </w:rPr>
      </w:pPr>
      <w:r w:rsidRPr="001F1742">
        <w:rPr>
          <w:bCs/>
          <w:color w:val="auto"/>
        </w:rPr>
        <w:t>We created a transaction for refund type scenarios as there were updates on multiple tables.</w:t>
      </w:r>
    </w:p>
    <w:p w14:paraId="4B1C012B" w14:textId="77777777" w:rsidR="001F1742" w:rsidRPr="001F1742" w:rsidRDefault="001F1742" w:rsidP="002948D9">
      <w:pPr>
        <w:numPr>
          <w:ilvl w:val="0"/>
          <w:numId w:val="14"/>
        </w:numPr>
        <w:rPr>
          <w:bCs/>
          <w:color w:val="auto"/>
        </w:rPr>
      </w:pPr>
      <w:r w:rsidRPr="001F1742">
        <w:rPr>
          <w:bCs/>
          <w:color w:val="auto"/>
        </w:rPr>
        <w:t>Each passenger has a unique RIDE ID even in case of pool</w:t>
      </w:r>
    </w:p>
    <w:p w14:paraId="0C659907" w14:textId="22982043" w:rsidR="001F1742" w:rsidRPr="001F1742" w:rsidRDefault="001F1742" w:rsidP="001F1742">
      <w:pPr>
        <w:rPr>
          <w:b/>
          <w:color w:val="auto"/>
        </w:rPr>
      </w:pPr>
      <w:r w:rsidRPr="001F1742">
        <w:rPr>
          <w:b/>
          <w:bCs/>
          <w:color w:val="auto"/>
        </w:rPr>
        <w:t>If you were to do this project again, what methodology would you follow?</w:t>
      </w:r>
    </w:p>
    <w:p w14:paraId="30AC632E" w14:textId="77777777" w:rsidR="001F1742" w:rsidRPr="001F1742" w:rsidRDefault="001F1742" w:rsidP="002948D9">
      <w:pPr>
        <w:numPr>
          <w:ilvl w:val="0"/>
          <w:numId w:val="15"/>
        </w:numPr>
        <w:rPr>
          <w:bCs/>
          <w:color w:val="auto"/>
        </w:rPr>
      </w:pPr>
      <w:r w:rsidRPr="001F1742">
        <w:rPr>
          <w:bCs/>
          <w:color w:val="auto"/>
        </w:rPr>
        <w:t>Currently we have inserted each ID manually, but if we were to do this project again we would autoincrement the IDs</w:t>
      </w:r>
    </w:p>
    <w:p w14:paraId="6065BA0B" w14:textId="77777777" w:rsidR="001F1742" w:rsidRPr="001F1742" w:rsidRDefault="001F1742" w:rsidP="002948D9">
      <w:pPr>
        <w:numPr>
          <w:ilvl w:val="0"/>
          <w:numId w:val="15"/>
        </w:numPr>
        <w:rPr>
          <w:bCs/>
          <w:color w:val="auto"/>
        </w:rPr>
      </w:pPr>
      <w:r w:rsidRPr="001F1742">
        <w:rPr>
          <w:bCs/>
          <w:color w:val="auto"/>
        </w:rPr>
        <w:t xml:space="preserve">We would add separate table to handle refund requests &amp; credits </w:t>
      </w:r>
    </w:p>
    <w:p w14:paraId="399F2C23" w14:textId="192201B4" w:rsidR="001F1742" w:rsidRDefault="001F1742" w:rsidP="002948D9">
      <w:pPr>
        <w:numPr>
          <w:ilvl w:val="0"/>
          <w:numId w:val="15"/>
        </w:numPr>
        <w:rPr>
          <w:bCs/>
          <w:color w:val="auto"/>
        </w:rPr>
      </w:pPr>
      <w:r w:rsidRPr="001F1742">
        <w:rPr>
          <w:bCs/>
          <w:color w:val="auto"/>
        </w:rPr>
        <w:t xml:space="preserve">To address the problem of mapping a pool ride to all the passengers sharing that </w:t>
      </w:r>
      <w:r w:rsidR="008F099D" w:rsidRPr="001F1742">
        <w:rPr>
          <w:bCs/>
          <w:color w:val="auto"/>
        </w:rPr>
        <w:t>ride</w:t>
      </w:r>
      <w:r w:rsidRPr="001F1742">
        <w:rPr>
          <w:bCs/>
          <w:color w:val="auto"/>
        </w:rPr>
        <w:t xml:space="preserve"> we can add a concept of master ride to handle pool and X rides separately.</w:t>
      </w:r>
    </w:p>
    <w:p w14:paraId="169556CE" w14:textId="74B44701" w:rsidR="00C86E13" w:rsidRPr="00C86E13" w:rsidRDefault="00C86E13" w:rsidP="00C86E13">
      <w:pPr>
        <w:rPr>
          <w:b/>
          <w:bCs/>
          <w:color w:val="auto"/>
        </w:rPr>
      </w:pPr>
      <w:r w:rsidRPr="00C86E13">
        <w:rPr>
          <w:b/>
          <w:bCs/>
          <w:color w:val="auto"/>
        </w:rPr>
        <w:t>Suggestions how to refine this project for the next class</w:t>
      </w:r>
    </w:p>
    <w:p w14:paraId="48A827D6" w14:textId="1E314E94" w:rsidR="00C86E13" w:rsidRPr="001F1742" w:rsidRDefault="00C86E13" w:rsidP="00C86E13">
      <w:pPr>
        <w:rPr>
          <w:bCs/>
          <w:color w:val="auto"/>
        </w:rPr>
      </w:pPr>
      <w:r w:rsidRPr="00C86E13">
        <w:rPr>
          <w:bCs/>
          <w:color w:val="auto"/>
        </w:rPr>
        <w:t>To refine this project for the next class we would like to add long distance ride sharing services, connecting big cities like San Francisco to Los Angeles etc. Also, we would try to finalize the requirements and scope of the project such that any further change in the requirements will not result in a lot of rework.</w:t>
      </w:r>
    </w:p>
    <w:p w14:paraId="41E9DB3F" w14:textId="77777777" w:rsidR="001F1742" w:rsidRPr="001F1742" w:rsidRDefault="001F1742" w:rsidP="001F1742"/>
    <w:sectPr w:rsidR="001F1742" w:rsidRPr="001F1742" w:rsidSect="002A5FD4">
      <w:footerReference w:type="default" r:id="rId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DEBEC0" w14:textId="77777777" w:rsidR="002948D9" w:rsidRDefault="002948D9" w:rsidP="00C6554A">
      <w:pPr>
        <w:spacing w:before="0" w:after="0" w:line="240" w:lineRule="auto"/>
      </w:pPr>
      <w:r>
        <w:separator/>
      </w:r>
    </w:p>
  </w:endnote>
  <w:endnote w:type="continuationSeparator" w:id="0">
    <w:p w14:paraId="02CC11A1" w14:textId="77777777" w:rsidR="002948D9" w:rsidRDefault="002948D9"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001"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Constantia">
    <w:panose1 w:val="02030602050306030303"/>
    <w:charset w:val="00"/>
    <w:family w:val="roman"/>
    <w:pitch w:val="variable"/>
    <w:sig w:usb0="00000001"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38E1E" w14:textId="77777777" w:rsidR="009D59DD" w:rsidRDefault="009D59DD">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10D8A" w14:textId="77777777" w:rsidR="002948D9" w:rsidRDefault="002948D9" w:rsidP="00C6554A">
      <w:pPr>
        <w:spacing w:before="0" w:after="0" w:line="240" w:lineRule="auto"/>
      </w:pPr>
      <w:r>
        <w:separator/>
      </w:r>
    </w:p>
  </w:footnote>
  <w:footnote w:type="continuationSeparator" w:id="0">
    <w:p w14:paraId="2A6F7E1F" w14:textId="77777777" w:rsidR="002948D9" w:rsidRDefault="002948D9"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1710E0"/>
    <w:multiLevelType w:val="multilevel"/>
    <w:tmpl w:val="3FFA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AF4831"/>
    <w:multiLevelType w:val="multilevel"/>
    <w:tmpl w:val="669280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791BBD"/>
    <w:multiLevelType w:val="multilevel"/>
    <w:tmpl w:val="CBD2B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05FAE"/>
    <w:multiLevelType w:val="multilevel"/>
    <w:tmpl w:val="A7D06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223912"/>
    <w:multiLevelType w:val="hybridMultilevel"/>
    <w:tmpl w:val="A24815DA"/>
    <w:lvl w:ilvl="0" w:tplc="C5EEEDA6">
      <w:start w:val="1"/>
      <w:numFmt w:val="decimal"/>
      <w:lvlText w:val="%1."/>
      <w:lvlJc w:val="left"/>
      <w:pPr>
        <w:ind w:left="720" w:hanging="360"/>
      </w:pPr>
      <w:rPr>
        <w:rFonts w:asciiTheme="minorHAnsi" w:eastAsiaTheme="minorHAnsi" w:hAnsiTheme="minorHAnsi" w:cstheme="minorBidi" w:hint="default"/>
        <w:color w:val="595959" w:themeColor="text1" w:themeTint="A6"/>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035394"/>
    <w:multiLevelType w:val="multilevel"/>
    <w:tmpl w:val="58448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7502C9"/>
    <w:multiLevelType w:val="multilevel"/>
    <w:tmpl w:val="EA64A0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387D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96706F"/>
    <w:multiLevelType w:val="hybridMultilevel"/>
    <w:tmpl w:val="B02295D0"/>
    <w:lvl w:ilvl="0" w:tplc="C5EEEDA6">
      <w:start w:val="1"/>
      <w:numFmt w:val="decimal"/>
      <w:lvlText w:val="%1."/>
      <w:lvlJc w:val="left"/>
      <w:pPr>
        <w:ind w:left="720" w:hanging="360"/>
      </w:pPr>
      <w:rPr>
        <w:rFonts w:asciiTheme="minorHAnsi" w:eastAsiaTheme="minorHAnsi" w:hAnsiTheme="minorHAnsi" w:cstheme="minorBidi" w:hint="default"/>
        <w:color w:val="595959" w:themeColor="text1" w:themeTint="A6"/>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797D14"/>
    <w:multiLevelType w:val="multilevel"/>
    <w:tmpl w:val="9B4C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C42C25"/>
    <w:multiLevelType w:val="multilevel"/>
    <w:tmpl w:val="90DA8990"/>
    <w:lvl w:ilvl="0">
      <w:start w:val="1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69B7487"/>
    <w:multiLevelType w:val="multilevel"/>
    <w:tmpl w:val="658C1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6C604A"/>
    <w:multiLevelType w:val="multilevel"/>
    <w:tmpl w:val="895C1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933118"/>
    <w:multiLevelType w:val="multilevel"/>
    <w:tmpl w:val="1F92839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985D63"/>
    <w:multiLevelType w:val="multilevel"/>
    <w:tmpl w:val="F7B6B4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34C31D1"/>
    <w:multiLevelType w:val="multilevel"/>
    <w:tmpl w:val="53B49B6C"/>
    <w:lvl w:ilvl="0">
      <w:start w:val="1"/>
      <w:numFmt w:val="upperRoman"/>
      <w:lvlText w:val="%1."/>
      <w:lvlJc w:val="righ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6CD74E51"/>
    <w:multiLevelType w:val="hybridMultilevel"/>
    <w:tmpl w:val="6DB66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7"/>
  </w:num>
  <w:num w:numId="4">
    <w:abstractNumId w:val="16"/>
  </w:num>
  <w:num w:numId="5">
    <w:abstractNumId w:val="10"/>
  </w:num>
  <w:num w:numId="6">
    <w:abstractNumId w:val="2"/>
  </w:num>
  <w:num w:numId="7">
    <w:abstractNumId w:val="18"/>
  </w:num>
  <w:num w:numId="8">
    <w:abstractNumId w:val="6"/>
  </w:num>
  <w:num w:numId="9">
    <w:abstractNumId w:val="9"/>
  </w:num>
  <w:num w:numId="10">
    <w:abstractNumId w:val="13"/>
  </w:num>
  <w:num w:numId="11">
    <w:abstractNumId w:val="12"/>
  </w:num>
  <w:num w:numId="12">
    <w:abstractNumId w:val="5"/>
  </w:num>
  <w:num w:numId="13">
    <w:abstractNumId w:val="7"/>
  </w:num>
  <w:num w:numId="14">
    <w:abstractNumId w:val="4"/>
  </w:num>
  <w:num w:numId="15">
    <w:abstractNumId w:val="14"/>
  </w:num>
  <w:num w:numId="16">
    <w:abstractNumId w:val="11"/>
  </w:num>
  <w:num w:numId="17">
    <w:abstractNumId w:val="3"/>
    <w:lvlOverride w:ilvl="0">
      <w:lvl w:ilvl="0">
        <w:numFmt w:val="decimal"/>
        <w:lvlText w:val="%1."/>
        <w:lvlJc w:val="left"/>
      </w:lvl>
    </w:lvlOverride>
  </w:num>
  <w:num w:numId="18">
    <w:abstractNumId w:val="8"/>
    <w:lvlOverride w:ilvl="0">
      <w:lvl w:ilvl="0">
        <w:numFmt w:val="decimal"/>
        <w:lvlText w:val="%1."/>
        <w:lvlJc w:val="left"/>
      </w:lvl>
    </w:lvlOverride>
  </w:num>
  <w:num w:numId="19">
    <w:abstractNumId w:val="15"/>
    <w:lvlOverride w:ilvl="0">
      <w:lvl w:ilvl="0">
        <w:numFmt w:val="decimal"/>
        <w:lvlText w:val="%1."/>
        <w:lvlJc w:val="left"/>
      </w:lvl>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2B8"/>
    <w:rsid w:val="00000F72"/>
    <w:rsid w:val="00021219"/>
    <w:rsid w:val="000351FD"/>
    <w:rsid w:val="000440E5"/>
    <w:rsid w:val="00045511"/>
    <w:rsid w:val="00077940"/>
    <w:rsid w:val="000C0BAA"/>
    <w:rsid w:val="000E7147"/>
    <w:rsid w:val="000E7C5E"/>
    <w:rsid w:val="0013682D"/>
    <w:rsid w:val="00180A54"/>
    <w:rsid w:val="001A1797"/>
    <w:rsid w:val="001E43AA"/>
    <w:rsid w:val="001E79D0"/>
    <w:rsid w:val="001F046A"/>
    <w:rsid w:val="001F1742"/>
    <w:rsid w:val="002272DC"/>
    <w:rsid w:val="002554CD"/>
    <w:rsid w:val="00293B83"/>
    <w:rsid w:val="002948D9"/>
    <w:rsid w:val="002A5FD4"/>
    <w:rsid w:val="002B4294"/>
    <w:rsid w:val="0032479F"/>
    <w:rsid w:val="00333D0D"/>
    <w:rsid w:val="0033695C"/>
    <w:rsid w:val="0038125E"/>
    <w:rsid w:val="0038132E"/>
    <w:rsid w:val="00382DB9"/>
    <w:rsid w:val="003956C1"/>
    <w:rsid w:val="003A23E6"/>
    <w:rsid w:val="004120E4"/>
    <w:rsid w:val="004360B9"/>
    <w:rsid w:val="00436801"/>
    <w:rsid w:val="004431F5"/>
    <w:rsid w:val="0044340F"/>
    <w:rsid w:val="00454914"/>
    <w:rsid w:val="00464D1B"/>
    <w:rsid w:val="00466B50"/>
    <w:rsid w:val="00467C5A"/>
    <w:rsid w:val="00480416"/>
    <w:rsid w:val="004822B8"/>
    <w:rsid w:val="004C049F"/>
    <w:rsid w:val="004D469A"/>
    <w:rsid w:val="004E7F04"/>
    <w:rsid w:val="005000E2"/>
    <w:rsid w:val="00540CC0"/>
    <w:rsid w:val="005511F6"/>
    <w:rsid w:val="00562007"/>
    <w:rsid w:val="005762E3"/>
    <w:rsid w:val="00580692"/>
    <w:rsid w:val="0059386E"/>
    <w:rsid w:val="005A7D7B"/>
    <w:rsid w:val="005B0685"/>
    <w:rsid w:val="005D2148"/>
    <w:rsid w:val="005E4314"/>
    <w:rsid w:val="005F634F"/>
    <w:rsid w:val="006A3CE7"/>
    <w:rsid w:val="00715B68"/>
    <w:rsid w:val="00723A35"/>
    <w:rsid w:val="00727DAD"/>
    <w:rsid w:val="00737F00"/>
    <w:rsid w:val="007559C4"/>
    <w:rsid w:val="00761C4D"/>
    <w:rsid w:val="00770E5F"/>
    <w:rsid w:val="0078243C"/>
    <w:rsid w:val="00812576"/>
    <w:rsid w:val="00840976"/>
    <w:rsid w:val="0085456E"/>
    <w:rsid w:val="0085666E"/>
    <w:rsid w:val="008606F1"/>
    <w:rsid w:val="00863F9B"/>
    <w:rsid w:val="00864D42"/>
    <w:rsid w:val="00875A46"/>
    <w:rsid w:val="0088156B"/>
    <w:rsid w:val="00881729"/>
    <w:rsid w:val="00895EE4"/>
    <w:rsid w:val="008A03D3"/>
    <w:rsid w:val="008B3A4E"/>
    <w:rsid w:val="008B730F"/>
    <w:rsid w:val="008F099D"/>
    <w:rsid w:val="009243DC"/>
    <w:rsid w:val="009277EA"/>
    <w:rsid w:val="009773C7"/>
    <w:rsid w:val="00981AFA"/>
    <w:rsid w:val="009826D6"/>
    <w:rsid w:val="009844C7"/>
    <w:rsid w:val="009A5BFD"/>
    <w:rsid w:val="009D59DD"/>
    <w:rsid w:val="00A16D93"/>
    <w:rsid w:val="00A56F5E"/>
    <w:rsid w:val="00AC5FF7"/>
    <w:rsid w:val="00AE1789"/>
    <w:rsid w:val="00AF6FF2"/>
    <w:rsid w:val="00B135BC"/>
    <w:rsid w:val="00B459BC"/>
    <w:rsid w:val="00B6591A"/>
    <w:rsid w:val="00B71C4F"/>
    <w:rsid w:val="00B9702F"/>
    <w:rsid w:val="00C043B7"/>
    <w:rsid w:val="00C162F3"/>
    <w:rsid w:val="00C21D5C"/>
    <w:rsid w:val="00C35255"/>
    <w:rsid w:val="00C6554A"/>
    <w:rsid w:val="00C70326"/>
    <w:rsid w:val="00C72196"/>
    <w:rsid w:val="00C75FF2"/>
    <w:rsid w:val="00C84DFA"/>
    <w:rsid w:val="00C864D9"/>
    <w:rsid w:val="00C86E13"/>
    <w:rsid w:val="00CA1421"/>
    <w:rsid w:val="00D10AE2"/>
    <w:rsid w:val="00D239CE"/>
    <w:rsid w:val="00D258A8"/>
    <w:rsid w:val="00D60959"/>
    <w:rsid w:val="00D60F47"/>
    <w:rsid w:val="00D64DD1"/>
    <w:rsid w:val="00D80CC9"/>
    <w:rsid w:val="00D91C95"/>
    <w:rsid w:val="00DA298B"/>
    <w:rsid w:val="00DC738A"/>
    <w:rsid w:val="00DD0080"/>
    <w:rsid w:val="00DE3577"/>
    <w:rsid w:val="00DF4040"/>
    <w:rsid w:val="00E11F28"/>
    <w:rsid w:val="00E139DF"/>
    <w:rsid w:val="00E769A6"/>
    <w:rsid w:val="00E83D4B"/>
    <w:rsid w:val="00E85219"/>
    <w:rsid w:val="00EA53F7"/>
    <w:rsid w:val="00EB1022"/>
    <w:rsid w:val="00EB4FEC"/>
    <w:rsid w:val="00ED7C44"/>
    <w:rsid w:val="00F03802"/>
    <w:rsid w:val="00F07B9C"/>
    <w:rsid w:val="00F10369"/>
    <w:rsid w:val="00F11D70"/>
    <w:rsid w:val="00F1732A"/>
    <w:rsid w:val="00F34195"/>
    <w:rsid w:val="00F671E8"/>
    <w:rsid w:val="00F800C5"/>
    <w:rsid w:val="00F82D24"/>
    <w:rsid w:val="00FB7CB2"/>
    <w:rsid w:val="00FC2D38"/>
    <w:rsid w:val="00FF0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C99AE"/>
  <w15:chartTrackingRefBased/>
  <w15:docId w15:val="{7D02E9FE-4835-4B90-9DF6-42146F168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38125E"/>
    <w:pPr>
      <w:ind w:left="720"/>
      <w:contextualSpacing/>
    </w:pPr>
  </w:style>
  <w:style w:type="paragraph" w:styleId="NormalWeb">
    <w:name w:val="Normal (Web)"/>
    <w:basedOn w:val="Normal"/>
    <w:uiPriority w:val="99"/>
    <w:semiHidden/>
    <w:unhideWhenUsed/>
    <w:rsid w:val="00D239C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D239CE"/>
  </w:style>
  <w:style w:type="paragraph" w:styleId="TOCHeading">
    <w:name w:val="TOC Heading"/>
    <w:basedOn w:val="Heading1"/>
    <w:next w:val="Normal"/>
    <w:uiPriority w:val="39"/>
    <w:unhideWhenUsed/>
    <w:qFormat/>
    <w:rsid w:val="000C0BAA"/>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0C0BAA"/>
    <w:pPr>
      <w:spacing w:after="100"/>
    </w:pPr>
  </w:style>
  <w:style w:type="paragraph" w:styleId="TOC3">
    <w:name w:val="toc 3"/>
    <w:basedOn w:val="Normal"/>
    <w:next w:val="Normal"/>
    <w:autoRedefine/>
    <w:uiPriority w:val="39"/>
    <w:unhideWhenUsed/>
    <w:rsid w:val="000C0B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0196">
      <w:bodyDiv w:val="1"/>
      <w:marLeft w:val="0"/>
      <w:marRight w:val="0"/>
      <w:marTop w:val="0"/>
      <w:marBottom w:val="0"/>
      <w:divBdr>
        <w:top w:val="none" w:sz="0" w:space="0" w:color="auto"/>
        <w:left w:val="none" w:sz="0" w:space="0" w:color="auto"/>
        <w:bottom w:val="none" w:sz="0" w:space="0" w:color="auto"/>
        <w:right w:val="none" w:sz="0" w:space="0" w:color="auto"/>
      </w:divBdr>
    </w:div>
    <w:div w:id="79258241">
      <w:bodyDiv w:val="1"/>
      <w:marLeft w:val="0"/>
      <w:marRight w:val="0"/>
      <w:marTop w:val="0"/>
      <w:marBottom w:val="0"/>
      <w:divBdr>
        <w:top w:val="none" w:sz="0" w:space="0" w:color="auto"/>
        <w:left w:val="none" w:sz="0" w:space="0" w:color="auto"/>
        <w:bottom w:val="none" w:sz="0" w:space="0" w:color="auto"/>
        <w:right w:val="none" w:sz="0" w:space="0" w:color="auto"/>
      </w:divBdr>
    </w:div>
    <w:div w:id="123699044">
      <w:bodyDiv w:val="1"/>
      <w:marLeft w:val="0"/>
      <w:marRight w:val="0"/>
      <w:marTop w:val="0"/>
      <w:marBottom w:val="0"/>
      <w:divBdr>
        <w:top w:val="none" w:sz="0" w:space="0" w:color="auto"/>
        <w:left w:val="none" w:sz="0" w:space="0" w:color="auto"/>
        <w:bottom w:val="none" w:sz="0" w:space="0" w:color="auto"/>
        <w:right w:val="none" w:sz="0" w:space="0" w:color="auto"/>
      </w:divBdr>
      <w:divsChild>
        <w:div w:id="671758128">
          <w:marLeft w:val="360"/>
          <w:marRight w:val="0"/>
          <w:marTop w:val="72"/>
          <w:marBottom w:val="0"/>
          <w:divBdr>
            <w:top w:val="none" w:sz="0" w:space="0" w:color="auto"/>
            <w:left w:val="none" w:sz="0" w:space="0" w:color="auto"/>
            <w:bottom w:val="none" w:sz="0" w:space="0" w:color="auto"/>
            <w:right w:val="none" w:sz="0" w:space="0" w:color="auto"/>
          </w:divBdr>
        </w:div>
        <w:div w:id="1993368623">
          <w:marLeft w:val="360"/>
          <w:marRight w:val="0"/>
          <w:marTop w:val="72"/>
          <w:marBottom w:val="0"/>
          <w:divBdr>
            <w:top w:val="none" w:sz="0" w:space="0" w:color="auto"/>
            <w:left w:val="none" w:sz="0" w:space="0" w:color="auto"/>
            <w:bottom w:val="none" w:sz="0" w:space="0" w:color="auto"/>
            <w:right w:val="none" w:sz="0" w:space="0" w:color="auto"/>
          </w:divBdr>
        </w:div>
        <w:div w:id="1109160908">
          <w:marLeft w:val="360"/>
          <w:marRight w:val="0"/>
          <w:marTop w:val="72"/>
          <w:marBottom w:val="0"/>
          <w:divBdr>
            <w:top w:val="none" w:sz="0" w:space="0" w:color="auto"/>
            <w:left w:val="none" w:sz="0" w:space="0" w:color="auto"/>
            <w:bottom w:val="none" w:sz="0" w:space="0" w:color="auto"/>
            <w:right w:val="none" w:sz="0" w:space="0" w:color="auto"/>
          </w:divBdr>
        </w:div>
        <w:div w:id="495146614">
          <w:marLeft w:val="360"/>
          <w:marRight w:val="0"/>
          <w:marTop w:val="72"/>
          <w:marBottom w:val="0"/>
          <w:divBdr>
            <w:top w:val="none" w:sz="0" w:space="0" w:color="auto"/>
            <w:left w:val="none" w:sz="0" w:space="0" w:color="auto"/>
            <w:bottom w:val="none" w:sz="0" w:space="0" w:color="auto"/>
            <w:right w:val="none" w:sz="0" w:space="0" w:color="auto"/>
          </w:divBdr>
        </w:div>
      </w:divsChild>
    </w:div>
    <w:div w:id="287588480">
      <w:bodyDiv w:val="1"/>
      <w:marLeft w:val="0"/>
      <w:marRight w:val="0"/>
      <w:marTop w:val="0"/>
      <w:marBottom w:val="0"/>
      <w:divBdr>
        <w:top w:val="none" w:sz="0" w:space="0" w:color="auto"/>
        <w:left w:val="none" w:sz="0" w:space="0" w:color="auto"/>
        <w:bottom w:val="none" w:sz="0" w:space="0" w:color="auto"/>
        <w:right w:val="none" w:sz="0" w:space="0" w:color="auto"/>
      </w:divBdr>
      <w:divsChild>
        <w:div w:id="1273632654">
          <w:marLeft w:val="-90"/>
          <w:marRight w:val="0"/>
          <w:marTop w:val="0"/>
          <w:marBottom w:val="0"/>
          <w:divBdr>
            <w:top w:val="none" w:sz="0" w:space="0" w:color="auto"/>
            <w:left w:val="none" w:sz="0" w:space="0" w:color="auto"/>
            <w:bottom w:val="none" w:sz="0" w:space="0" w:color="auto"/>
            <w:right w:val="none" w:sz="0" w:space="0" w:color="auto"/>
          </w:divBdr>
        </w:div>
        <w:div w:id="1312102912">
          <w:marLeft w:val="0"/>
          <w:marRight w:val="0"/>
          <w:marTop w:val="0"/>
          <w:marBottom w:val="0"/>
          <w:divBdr>
            <w:top w:val="none" w:sz="0" w:space="0" w:color="auto"/>
            <w:left w:val="none" w:sz="0" w:space="0" w:color="auto"/>
            <w:bottom w:val="none" w:sz="0" w:space="0" w:color="auto"/>
            <w:right w:val="none" w:sz="0" w:space="0" w:color="auto"/>
          </w:divBdr>
        </w:div>
        <w:div w:id="1852865825">
          <w:marLeft w:val="0"/>
          <w:marRight w:val="0"/>
          <w:marTop w:val="0"/>
          <w:marBottom w:val="0"/>
          <w:divBdr>
            <w:top w:val="none" w:sz="0" w:space="0" w:color="auto"/>
            <w:left w:val="none" w:sz="0" w:space="0" w:color="auto"/>
            <w:bottom w:val="none" w:sz="0" w:space="0" w:color="auto"/>
            <w:right w:val="none" w:sz="0" w:space="0" w:color="auto"/>
          </w:divBdr>
        </w:div>
        <w:div w:id="1616330101">
          <w:marLeft w:val="0"/>
          <w:marRight w:val="0"/>
          <w:marTop w:val="0"/>
          <w:marBottom w:val="0"/>
          <w:divBdr>
            <w:top w:val="none" w:sz="0" w:space="0" w:color="auto"/>
            <w:left w:val="none" w:sz="0" w:space="0" w:color="auto"/>
            <w:bottom w:val="none" w:sz="0" w:space="0" w:color="auto"/>
            <w:right w:val="none" w:sz="0" w:space="0" w:color="auto"/>
          </w:divBdr>
        </w:div>
        <w:div w:id="747458585">
          <w:marLeft w:val="0"/>
          <w:marRight w:val="0"/>
          <w:marTop w:val="0"/>
          <w:marBottom w:val="0"/>
          <w:divBdr>
            <w:top w:val="none" w:sz="0" w:space="0" w:color="auto"/>
            <w:left w:val="none" w:sz="0" w:space="0" w:color="auto"/>
            <w:bottom w:val="none" w:sz="0" w:space="0" w:color="auto"/>
            <w:right w:val="none" w:sz="0" w:space="0" w:color="auto"/>
          </w:divBdr>
        </w:div>
        <w:div w:id="1216814119">
          <w:marLeft w:val="0"/>
          <w:marRight w:val="0"/>
          <w:marTop w:val="0"/>
          <w:marBottom w:val="0"/>
          <w:divBdr>
            <w:top w:val="none" w:sz="0" w:space="0" w:color="auto"/>
            <w:left w:val="none" w:sz="0" w:space="0" w:color="auto"/>
            <w:bottom w:val="none" w:sz="0" w:space="0" w:color="auto"/>
            <w:right w:val="none" w:sz="0" w:space="0" w:color="auto"/>
          </w:divBdr>
        </w:div>
        <w:div w:id="619066065">
          <w:marLeft w:val="0"/>
          <w:marRight w:val="0"/>
          <w:marTop w:val="0"/>
          <w:marBottom w:val="0"/>
          <w:divBdr>
            <w:top w:val="none" w:sz="0" w:space="0" w:color="auto"/>
            <w:left w:val="none" w:sz="0" w:space="0" w:color="auto"/>
            <w:bottom w:val="none" w:sz="0" w:space="0" w:color="auto"/>
            <w:right w:val="none" w:sz="0" w:space="0" w:color="auto"/>
          </w:divBdr>
        </w:div>
        <w:div w:id="281422661">
          <w:marLeft w:val="0"/>
          <w:marRight w:val="0"/>
          <w:marTop w:val="0"/>
          <w:marBottom w:val="0"/>
          <w:divBdr>
            <w:top w:val="none" w:sz="0" w:space="0" w:color="auto"/>
            <w:left w:val="none" w:sz="0" w:space="0" w:color="auto"/>
            <w:bottom w:val="none" w:sz="0" w:space="0" w:color="auto"/>
            <w:right w:val="none" w:sz="0" w:space="0" w:color="auto"/>
          </w:divBdr>
        </w:div>
        <w:div w:id="2066416141">
          <w:marLeft w:val="0"/>
          <w:marRight w:val="0"/>
          <w:marTop w:val="0"/>
          <w:marBottom w:val="0"/>
          <w:divBdr>
            <w:top w:val="none" w:sz="0" w:space="0" w:color="auto"/>
            <w:left w:val="none" w:sz="0" w:space="0" w:color="auto"/>
            <w:bottom w:val="none" w:sz="0" w:space="0" w:color="auto"/>
            <w:right w:val="none" w:sz="0" w:space="0" w:color="auto"/>
          </w:divBdr>
        </w:div>
        <w:div w:id="1139112673">
          <w:marLeft w:val="0"/>
          <w:marRight w:val="0"/>
          <w:marTop w:val="0"/>
          <w:marBottom w:val="0"/>
          <w:divBdr>
            <w:top w:val="none" w:sz="0" w:space="0" w:color="auto"/>
            <w:left w:val="none" w:sz="0" w:space="0" w:color="auto"/>
            <w:bottom w:val="none" w:sz="0" w:space="0" w:color="auto"/>
            <w:right w:val="none" w:sz="0" w:space="0" w:color="auto"/>
          </w:divBdr>
        </w:div>
        <w:div w:id="754127824">
          <w:marLeft w:val="0"/>
          <w:marRight w:val="0"/>
          <w:marTop w:val="0"/>
          <w:marBottom w:val="0"/>
          <w:divBdr>
            <w:top w:val="none" w:sz="0" w:space="0" w:color="auto"/>
            <w:left w:val="none" w:sz="0" w:space="0" w:color="auto"/>
            <w:bottom w:val="none" w:sz="0" w:space="0" w:color="auto"/>
            <w:right w:val="none" w:sz="0" w:space="0" w:color="auto"/>
          </w:divBdr>
        </w:div>
        <w:div w:id="57480471">
          <w:marLeft w:val="0"/>
          <w:marRight w:val="0"/>
          <w:marTop w:val="0"/>
          <w:marBottom w:val="0"/>
          <w:divBdr>
            <w:top w:val="none" w:sz="0" w:space="0" w:color="auto"/>
            <w:left w:val="none" w:sz="0" w:space="0" w:color="auto"/>
            <w:bottom w:val="none" w:sz="0" w:space="0" w:color="auto"/>
            <w:right w:val="none" w:sz="0" w:space="0" w:color="auto"/>
          </w:divBdr>
        </w:div>
        <w:div w:id="1104573926">
          <w:marLeft w:val="0"/>
          <w:marRight w:val="0"/>
          <w:marTop w:val="0"/>
          <w:marBottom w:val="0"/>
          <w:divBdr>
            <w:top w:val="none" w:sz="0" w:space="0" w:color="auto"/>
            <w:left w:val="none" w:sz="0" w:space="0" w:color="auto"/>
            <w:bottom w:val="none" w:sz="0" w:space="0" w:color="auto"/>
            <w:right w:val="none" w:sz="0" w:space="0" w:color="auto"/>
          </w:divBdr>
        </w:div>
        <w:div w:id="164246755">
          <w:marLeft w:val="0"/>
          <w:marRight w:val="0"/>
          <w:marTop w:val="0"/>
          <w:marBottom w:val="0"/>
          <w:divBdr>
            <w:top w:val="none" w:sz="0" w:space="0" w:color="auto"/>
            <w:left w:val="none" w:sz="0" w:space="0" w:color="auto"/>
            <w:bottom w:val="none" w:sz="0" w:space="0" w:color="auto"/>
            <w:right w:val="none" w:sz="0" w:space="0" w:color="auto"/>
          </w:divBdr>
        </w:div>
        <w:div w:id="1747995437">
          <w:marLeft w:val="0"/>
          <w:marRight w:val="0"/>
          <w:marTop w:val="0"/>
          <w:marBottom w:val="0"/>
          <w:divBdr>
            <w:top w:val="none" w:sz="0" w:space="0" w:color="auto"/>
            <w:left w:val="none" w:sz="0" w:space="0" w:color="auto"/>
            <w:bottom w:val="none" w:sz="0" w:space="0" w:color="auto"/>
            <w:right w:val="none" w:sz="0" w:space="0" w:color="auto"/>
          </w:divBdr>
        </w:div>
      </w:divsChild>
    </w:div>
    <w:div w:id="355547596">
      <w:bodyDiv w:val="1"/>
      <w:marLeft w:val="0"/>
      <w:marRight w:val="0"/>
      <w:marTop w:val="0"/>
      <w:marBottom w:val="0"/>
      <w:divBdr>
        <w:top w:val="none" w:sz="0" w:space="0" w:color="auto"/>
        <w:left w:val="none" w:sz="0" w:space="0" w:color="auto"/>
        <w:bottom w:val="none" w:sz="0" w:space="0" w:color="auto"/>
        <w:right w:val="none" w:sz="0" w:space="0" w:color="auto"/>
      </w:divBdr>
      <w:divsChild>
        <w:div w:id="758406851">
          <w:marLeft w:val="547"/>
          <w:marRight w:val="0"/>
          <w:marTop w:val="0"/>
          <w:marBottom w:val="0"/>
          <w:divBdr>
            <w:top w:val="none" w:sz="0" w:space="0" w:color="auto"/>
            <w:left w:val="none" w:sz="0" w:space="0" w:color="auto"/>
            <w:bottom w:val="none" w:sz="0" w:space="0" w:color="auto"/>
            <w:right w:val="none" w:sz="0" w:space="0" w:color="auto"/>
          </w:divBdr>
        </w:div>
      </w:divsChild>
    </w:div>
    <w:div w:id="372734548">
      <w:bodyDiv w:val="1"/>
      <w:marLeft w:val="0"/>
      <w:marRight w:val="0"/>
      <w:marTop w:val="0"/>
      <w:marBottom w:val="0"/>
      <w:divBdr>
        <w:top w:val="none" w:sz="0" w:space="0" w:color="auto"/>
        <w:left w:val="none" w:sz="0" w:space="0" w:color="auto"/>
        <w:bottom w:val="none" w:sz="0" w:space="0" w:color="auto"/>
        <w:right w:val="none" w:sz="0" w:space="0" w:color="auto"/>
      </w:divBdr>
      <w:divsChild>
        <w:div w:id="755514112">
          <w:marLeft w:val="-90"/>
          <w:marRight w:val="0"/>
          <w:marTop w:val="0"/>
          <w:marBottom w:val="0"/>
          <w:divBdr>
            <w:top w:val="none" w:sz="0" w:space="0" w:color="auto"/>
            <w:left w:val="none" w:sz="0" w:space="0" w:color="auto"/>
            <w:bottom w:val="none" w:sz="0" w:space="0" w:color="auto"/>
            <w:right w:val="none" w:sz="0" w:space="0" w:color="auto"/>
          </w:divBdr>
        </w:div>
        <w:div w:id="67386846">
          <w:marLeft w:val="0"/>
          <w:marRight w:val="0"/>
          <w:marTop w:val="0"/>
          <w:marBottom w:val="0"/>
          <w:divBdr>
            <w:top w:val="none" w:sz="0" w:space="0" w:color="auto"/>
            <w:left w:val="none" w:sz="0" w:space="0" w:color="auto"/>
            <w:bottom w:val="none" w:sz="0" w:space="0" w:color="auto"/>
            <w:right w:val="none" w:sz="0" w:space="0" w:color="auto"/>
          </w:divBdr>
        </w:div>
        <w:div w:id="225336286">
          <w:marLeft w:val="0"/>
          <w:marRight w:val="0"/>
          <w:marTop w:val="0"/>
          <w:marBottom w:val="0"/>
          <w:divBdr>
            <w:top w:val="none" w:sz="0" w:space="0" w:color="auto"/>
            <w:left w:val="none" w:sz="0" w:space="0" w:color="auto"/>
            <w:bottom w:val="none" w:sz="0" w:space="0" w:color="auto"/>
            <w:right w:val="none" w:sz="0" w:space="0" w:color="auto"/>
          </w:divBdr>
        </w:div>
        <w:div w:id="255677878">
          <w:marLeft w:val="0"/>
          <w:marRight w:val="0"/>
          <w:marTop w:val="0"/>
          <w:marBottom w:val="0"/>
          <w:divBdr>
            <w:top w:val="none" w:sz="0" w:space="0" w:color="auto"/>
            <w:left w:val="none" w:sz="0" w:space="0" w:color="auto"/>
            <w:bottom w:val="none" w:sz="0" w:space="0" w:color="auto"/>
            <w:right w:val="none" w:sz="0" w:space="0" w:color="auto"/>
          </w:divBdr>
        </w:div>
        <w:div w:id="1261181343">
          <w:marLeft w:val="0"/>
          <w:marRight w:val="0"/>
          <w:marTop w:val="0"/>
          <w:marBottom w:val="0"/>
          <w:divBdr>
            <w:top w:val="none" w:sz="0" w:space="0" w:color="auto"/>
            <w:left w:val="none" w:sz="0" w:space="0" w:color="auto"/>
            <w:bottom w:val="none" w:sz="0" w:space="0" w:color="auto"/>
            <w:right w:val="none" w:sz="0" w:space="0" w:color="auto"/>
          </w:divBdr>
        </w:div>
        <w:div w:id="1539396610">
          <w:marLeft w:val="0"/>
          <w:marRight w:val="0"/>
          <w:marTop w:val="0"/>
          <w:marBottom w:val="0"/>
          <w:divBdr>
            <w:top w:val="none" w:sz="0" w:space="0" w:color="auto"/>
            <w:left w:val="none" w:sz="0" w:space="0" w:color="auto"/>
            <w:bottom w:val="none" w:sz="0" w:space="0" w:color="auto"/>
            <w:right w:val="none" w:sz="0" w:space="0" w:color="auto"/>
          </w:divBdr>
        </w:div>
        <w:div w:id="1003240453">
          <w:marLeft w:val="0"/>
          <w:marRight w:val="0"/>
          <w:marTop w:val="0"/>
          <w:marBottom w:val="0"/>
          <w:divBdr>
            <w:top w:val="none" w:sz="0" w:space="0" w:color="auto"/>
            <w:left w:val="none" w:sz="0" w:space="0" w:color="auto"/>
            <w:bottom w:val="none" w:sz="0" w:space="0" w:color="auto"/>
            <w:right w:val="none" w:sz="0" w:space="0" w:color="auto"/>
          </w:divBdr>
        </w:div>
        <w:div w:id="183401636">
          <w:marLeft w:val="0"/>
          <w:marRight w:val="0"/>
          <w:marTop w:val="0"/>
          <w:marBottom w:val="0"/>
          <w:divBdr>
            <w:top w:val="none" w:sz="0" w:space="0" w:color="auto"/>
            <w:left w:val="none" w:sz="0" w:space="0" w:color="auto"/>
            <w:bottom w:val="none" w:sz="0" w:space="0" w:color="auto"/>
            <w:right w:val="none" w:sz="0" w:space="0" w:color="auto"/>
          </w:divBdr>
        </w:div>
        <w:div w:id="1797791710">
          <w:marLeft w:val="0"/>
          <w:marRight w:val="0"/>
          <w:marTop w:val="0"/>
          <w:marBottom w:val="0"/>
          <w:divBdr>
            <w:top w:val="none" w:sz="0" w:space="0" w:color="auto"/>
            <w:left w:val="none" w:sz="0" w:space="0" w:color="auto"/>
            <w:bottom w:val="none" w:sz="0" w:space="0" w:color="auto"/>
            <w:right w:val="none" w:sz="0" w:space="0" w:color="auto"/>
          </w:divBdr>
        </w:div>
        <w:div w:id="211888346">
          <w:marLeft w:val="0"/>
          <w:marRight w:val="0"/>
          <w:marTop w:val="0"/>
          <w:marBottom w:val="0"/>
          <w:divBdr>
            <w:top w:val="none" w:sz="0" w:space="0" w:color="auto"/>
            <w:left w:val="none" w:sz="0" w:space="0" w:color="auto"/>
            <w:bottom w:val="none" w:sz="0" w:space="0" w:color="auto"/>
            <w:right w:val="none" w:sz="0" w:space="0" w:color="auto"/>
          </w:divBdr>
        </w:div>
        <w:div w:id="693847027">
          <w:marLeft w:val="0"/>
          <w:marRight w:val="0"/>
          <w:marTop w:val="0"/>
          <w:marBottom w:val="0"/>
          <w:divBdr>
            <w:top w:val="none" w:sz="0" w:space="0" w:color="auto"/>
            <w:left w:val="none" w:sz="0" w:space="0" w:color="auto"/>
            <w:bottom w:val="none" w:sz="0" w:space="0" w:color="auto"/>
            <w:right w:val="none" w:sz="0" w:space="0" w:color="auto"/>
          </w:divBdr>
        </w:div>
        <w:div w:id="965354965">
          <w:marLeft w:val="0"/>
          <w:marRight w:val="0"/>
          <w:marTop w:val="0"/>
          <w:marBottom w:val="0"/>
          <w:divBdr>
            <w:top w:val="none" w:sz="0" w:space="0" w:color="auto"/>
            <w:left w:val="none" w:sz="0" w:space="0" w:color="auto"/>
            <w:bottom w:val="none" w:sz="0" w:space="0" w:color="auto"/>
            <w:right w:val="none" w:sz="0" w:space="0" w:color="auto"/>
          </w:divBdr>
        </w:div>
        <w:div w:id="2041473321">
          <w:marLeft w:val="0"/>
          <w:marRight w:val="0"/>
          <w:marTop w:val="0"/>
          <w:marBottom w:val="0"/>
          <w:divBdr>
            <w:top w:val="none" w:sz="0" w:space="0" w:color="auto"/>
            <w:left w:val="none" w:sz="0" w:space="0" w:color="auto"/>
            <w:bottom w:val="none" w:sz="0" w:space="0" w:color="auto"/>
            <w:right w:val="none" w:sz="0" w:space="0" w:color="auto"/>
          </w:divBdr>
        </w:div>
        <w:div w:id="29458106">
          <w:marLeft w:val="0"/>
          <w:marRight w:val="0"/>
          <w:marTop w:val="0"/>
          <w:marBottom w:val="0"/>
          <w:divBdr>
            <w:top w:val="none" w:sz="0" w:space="0" w:color="auto"/>
            <w:left w:val="none" w:sz="0" w:space="0" w:color="auto"/>
            <w:bottom w:val="none" w:sz="0" w:space="0" w:color="auto"/>
            <w:right w:val="none" w:sz="0" w:space="0" w:color="auto"/>
          </w:divBdr>
        </w:div>
        <w:div w:id="1351102978">
          <w:marLeft w:val="0"/>
          <w:marRight w:val="0"/>
          <w:marTop w:val="0"/>
          <w:marBottom w:val="0"/>
          <w:divBdr>
            <w:top w:val="none" w:sz="0" w:space="0" w:color="auto"/>
            <w:left w:val="none" w:sz="0" w:space="0" w:color="auto"/>
            <w:bottom w:val="none" w:sz="0" w:space="0" w:color="auto"/>
            <w:right w:val="none" w:sz="0" w:space="0" w:color="auto"/>
          </w:divBdr>
        </w:div>
      </w:divsChild>
    </w:div>
    <w:div w:id="616527252">
      <w:bodyDiv w:val="1"/>
      <w:marLeft w:val="0"/>
      <w:marRight w:val="0"/>
      <w:marTop w:val="0"/>
      <w:marBottom w:val="0"/>
      <w:divBdr>
        <w:top w:val="none" w:sz="0" w:space="0" w:color="auto"/>
        <w:left w:val="none" w:sz="0" w:space="0" w:color="auto"/>
        <w:bottom w:val="none" w:sz="0" w:space="0" w:color="auto"/>
        <w:right w:val="none" w:sz="0" w:space="0" w:color="auto"/>
      </w:divBdr>
      <w:divsChild>
        <w:div w:id="329529562">
          <w:marLeft w:val="360"/>
          <w:marRight w:val="0"/>
          <w:marTop w:val="0"/>
          <w:marBottom w:val="0"/>
          <w:divBdr>
            <w:top w:val="none" w:sz="0" w:space="0" w:color="auto"/>
            <w:left w:val="none" w:sz="0" w:space="0" w:color="auto"/>
            <w:bottom w:val="none" w:sz="0" w:space="0" w:color="auto"/>
            <w:right w:val="none" w:sz="0" w:space="0" w:color="auto"/>
          </w:divBdr>
        </w:div>
        <w:div w:id="1470778891">
          <w:marLeft w:val="360"/>
          <w:marRight w:val="0"/>
          <w:marTop w:val="66"/>
          <w:marBottom w:val="0"/>
          <w:divBdr>
            <w:top w:val="none" w:sz="0" w:space="0" w:color="auto"/>
            <w:left w:val="none" w:sz="0" w:space="0" w:color="auto"/>
            <w:bottom w:val="none" w:sz="0" w:space="0" w:color="auto"/>
            <w:right w:val="none" w:sz="0" w:space="0" w:color="auto"/>
          </w:divBdr>
        </w:div>
        <w:div w:id="658267381">
          <w:marLeft w:val="360"/>
          <w:marRight w:val="0"/>
          <w:marTop w:val="66"/>
          <w:marBottom w:val="0"/>
          <w:divBdr>
            <w:top w:val="none" w:sz="0" w:space="0" w:color="auto"/>
            <w:left w:val="none" w:sz="0" w:space="0" w:color="auto"/>
            <w:bottom w:val="none" w:sz="0" w:space="0" w:color="auto"/>
            <w:right w:val="none" w:sz="0" w:space="0" w:color="auto"/>
          </w:divBdr>
        </w:div>
        <w:div w:id="32270911">
          <w:marLeft w:val="360"/>
          <w:marRight w:val="0"/>
          <w:marTop w:val="66"/>
          <w:marBottom w:val="0"/>
          <w:divBdr>
            <w:top w:val="none" w:sz="0" w:space="0" w:color="auto"/>
            <w:left w:val="none" w:sz="0" w:space="0" w:color="auto"/>
            <w:bottom w:val="none" w:sz="0" w:space="0" w:color="auto"/>
            <w:right w:val="none" w:sz="0" w:space="0" w:color="auto"/>
          </w:divBdr>
        </w:div>
        <w:div w:id="2014800060">
          <w:marLeft w:val="360"/>
          <w:marRight w:val="0"/>
          <w:marTop w:val="66"/>
          <w:marBottom w:val="0"/>
          <w:divBdr>
            <w:top w:val="none" w:sz="0" w:space="0" w:color="auto"/>
            <w:left w:val="none" w:sz="0" w:space="0" w:color="auto"/>
            <w:bottom w:val="none" w:sz="0" w:space="0" w:color="auto"/>
            <w:right w:val="none" w:sz="0" w:space="0" w:color="auto"/>
          </w:divBdr>
        </w:div>
      </w:divsChild>
    </w:div>
    <w:div w:id="626590275">
      <w:bodyDiv w:val="1"/>
      <w:marLeft w:val="0"/>
      <w:marRight w:val="0"/>
      <w:marTop w:val="0"/>
      <w:marBottom w:val="0"/>
      <w:divBdr>
        <w:top w:val="none" w:sz="0" w:space="0" w:color="auto"/>
        <w:left w:val="none" w:sz="0" w:space="0" w:color="auto"/>
        <w:bottom w:val="none" w:sz="0" w:space="0" w:color="auto"/>
        <w:right w:val="none" w:sz="0" w:space="0" w:color="auto"/>
      </w:divBdr>
    </w:div>
    <w:div w:id="821232894">
      <w:bodyDiv w:val="1"/>
      <w:marLeft w:val="0"/>
      <w:marRight w:val="0"/>
      <w:marTop w:val="0"/>
      <w:marBottom w:val="0"/>
      <w:divBdr>
        <w:top w:val="none" w:sz="0" w:space="0" w:color="auto"/>
        <w:left w:val="none" w:sz="0" w:space="0" w:color="auto"/>
        <w:bottom w:val="none" w:sz="0" w:space="0" w:color="auto"/>
        <w:right w:val="none" w:sz="0" w:space="0" w:color="auto"/>
      </w:divBdr>
      <w:divsChild>
        <w:div w:id="1028026053">
          <w:marLeft w:val="547"/>
          <w:marRight w:val="0"/>
          <w:marTop w:val="0"/>
          <w:marBottom w:val="0"/>
          <w:divBdr>
            <w:top w:val="none" w:sz="0" w:space="0" w:color="auto"/>
            <w:left w:val="none" w:sz="0" w:space="0" w:color="auto"/>
            <w:bottom w:val="none" w:sz="0" w:space="0" w:color="auto"/>
            <w:right w:val="none" w:sz="0" w:space="0" w:color="auto"/>
          </w:divBdr>
        </w:div>
      </w:divsChild>
    </w:div>
    <w:div w:id="834152149">
      <w:bodyDiv w:val="1"/>
      <w:marLeft w:val="0"/>
      <w:marRight w:val="0"/>
      <w:marTop w:val="0"/>
      <w:marBottom w:val="0"/>
      <w:divBdr>
        <w:top w:val="none" w:sz="0" w:space="0" w:color="auto"/>
        <w:left w:val="none" w:sz="0" w:space="0" w:color="auto"/>
        <w:bottom w:val="none" w:sz="0" w:space="0" w:color="auto"/>
        <w:right w:val="none" w:sz="0" w:space="0" w:color="auto"/>
      </w:divBdr>
    </w:div>
    <w:div w:id="942568976">
      <w:bodyDiv w:val="1"/>
      <w:marLeft w:val="0"/>
      <w:marRight w:val="0"/>
      <w:marTop w:val="0"/>
      <w:marBottom w:val="0"/>
      <w:divBdr>
        <w:top w:val="none" w:sz="0" w:space="0" w:color="auto"/>
        <w:left w:val="none" w:sz="0" w:space="0" w:color="auto"/>
        <w:bottom w:val="none" w:sz="0" w:space="0" w:color="auto"/>
        <w:right w:val="none" w:sz="0" w:space="0" w:color="auto"/>
      </w:divBdr>
      <w:divsChild>
        <w:div w:id="136457121">
          <w:marLeft w:val="360"/>
          <w:marRight w:val="0"/>
          <w:marTop w:val="0"/>
          <w:marBottom w:val="0"/>
          <w:divBdr>
            <w:top w:val="none" w:sz="0" w:space="0" w:color="auto"/>
            <w:left w:val="none" w:sz="0" w:space="0" w:color="auto"/>
            <w:bottom w:val="none" w:sz="0" w:space="0" w:color="auto"/>
            <w:right w:val="none" w:sz="0" w:space="0" w:color="auto"/>
          </w:divBdr>
        </w:div>
        <w:div w:id="1529369844">
          <w:marLeft w:val="360"/>
          <w:marRight w:val="0"/>
          <w:marTop w:val="72"/>
          <w:marBottom w:val="0"/>
          <w:divBdr>
            <w:top w:val="none" w:sz="0" w:space="0" w:color="auto"/>
            <w:left w:val="none" w:sz="0" w:space="0" w:color="auto"/>
            <w:bottom w:val="none" w:sz="0" w:space="0" w:color="auto"/>
            <w:right w:val="none" w:sz="0" w:space="0" w:color="auto"/>
          </w:divBdr>
        </w:div>
        <w:div w:id="8918381">
          <w:marLeft w:val="360"/>
          <w:marRight w:val="0"/>
          <w:marTop w:val="72"/>
          <w:marBottom w:val="0"/>
          <w:divBdr>
            <w:top w:val="none" w:sz="0" w:space="0" w:color="auto"/>
            <w:left w:val="none" w:sz="0" w:space="0" w:color="auto"/>
            <w:bottom w:val="none" w:sz="0" w:space="0" w:color="auto"/>
            <w:right w:val="none" w:sz="0" w:space="0" w:color="auto"/>
          </w:divBdr>
        </w:div>
        <w:div w:id="1541938667">
          <w:marLeft w:val="360"/>
          <w:marRight w:val="0"/>
          <w:marTop w:val="72"/>
          <w:marBottom w:val="0"/>
          <w:divBdr>
            <w:top w:val="none" w:sz="0" w:space="0" w:color="auto"/>
            <w:left w:val="none" w:sz="0" w:space="0" w:color="auto"/>
            <w:bottom w:val="none" w:sz="0" w:space="0" w:color="auto"/>
            <w:right w:val="none" w:sz="0" w:space="0" w:color="auto"/>
          </w:divBdr>
        </w:div>
        <w:div w:id="747072894">
          <w:marLeft w:val="360"/>
          <w:marRight w:val="0"/>
          <w:marTop w:val="72"/>
          <w:marBottom w:val="0"/>
          <w:divBdr>
            <w:top w:val="none" w:sz="0" w:space="0" w:color="auto"/>
            <w:left w:val="none" w:sz="0" w:space="0" w:color="auto"/>
            <w:bottom w:val="none" w:sz="0" w:space="0" w:color="auto"/>
            <w:right w:val="none" w:sz="0" w:space="0" w:color="auto"/>
          </w:divBdr>
        </w:div>
        <w:div w:id="1365130783">
          <w:marLeft w:val="360"/>
          <w:marRight w:val="0"/>
          <w:marTop w:val="72"/>
          <w:marBottom w:val="0"/>
          <w:divBdr>
            <w:top w:val="none" w:sz="0" w:space="0" w:color="auto"/>
            <w:left w:val="none" w:sz="0" w:space="0" w:color="auto"/>
            <w:bottom w:val="none" w:sz="0" w:space="0" w:color="auto"/>
            <w:right w:val="none" w:sz="0" w:space="0" w:color="auto"/>
          </w:divBdr>
        </w:div>
      </w:divsChild>
    </w:div>
    <w:div w:id="997882126">
      <w:bodyDiv w:val="1"/>
      <w:marLeft w:val="0"/>
      <w:marRight w:val="0"/>
      <w:marTop w:val="0"/>
      <w:marBottom w:val="0"/>
      <w:divBdr>
        <w:top w:val="none" w:sz="0" w:space="0" w:color="auto"/>
        <w:left w:val="none" w:sz="0" w:space="0" w:color="auto"/>
        <w:bottom w:val="none" w:sz="0" w:space="0" w:color="auto"/>
        <w:right w:val="none" w:sz="0" w:space="0" w:color="auto"/>
      </w:divBdr>
    </w:div>
    <w:div w:id="1005594696">
      <w:bodyDiv w:val="1"/>
      <w:marLeft w:val="0"/>
      <w:marRight w:val="0"/>
      <w:marTop w:val="0"/>
      <w:marBottom w:val="0"/>
      <w:divBdr>
        <w:top w:val="none" w:sz="0" w:space="0" w:color="auto"/>
        <w:left w:val="none" w:sz="0" w:space="0" w:color="auto"/>
        <w:bottom w:val="none" w:sz="0" w:space="0" w:color="auto"/>
        <w:right w:val="none" w:sz="0" w:space="0" w:color="auto"/>
      </w:divBdr>
    </w:div>
    <w:div w:id="1008405245">
      <w:bodyDiv w:val="1"/>
      <w:marLeft w:val="0"/>
      <w:marRight w:val="0"/>
      <w:marTop w:val="0"/>
      <w:marBottom w:val="0"/>
      <w:divBdr>
        <w:top w:val="none" w:sz="0" w:space="0" w:color="auto"/>
        <w:left w:val="none" w:sz="0" w:space="0" w:color="auto"/>
        <w:bottom w:val="none" w:sz="0" w:space="0" w:color="auto"/>
        <w:right w:val="none" w:sz="0" w:space="0" w:color="auto"/>
      </w:divBdr>
      <w:divsChild>
        <w:div w:id="1900631611">
          <w:marLeft w:val="547"/>
          <w:marRight w:val="0"/>
          <w:marTop w:val="0"/>
          <w:marBottom w:val="0"/>
          <w:divBdr>
            <w:top w:val="none" w:sz="0" w:space="0" w:color="auto"/>
            <w:left w:val="none" w:sz="0" w:space="0" w:color="auto"/>
            <w:bottom w:val="none" w:sz="0" w:space="0" w:color="auto"/>
            <w:right w:val="none" w:sz="0" w:space="0" w:color="auto"/>
          </w:divBdr>
        </w:div>
      </w:divsChild>
    </w:div>
    <w:div w:id="1017346480">
      <w:bodyDiv w:val="1"/>
      <w:marLeft w:val="0"/>
      <w:marRight w:val="0"/>
      <w:marTop w:val="0"/>
      <w:marBottom w:val="0"/>
      <w:divBdr>
        <w:top w:val="none" w:sz="0" w:space="0" w:color="auto"/>
        <w:left w:val="none" w:sz="0" w:space="0" w:color="auto"/>
        <w:bottom w:val="none" w:sz="0" w:space="0" w:color="auto"/>
        <w:right w:val="none" w:sz="0" w:space="0" w:color="auto"/>
      </w:divBdr>
    </w:div>
    <w:div w:id="1041511712">
      <w:bodyDiv w:val="1"/>
      <w:marLeft w:val="0"/>
      <w:marRight w:val="0"/>
      <w:marTop w:val="0"/>
      <w:marBottom w:val="0"/>
      <w:divBdr>
        <w:top w:val="none" w:sz="0" w:space="0" w:color="auto"/>
        <w:left w:val="none" w:sz="0" w:space="0" w:color="auto"/>
        <w:bottom w:val="none" w:sz="0" w:space="0" w:color="auto"/>
        <w:right w:val="none" w:sz="0" w:space="0" w:color="auto"/>
      </w:divBdr>
    </w:div>
    <w:div w:id="1077635109">
      <w:bodyDiv w:val="1"/>
      <w:marLeft w:val="0"/>
      <w:marRight w:val="0"/>
      <w:marTop w:val="0"/>
      <w:marBottom w:val="0"/>
      <w:divBdr>
        <w:top w:val="none" w:sz="0" w:space="0" w:color="auto"/>
        <w:left w:val="none" w:sz="0" w:space="0" w:color="auto"/>
        <w:bottom w:val="none" w:sz="0" w:space="0" w:color="auto"/>
        <w:right w:val="none" w:sz="0" w:space="0" w:color="auto"/>
      </w:divBdr>
    </w:div>
    <w:div w:id="1124301531">
      <w:bodyDiv w:val="1"/>
      <w:marLeft w:val="0"/>
      <w:marRight w:val="0"/>
      <w:marTop w:val="0"/>
      <w:marBottom w:val="0"/>
      <w:divBdr>
        <w:top w:val="none" w:sz="0" w:space="0" w:color="auto"/>
        <w:left w:val="none" w:sz="0" w:space="0" w:color="auto"/>
        <w:bottom w:val="none" w:sz="0" w:space="0" w:color="auto"/>
        <w:right w:val="none" w:sz="0" w:space="0" w:color="auto"/>
      </w:divBdr>
    </w:div>
    <w:div w:id="1199392103">
      <w:bodyDiv w:val="1"/>
      <w:marLeft w:val="0"/>
      <w:marRight w:val="0"/>
      <w:marTop w:val="0"/>
      <w:marBottom w:val="0"/>
      <w:divBdr>
        <w:top w:val="none" w:sz="0" w:space="0" w:color="auto"/>
        <w:left w:val="none" w:sz="0" w:space="0" w:color="auto"/>
        <w:bottom w:val="none" w:sz="0" w:space="0" w:color="auto"/>
        <w:right w:val="none" w:sz="0" w:space="0" w:color="auto"/>
      </w:divBdr>
    </w:div>
    <w:div w:id="1338192026">
      <w:bodyDiv w:val="1"/>
      <w:marLeft w:val="0"/>
      <w:marRight w:val="0"/>
      <w:marTop w:val="0"/>
      <w:marBottom w:val="0"/>
      <w:divBdr>
        <w:top w:val="none" w:sz="0" w:space="0" w:color="auto"/>
        <w:left w:val="none" w:sz="0" w:space="0" w:color="auto"/>
        <w:bottom w:val="none" w:sz="0" w:space="0" w:color="auto"/>
        <w:right w:val="none" w:sz="0" w:space="0" w:color="auto"/>
      </w:divBdr>
    </w:div>
    <w:div w:id="1362168692">
      <w:bodyDiv w:val="1"/>
      <w:marLeft w:val="0"/>
      <w:marRight w:val="0"/>
      <w:marTop w:val="0"/>
      <w:marBottom w:val="0"/>
      <w:divBdr>
        <w:top w:val="none" w:sz="0" w:space="0" w:color="auto"/>
        <w:left w:val="none" w:sz="0" w:space="0" w:color="auto"/>
        <w:bottom w:val="none" w:sz="0" w:space="0" w:color="auto"/>
        <w:right w:val="none" w:sz="0" w:space="0" w:color="auto"/>
      </w:divBdr>
    </w:div>
    <w:div w:id="1473719826">
      <w:bodyDiv w:val="1"/>
      <w:marLeft w:val="0"/>
      <w:marRight w:val="0"/>
      <w:marTop w:val="0"/>
      <w:marBottom w:val="0"/>
      <w:divBdr>
        <w:top w:val="none" w:sz="0" w:space="0" w:color="auto"/>
        <w:left w:val="none" w:sz="0" w:space="0" w:color="auto"/>
        <w:bottom w:val="none" w:sz="0" w:space="0" w:color="auto"/>
        <w:right w:val="none" w:sz="0" w:space="0" w:color="auto"/>
      </w:divBdr>
    </w:div>
    <w:div w:id="1514342785">
      <w:bodyDiv w:val="1"/>
      <w:marLeft w:val="0"/>
      <w:marRight w:val="0"/>
      <w:marTop w:val="0"/>
      <w:marBottom w:val="0"/>
      <w:divBdr>
        <w:top w:val="none" w:sz="0" w:space="0" w:color="auto"/>
        <w:left w:val="none" w:sz="0" w:space="0" w:color="auto"/>
        <w:bottom w:val="none" w:sz="0" w:space="0" w:color="auto"/>
        <w:right w:val="none" w:sz="0" w:space="0" w:color="auto"/>
      </w:divBdr>
    </w:div>
    <w:div w:id="1595167676">
      <w:bodyDiv w:val="1"/>
      <w:marLeft w:val="0"/>
      <w:marRight w:val="0"/>
      <w:marTop w:val="0"/>
      <w:marBottom w:val="0"/>
      <w:divBdr>
        <w:top w:val="none" w:sz="0" w:space="0" w:color="auto"/>
        <w:left w:val="none" w:sz="0" w:space="0" w:color="auto"/>
        <w:bottom w:val="none" w:sz="0" w:space="0" w:color="auto"/>
        <w:right w:val="none" w:sz="0" w:space="0" w:color="auto"/>
      </w:divBdr>
    </w:div>
    <w:div w:id="1661082940">
      <w:bodyDiv w:val="1"/>
      <w:marLeft w:val="0"/>
      <w:marRight w:val="0"/>
      <w:marTop w:val="0"/>
      <w:marBottom w:val="0"/>
      <w:divBdr>
        <w:top w:val="none" w:sz="0" w:space="0" w:color="auto"/>
        <w:left w:val="none" w:sz="0" w:space="0" w:color="auto"/>
        <w:bottom w:val="none" w:sz="0" w:space="0" w:color="auto"/>
        <w:right w:val="none" w:sz="0" w:space="0" w:color="auto"/>
      </w:divBdr>
      <w:divsChild>
        <w:div w:id="1870489666">
          <w:marLeft w:val="547"/>
          <w:marRight w:val="0"/>
          <w:marTop w:val="0"/>
          <w:marBottom w:val="0"/>
          <w:divBdr>
            <w:top w:val="none" w:sz="0" w:space="0" w:color="auto"/>
            <w:left w:val="none" w:sz="0" w:space="0" w:color="auto"/>
            <w:bottom w:val="none" w:sz="0" w:space="0" w:color="auto"/>
            <w:right w:val="none" w:sz="0" w:space="0" w:color="auto"/>
          </w:divBdr>
        </w:div>
      </w:divsChild>
    </w:div>
    <w:div w:id="1745376812">
      <w:bodyDiv w:val="1"/>
      <w:marLeft w:val="0"/>
      <w:marRight w:val="0"/>
      <w:marTop w:val="0"/>
      <w:marBottom w:val="0"/>
      <w:divBdr>
        <w:top w:val="none" w:sz="0" w:space="0" w:color="auto"/>
        <w:left w:val="none" w:sz="0" w:space="0" w:color="auto"/>
        <w:bottom w:val="none" w:sz="0" w:space="0" w:color="auto"/>
        <w:right w:val="none" w:sz="0" w:space="0" w:color="auto"/>
      </w:divBdr>
      <w:divsChild>
        <w:div w:id="1412122316">
          <w:marLeft w:val="360"/>
          <w:marRight w:val="0"/>
          <w:marTop w:val="0"/>
          <w:marBottom w:val="0"/>
          <w:divBdr>
            <w:top w:val="none" w:sz="0" w:space="0" w:color="auto"/>
            <w:left w:val="none" w:sz="0" w:space="0" w:color="auto"/>
            <w:bottom w:val="none" w:sz="0" w:space="0" w:color="auto"/>
            <w:right w:val="none" w:sz="0" w:space="0" w:color="auto"/>
          </w:divBdr>
        </w:div>
        <w:div w:id="1227186705">
          <w:marLeft w:val="360"/>
          <w:marRight w:val="0"/>
          <w:marTop w:val="72"/>
          <w:marBottom w:val="0"/>
          <w:divBdr>
            <w:top w:val="none" w:sz="0" w:space="0" w:color="auto"/>
            <w:left w:val="none" w:sz="0" w:space="0" w:color="auto"/>
            <w:bottom w:val="none" w:sz="0" w:space="0" w:color="auto"/>
            <w:right w:val="none" w:sz="0" w:space="0" w:color="auto"/>
          </w:divBdr>
        </w:div>
        <w:div w:id="419253096">
          <w:marLeft w:val="360"/>
          <w:marRight w:val="0"/>
          <w:marTop w:val="72"/>
          <w:marBottom w:val="0"/>
          <w:divBdr>
            <w:top w:val="none" w:sz="0" w:space="0" w:color="auto"/>
            <w:left w:val="none" w:sz="0" w:space="0" w:color="auto"/>
            <w:bottom w:val="none" w:sz="0" w:space="0" w:color="auto"/>
            <w:right w:val="none" w:sz="0" w:space="0" w:color="auto"/>
          </w:divBdr>
        </w:div>
        <w:div w:id="1202786458">
          <w:marLeft w:val="360"/>
          <w:marRight w:val="0"/>
          <w:marTop w:val="72"/>
          <w:marBottom w:val="0"/>
          <w:divBdr>
            <w:top w:val="none" w:sz="0" w:space="0" w:color="auto"/>
            <w:left w:val="none" w:sz="0" w:space="0" w:color="auto"/>
            <w:bottom w:val="none" w:sz="0" w:space="0" w:color="auto"/>
            <w:right w:val="none" w:sz="0" w:space="0" w:color="auto"/>
          </w:divBdr>
        </w:div>
        <w:div w:id="1140078615">
          <w:marLeft w:val="360"/>
          <w:marRight w:val="0"/>
          <w:marTop w:val="72"/>
          <w:marBottom w:val="0"/>
          <w:divBdr>
            <w:top w:val="none" w:sz="0" w:space="0" w:color="auto"/>
            <w:left w:val="none" w:sz="0" w:space="0" w:color="auto"/>
            <w:bottom w:val="none" w:sz="0" w:space="0" w:color="auto"/>
            <w:right w:val="none" w:sz="0" w:space="0" w:color="auto"/>
          </w:divBdr>
        </w:div>
        <w:div w:id="1330713010">
          <w:marLeft w:val="360"/>
          <w:marRight w:val="0"/>
          <w:marTop w:val="72"/>
          <w:marBottom w:val="0"/>
          <w:divBdr>
            <w:top w:val="none" w:sz="0" w:space="0" w:color="auto"/>
            <w:left w:val="none" w:sz="0" w:space="0" w:color="auto"/>
            <w:bottom w:val="none" w:sz="0" w:space="0" w:color="auto"/>
            <w:right w:val="none" w:sz="0" w:space="0" w:color="auto"/>
          </w:divBdr>
        </w:div>
      </w:divsChild>
    </w:div>
    <w:div w:id="1749228709">
      <w:bodyDiv w:val="1"/>
      <w:marLeft w:val="0"/>
      <w:marRight w:val="0"/>
      <w:marTop w:val="0"/>
      <w:marBottom w:val="0"/>
      <w:divBdr>
        <w:top w:val="none" w:sz="0" w:space="0" w:color="auto"/>
        <w:left w:val="none" w:sz="0" w:space="0" w:color="auto"/>
        <w:bottom w:val="none" w:sz="0" w:space="0" w:color="auto"/>
        <w:right w:val="none" w:sz="0" w:space="0" w:color="auto"/>
      </w:divBdr>
    </w:div>
    <w:div w:id="1803572105">
      <w:bodyDiv w:val="1"/>
      <w:marLeft w:val="0"/>
      <w:marRight w:val="0"/>
      <w:marTop w:val="0"/>
      <w:marBottom w:val="0"/>
      <w:divBdr>
        <w:top w:val="none" w:sz="0" w:space="0" w:color="auto"/>
        <w:left w:val="none" w:sz="0" w:space="0" w:color="auto"/>
        <w:bottom w:val="none" w:sz="0" w:space="0" w:color="auto"/>
        <w:right w:val="none" w:sz="0" w:space="0" w:color="auto"/>
      </w:divBdr>
    </w:div>
    <w:div w:id="1886477352">
      <w:bodyDiv w:val="1"/>
      <w:marLeft w:val="0"/>
      <w:marRight w:val="0"/>
      <w:marTop w:val="0"/>
      <w:marBottom w:val="0"/>
      <w:divBdr>
        <w:top w:val="none" w:sz="0" w:space="0" w:color="auto"/>
        <w:left w:val="none" w:sz="0" w:space="0" w:color="auto"/>
        <w:bottom w:val="none" w:sz="0" w:space="0" w:color="auto"/>
        <w:right w:val="none" w:sz="0" w:space="0" w:color="auto"/>
      </w:divBdr>
      <w:divsChild>
        <w:div w:id="1578393516">
          <w:marLeft w:val="547"/>
          <w:marRight w:val="0"/>
          <w:marTop w:val="0"/>
          <w:marBottom w:val="0"/>
          <w:divBdr>
            <w:top w:val="none" w:sz="0" w:space="0" w:color="auto"/>
            <w:left w:val="none" w:sz="0" w:space="0" w:color="auto"/>
            <w:bottom w:val="none" w:sz="0" w:space="0" w:color="auto"/>
            <w:right w:val="none" w:sz="0" w:space="0" w:color="auto"/>
          </w:divBdr>
        </w:div>
      </w:divsChild>
    </w:div>
    <w:div w:id="1887714095">
      <w:bodyDiv w:val="1"/>
      <w:marLeft w:val="0"/>
      <w:marRight w:val="0"/>
      <w:marTop w:val="0"/>
      <w:marBottom w:val="0"/>
      <w:divBdr>
        <w:top w:val="none" w:sz="0" w:space="0" w:color="auto"/>
        <w:left w:val="none" w:sz="0" w:space="0" w:color="auto"/>
        <w:bottom w:val="none" w:sz="0" w:space="0" w:color="auto"/>
        <w:right w:val="none" w:sz="0" w:space="0" w:color="auto"/>
      </w:divBdr>
      <w:divsChild>
        <w:div w:id="624579726">
          <w:marLeft w:val="547"/>
          <w:marRight w:val="0"/>
          <w:marTop w:val="0"/>
          <w:marBottom w:val="0"/>
          <w:divBdr>
            <w:top w:val="none" w:sz="0" w:space="0" w:color="auto"/>
            <w:left w:val="none" w:sz="0" w:space="0" w:color="auto"/>
            <w:bottom w:val="none" w:sz="0" w:space="0" w:color="auto"/>
            <w:right w:val="none" w:sz="0" w:space="0" w:color="auto"/>
          </w:divBdr>
        </w:div>
      </w:divsChild>
    </w:div>
    <w:div w:id="1936788431">
      <w:bodyDiv w:val="1"/>
      <w:marLeft w:val="0"/>
      <w:marRight w:val="0"/>
      <w:marTop w:val="0"/>
      <w:marBottom w:val="0"/>
      <w:divBdr>
        <w:top w:val="none" w:sz="0" w:space="0" w:color="auto"/>
        <w:left w:val="none" w:sz="0" w:space="0" w:color="auto"/>
        <w:bottom w:val="none" w:sz="0" w:space="0" w:color="auto"/>
        <w:right w:val="none" w:sz="0" w:space="0" w:color="auto"/>
      </w:divBdr>
      <w:divsChild>
        <w:div w:id="1677031869">
          <w:marLeft w:val="547"/>
          <w:marRight w:val="0"/>
          <w:marTop w:val="0"/>
          <w:marBottom w:val="0"/>
          <w:divBdr>
            <w:top w:val="none" w:sz="0" w:space="0" w:color="auto"/>
            <w:left w:val="none" w:sz="0" w:space="0" w:color="auto"/>
            <w:bottom w:val="none" w:sz="0" w:space="0" w:color="auto"/>
            <w:right w:val="none" w:sz="0" w:space="0" w:color="auto"/>
          </w:divBdr>
        </w:div>
      </w:divsChild>
    </w:div>
    <w:div w:id="2021422898">
      <w:bodyDiv w:val="1"/>
      <w:marLeft w:val="0"/>
      <w:marRight w:val="0"/>
      <w:marTop w:val="0"/>
      <w:marBottom w:val="0"/>
      <w:divBdr>
        <w:top w:val="none" w:sz="0" w:space="0" w:color="auto"/>
        <w:left w:val="none" w:sz="0" w:space="0" w:color="auto"/>
        <w:bottom w:val="none" w:sz="0" w:space="0" w:color="auto"/>
        <w:right w:val="none" w:sz="0" w:space="0" w:color="auto"/>
      </w:divBdr>
    </w:div>
    <w:div w:id="2022852840">
      <w:bodyDiv w:val="1"/>
      <w:marLeft w:val="0"/>
      <w:marRight w:val="0"/>
      <w:marTop w:val="0"/>
      <w:marBottom w:val="0"/>
      <w:divBdr>
        <w:top w:val="none" w:sz="0" w:space="0" w:color="auto"/>
        <w:left w:val="none" w:sz="0" w:space="0" w:color="auto"/>
        <w:bottom w:val="none" w:sz="0" w:space="0" w:color="auto"/>
        <w:right w:val="none" w:sz="0" w:space="0" w:color="auto"/>
      </w:divBdr>
      <w:divsChild>
        <w:div w:id="1369716371">
          <w:marLeft w:val="360"/>
          <w:marRight w:val="0"/>
          <w:marTop w:val="0"/>
          <w:marBottom w:val="0"/>
          <w:divBdr>
            <w:top w:val="none" w:sz="0" w:space="0" w:color="auto"/>
            <w:left w:val="none" w:sz="0" w:space="0" w:color="auto"/>
            <w:bottom w:val="none" w:sz="0" w:space="0" w:color="auto"/>
            <w:right w:val="none" w:sz="0" w:space="0" w:color="auto"/>
          </w:divBdr>
        </w:div>
        <w:div w:id="698165742">
          <w:marLeft w:val="360"/>
          <w:marRight w:val="0"/>
          <w:marTop w:val="66"/>
          <w:marBottom w:val="0"/>
          <w:divBdr>
            <w:top w:val="none" w:sz="0" w:space="0" w:color="auto"/>
            <w:left w:val="none" w:sz="0" w:space="0" w:color="auto"/>
            <w:bottom w:val="none" w:sz="0" w:space="0" w:color="auto"/>
            <w:right w:val="none" w:sz="0" w:space="0" w:color="auto"/>
          </w:divBdr>
        </w:div>
        <w:div w:id="245068074">
          <w:marLeft w:val="360"/>
          <w:marRight w:val="0"/>
          <w:marTop w:val="66"/>
          <w:marBottom w:val="0"/>
          <w:divBdr>
            <w:top w:val="none" w:sz="0" w:space="0" w:color="auto"/>
            <w:left w:val="none" w:sz="0" w:space="0" w:color="auto"/>
            <w:bottom w:val="none" w:sz="0" w:space="0" w:color="auto"/>
            <w:right w:val="none" w:sz="0" w:space="0" w:color="auto"/>
          </w:divBdr>
        </w:div>
        <w:div w:id="1110006513">
          <w:marLeft w:val="360"/>
          <w:marRight w:val="0"/>
          <w:marTop w:val="66"/>
          <w:marBottom w:val="0"/>
          <w:divBdr>
            <w:top w:val="none" w:sz="0" w:space="0" w:color="auto"/>
            <w:left w:val="none" w:sz="0" w:space="0" w:color="auto"/>
            <w:bottom w:val="none" w:sz="0" w:space="0" w:color="auto"/>
            <w:right w:val="none" w:sz="0" w:space="0" w:color="auto"/>
          </w:divBdr>
        </w:div>
      </w:divsChild>
    </w:div>
    <w:div w:id="2037848017">
      <w:bodyDiv w:val="1"/>
      <w:marLeft w:val="0"/>
      <w:marRight w:val="0"/>
      <w:marTop w:val="0"/>
      <w:marBottom w:val="0"/>
      <w:divBdr>
        <w:top w:val="none" w:sz="0" w:space="0" w:color="auto"/>
        <w:left w:val="none" w:sz="0" w:space="0" w:color="auto"/>
        <w:bottom w:val="none" w:sz="0" w:space="0" w:color="auto"/>
        <w:right w:val="none" w:sz="0" w:space="0" w:color="auto"/>
      </w:divBdr>
      <w:divsChild>
        <w:div w:id="105389081">
          <w:marLeft w:val="547"/>
          <w:marRight w:val="0"/>
          <w:marTop w:val="0"/>
          <w:marBottom w:val="0"/>
          <w:divBdr>
            <w:top w:val="none" w:sz="0" w:space="0" w:color="auto"/>
            <w:left w:val="none" w:sz="0" w:space="0" w:color="auto"/>
            <w:bottom w:val="none" w:sz="0" w:space="0" w:color="auto"/>
            <w:right w:val="none" w:sz="0" w:space="0" w:color="auto"/>
          </w:divBdr>
        </w:div>
      </w:divsChild>
    </w:div>
    <w:div w:id="2090616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anashree\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A43DE-31BE-476E-820C-C47F7A3B5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644</TotalTime>
  <Pages>41</Pages>
  <Words>4087</Words>
  <Characters>23296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Dhanashree</dc:creator>
  <cp:keywords/>
  <dc:description/>
  <cp:lastModifiedBy>Dhanashree Mane</cp:lastModifiedBy>
  <cp:revision>105</cp:revision>
  <dcterms:created xsi:type="dcterms:W3CDTF">2018-03-14T16:36:00Z</dcterms:created>
  <dcterms:modified xsi:type="dcterms:W3CDTF">2018-03-15T03:45:00Z</dcterms:modified>
</cp:coreProperties>
</file>